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D4E" w14:textId="25190C47" w:rsidR="007D7036" w:rsidRPr="00ED3DAD" w:rsidRDefault="00A9187F">
      <w:pPr>
        <w:pStyle w:val="Subtitle"/>
      </w:pPr>
      <w:r>
        <w:t>Source code</w:t>
      </w:r>
    </w:p>
    <w:p w14:paraId="5D149664" w14:textId="77777777" w:rsidR="007D7036" w:rsidRPr="000A6538" w:rsidRDefault="000A6538" w:rsidP="000A6538">
      <w:pPr>
        <w:pStyle w:val="Title"/>
      </w:pPr>
      <w:r>
        <w:rPr>
          <w:lang w:val="el-GR"/>
        </w:rPr>
        <w:t>Δίκτυα Υπολογιστών Ι</w:t>
      </w:r>
    </w:p>
    <w:p w14:paraId="79DA5A3C" w14:textId="47483D00" w:rsidR="007D7036" w:rsidRDefault="006D3C07">
      <w:pPr>
        <w:pStyle w:val="Author"/>
        <w:rPr>
          <w:lang w:val="el-GR"/>
        </w:rPr>
      </w:pPr>
      <w:proofErr w:type="spellStart"/>
      <w:r>
        <w:rPr>
          <w:lang w:val="el-GR"/>
        </w:rPr>
        <w:t>Ρόντος</w:t>
      </w:r>
      <w:proofErr w:type="spellEnd"/>
      <w:r>
        <w:rPr>
          <w:lang w:val="el-GR"/>
        </w:rPr>
        <w:t xml:space="preserve"> Έκτορας – Θωμάς</w:t>
      </w:r>
    </w:p>
    <w:p w14:paraId="48C49CD1" w14:textId="26B011A1" w:rsidR="007D7036" w:rsidRPr="006D3C07" w:rsidRDefault="006D3C07" w:rsidP="006D3C07">
      <w:pPr>
        <w:pStyle w:val="Author"/>
        <w:rPr>
          <w:lang w:val="el-GR"/>
        </w:rPr>
      </w:pPr>
      <w:r>
        <w:rPr>
          <w:lang w:val="el-GR"/>
        </w:rPr>
        <w:t>ΑΕΜ: 9477</w:t>
      </w:r>
    </w:p>
    <w:p w14:paraId="11AEEF98" w14:textId="07339BD6" w:rsidR="00C1502B" w:rsidRDefault="00157BB3" w:rsidP="00A351B5">
      <w:pPr>
        <w:ind w:firstLine="720"/>
        <w:rPr>
          <w:lang w:val="el-GR"/>
        </w:rPr>
      </w:pPr>
      <w:r>
        <w:rPr>
          <w:lang w:val="el-GR"/>
        </w:rPr>
        <w:t xml:space="preserve">Ο κώδικας χωρίζεται σε 2 αρχεία. Το </w:t>
      </w:r>
      <w:r>
        <w:t xml:space="preserve">VirtualModem.java </w:t>
      </w:r>
      <w:r>
        <w:rPr>
          <w:lang w:val="el-GR"/>
        </w:rPr>
        <w:t xml:space="preserve">όπου αναπτύχθηκαν όλες οι μέθοδοι για τις ζητούμενες λειτουργείες </w:t>
      </w:r>
      <w:r w:rsidR="00A351B5">
        <w:rPr>
          <w:lang w:val="el-GR"/>
        </w:rPr>
        <w:t xml:space="preserve">και το </w:t>
      </w:r>
      <w:r w:rsidR="00A351B5">
        <w:t xml:space="preserve">UserApplication.java </w:t>
      </w:r>
      <w:r w:rsidR="00A351B5">
        <w:rPr>
          <w:lang w:val="el-GR"/>
        </w:rPr>
        <w:t xml:space="preserve">όπου βρίσκεται η </w:t>
      </w:r>
      <w:r w:rsidR="00A351B5">
        <w:t xml:space="preserve">main </w:t>
      </w:r>
      <w:r w:rsidR="00A351B5">
        <w:rPr>
          <w:lang w:val="el-GR"/>
        </w:rPr>
        <w:t>του προγράμματος</w:t>
      </w:r>
      <w:r w:rsidR="0044154D">
        <w:rPr>
          <w:lang w:val="el-GR"/>
        </w:rPr>
        <w:t>.</w:t>
      </w:r>
    </w:p>
    <w:p w14:paraId="61856A10" w14:textId="0163387B" w:rsidR="0044154D" w:rsidRDefault="0044154D" w:rsidP="0044154D">
      <w:pPr>
        <w:pStyle w:val="Heading2"/>
      </w:pPr>
      <w:r>
        <w:t>VirtualModem.java</w:t>
      </w:r>
    </w:p>
    <w:p w14:paraId="6C9777E2" w14:textId="7C5EFEFF" w:rsidR="00471108" w:rsidRDefault="00471108">
      <w:pPr>
        <w:pStyle w:val="HTMLPreformatted"/>
        <w:shd w:val="clear" w:color="auto" w:fill="2B2B2B"/>
        <w:divId w:val="1925727184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java.time.format.DateTimeFormatter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ithakimodem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VirtualModem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String </w:t>
      </w:r>
      <w:r>
        <w:rPr>
          <w:color w:val="9876AA"/>
        </w:rPr>
        <w:t xml:space="preserve">DATETIME_PATTERN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-MM-</w:t>
      </w:r>
      <w:proofErr w:type="spellStart"/>
      <w:r>
        <w:rPr>
          <w:color w:val="6A8759"/>
        </w:rPr>
        <w:t>dd</w:t>
      </w:r>
      <w:proofErr w:type="spellEnd"/>
      <w:r>
        <w:rPr>
          <w:color w:val="6A8759"/>
        </w:rPr>
        <w:t>-kk-mm-</w:t>
      </w:r>
      <w:proofErr w:type="spellStart"/>
      <w:r>
        <w:rPr>
          <w:color w:val="6A8759"/>
        </w:rPr>
        <w:t>ss</w:t>
      </w:r>
      <w:proofErr w:type="spellEnd"/>
      <w:r>
        <w:rPr>
          <w:color w:val="6A8759"/>
        </w:rPr>
        <w:t>-S"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Modem </w:t>
      </w:r>
      <w:proofErr w:type="spellStart"/>
      <w:r>
        <w:rPr>
          <w:color w:val="9876AA"/>
        </w:rPr>
        <w:t>modem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VirtualModem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speed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timeout){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modem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Modem(speed)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modem</w:t>
      </w:r>
      <w:r>
        <w:rPr>
          <w:color w:val="A9B7C6"/>
        </w:rPr>
        <w:t>.setTimeout</w:t>
      </w:r>
      <w:proofErr w:type="spellEnd"/>
      <w:r>
        <w:rPr>
          <w:color w:val="A9B7C6"/>
        </w:rPr>
        <w:t>(timeout)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modem</w:t>
      </w:r>
      <w:r>
        <w:rPr>
          <w:color w:val="A9B7C6"/>
        </w:rPr>
        <w:t>.open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ithaki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6A8759"/>
        </w:rPr>
        <w:t xml:space="preserve">"-------------------------[" </w:t>
      </w:r>
      <w:r>
        <w:rPr>
          <w:color w:val="A9B7C6"/>
        </w:rPr>
        <w:t>+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 xml:space="preserve">)) + </w:t>
      </w:r>
      <w:r>
        <w:rPr>
          <w:color w:val="6A8759"/>
        </w:rPr>
        <w:t>"]-------------------------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read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Output incoming bytes and log them.</w:t>
      </w:r>
      <w:r>
        <w:rPr>
          <w:i/>
          <w:iCs/>
          <w:color w:val="629755"/>
        </w:rPr>
        <w:br/>
        <w:t xml:space="preserve">     * Stop on given sequence.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stopOn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String sequence to stop reading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read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stopOn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k = </w:t>
      </w:r>
      <w:proofErr w:type="spellStart"/>
      <w:r>
        <w:rPr>
          <w:color w:val="9876AA"/>
        </w:rPr>
        <w:t>modem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(k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Returned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getLog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endsWith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stopOn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---STOP---"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write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string </w:t>
      </w:r>
      <w:proofErr w:type="spellStart"/>
      <w:r>
        <w:rPr>
          <w:i/>
          <w:iCs/>
          <w:color w:val="629755"/>
        </w:rPr>
        <w:t>String</w:t>
      </w:r>
      <w:proofErr w:type="spellEnd"/>
      <w:r>
        <w:rPr>
          <w:i/>
          <w:iCs/>
          <w:color w:val="629755"/>
        </w:rPr>
        <w:t xml:space="preserve"> to write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True or false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write</w:t>
      </w:r>
      <w:r>
        <w:rPr>
          <w:color w:val="A9B7C6"/>
        </w:rPr>
        <w:t>(String string){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modem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string.getBytes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-Write:"</w:t>
      </w:r>
      <w:r>
        <w:rPr>
          <w:color w:val="A9B7C6"/>
        </w:rPr>
        <w:t>+string+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Unable</w:t>
      </w:r>
      <w:proofErr w:type="spellEnd"/>
      <w:r>
        <w:rPr>
          <w:color w:val="6A8759"/>
        </w:rPr>
        <w:t xml:space="preserve"> to write"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</w:t>
      </w:r>
      <w:proofErr w:type="spellStart"/>
      <w:r>
        <w:rPr>
          <w:i/>
          <w:iCs/>
          <w:color w:val="629755"/>
        </w:rPr>
        <w:t>echoPacketTest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Test system response time with echo packets.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code </w:t>
      </w:r>
      <w:r>
        <w:rPr>
          <w:i/>
          <w:iCs/>
          <w:color w:val="629755"/>
        </w:rPr>
        <w:t>The request code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duration </w:t>
      </w:r>
      <w:proofErr w:type="spellStart"/>
      <w:r>
        <w:rPr>
          <w:i/>
          <w:iCs/>
          <w:color w:val="629755"/>
        </w:rPr>
        <w:t>Duration</w:t>
      </w:r>
      <w:proofErr w:type="spellEnd"/>
      <w:r>
        <w:rPr>
          <w:i/>
          <w:iCs/>
          <w:color w:val="629755"/>
        </w:rPr>
        <w:t xml:space="preserve"> of testing in milliseconds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echoPacketTest</w:t>
      </w:r>
      <w:proofErr w:type="spellEnd"/>
      <w:r>
        <w:rPr>
          <w:color w:val="A9B7C6"/>
        </w:rPr>
        <w:t>(String code</w:t>
      </w:r>
      <w:r>
        <w:rPr>
          <w:color w:val="CC7832"/>
        </w:rPr>
        <w:t xml:space="preserve">, long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file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send</w:t>
      </w:r>
      <w:r>
        <w:rPr>
          <w:color w:val="CC7832"/>
        </w:rPr>
        <w:t xml:space="preserve">, </w:t>
      </w:r>
      <w:r>
        <w:rPr>
          <w:color w:val="A9B7C6"/>
        </w:rPr>
        <w:t>delay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echoPacket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 = </w:t>
      </w:r>
      <w:r>
        <w:rPr>
          <w:color w:val="CC7832"/>
        </w:rPr>
        <w:t xml:space="preserve">new </w:t>
      </w:r>
      <w:r>
        <w:rPr>
          <w:color w:val="A9B7C6"/>
        </w:rPr>
        <w:t>FileOutputStream(</w:t>
      </w:r>
      <w:r>
        <w:rPr>
          <w:color w:val="6A8759"/>
        </w:rPr>
        <w:t>"data/G1_"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".csv"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Starting</w:t>
      </w:r>
      <w:proofErr w:type="spellEnd"/>
      <w:r>
        <w:rPr>
          <w:color w:val="6A8759"/>
        </w:rPr>
        <w:t xml:space="preserve"> echo packet test ("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-Write:"</w:t>
      </w:r>
      <w:r>
        <w:rPr>
          <w:color w:val="A9B7C6"/>
        </w:rPr>
        <w:t>+code+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echoPacket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modem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code.getBytes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Unable</w:t>
      </w:r>
      <w:proofErr w:type="spellEnd"/>
      <w:r>
        <w:rPr>
          <w:color w:val="6A8759"/>
        </w:rPr>
        <w:t xml:space="preserve"> to write"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send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k = </w:t>
      </w:r>
      <w:proofErr w:type="spellStart"/>
      <w:r>
        <w:rPr>
          <w:color w:val="9876AA"/>
        </w:rPr>
        <w:t>modem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(k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Returned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echoPacket</w:t>
      </w:r>
      <w:proofErr w:type="spellEnd"/>
      <w:r>
        <w:rPr>
          <w:color w:val="A9B7C6"/>
        </w:rPr>
        <w:t xml:space="preserve"> += (</w:t>
      </w:r>
      <w:r>
        <w:rPr>
          <w:color w:val="CC7832"/>
        </w:rPr>
        <w:t>char</w:t>
      </w:r>
      <w:r>
        <w:rPr>
          <w:color w:val="A9B7C6"/>
        </w:rPr>
        <w:t>) 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echoPacket.endsWith</w:t>
      </w:r>
      <w:proofErr w:type="spellEnd"/>
      <w:r>
        <w:rPr>
          <w:color w:val="A9B7C6"/>
        </w:rPr>
        <w:t>(</w:t>
      </w:r>
      <w:r>
        <w:rPr>
          <w:color w:val="6A8759"/>
        </w:rPr>
        <w:t>"PSTOP"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delay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 - send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((delay+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echoPacket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" </w:t>
      </w:r>
      <w:r>
        <w:rPr>
          <w:color w:val="A9B7C6"/>
        </w:rPr>
        <w:t xml:space="preserve">+ delay + </w:t>
      </w:r>
      <w:r>
        <w:rPr>
          <w:color w:val="6A8759"/>
        </w:rPr>
        <w:t>"</w:t>
      </w:r>
      <w:proofErr w:type="spellStart"/>
      <w:r>
        <w:rPr>
          <w:color w:val="6A8759"/>
        </w:rPr>
        <w:t>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 - start &gt;= duration)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Finished</w:t>
      </w:r>
      <w:proofErr w:type="spellEnd"/>
      <w:r>
        <w:rPr>
          <w:color w:val="6A8759"/>
        </w:rPr>
        <w:t xml:space="preserve"> echo packet test ("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---STOP---"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(file!=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</w:t>
      </w:r>
      <w:proofErr w:type="spellStart"/>
      <w:r>
        <w:rPr>
          <w:i/>
          <w:iCs/>
          <w:color w:val="629755"/>
        </w:rPr>
        <w:t>saveImage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Download and save an image.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imageId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String identifying the image (E1, E2, M1)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saveImage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imageId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imageContent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Start</w:t>
      </w:r>
      <w:proofErr w:type="spellEnd"/>
      <w:r>
        <w:rPr>
          <w:color w:val="6A8759"/>
        </w:rPr>
        <w:t xml:space="preserve"> downloading image "</w:t>
      </w:r>
      <w:r>
        <w:rPr>
          <w:color w:val="A9B7C6"/>
        </w:rPr>
        <w:t>+</w:t>
      </w:r>
      <w:proofErr w:type="spellStart"/>
      <w:r>
        <w:rPr>
          <w:color w:val="A9B7C6"/>
        </w:rPr>
        <w:t>imageId</w:t>
      </w:r>
      <w:proofErr w:type="spellEnd"/>
      <w:r>
        <w:rPr>
          <w:color w:val="A9B7C6"/>
        </w:rPr>
        <w:t>+</w:t>
      </w:r>
      <w:r>
        <w:rPr>
          <w:color w:val="6A8759"/>
        </w:rPr>
        <w:t>" ("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"Start downloading image..."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k = </w:t>
      </w:r>
      <w:proofErr w:type="spellStart"/>
      <w:r>
        <w:rPr>
          <w:color w:val="9876AA"/>
        </w:rPr>
        <w:t>modem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(k==-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Returned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imageContent.add</w:t>
      </w:r>
      <w:proofErr w:type="spellEnd"/>
      <w:r>
        <w:rPr>
          <w:color w:val="A9B7C6"/>
        </w:rPr>
        <w:t>(k)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imageContent.size</w:t>
      </w:r>
      <w:proofErr w:type="spellEnd"/>
      <w:r>
        <w:rPr>
          <w:color w:val="A9B7C6"/>
        </w:rPr>
        <w:t>() &gt;=</w:t>
      </w:r>
      <w:r>
        <w:rPr>
          <w:color w:val="6897BB"/>
        </w:rPr>
        <w:t xml:space="preserve">2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imageContent.get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imageContent.size</w:t>
      </w:r>
      <w:proofErr w:type="spellEnd"/>
      <w:r>
        <w:rPr>
          <w:color w:val="A9B7C6"/>
        </w:rPr>
        <w:t>()-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 xml:space="preserve">255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imageContent.get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imageContent.size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217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Finished</w:t>
      </w:r>
      <w:proofErr w:type="spellEnd"/>
      <w:r>
        <w:rPr>
          <w:color w:val="6A8759"/>
        </w:rPr>
        <w:t xml:space="preserve"> downloading image "</w:t>
      </w:r>
      <w:r>
        <w:rPr>
          <w:color w:val="A9B7C6"/>
        </w:rPr>
        <w:t>+</w:t>
      </w:r>
      <w:proofErr w:type="spellStart"/>
      <w:r>
        <w:rPr>
          <w:color w:val="A9B7C6"/>
        </w:rPr>
        <w:t>imageId</w:t>
      </w:r>
      <w:proofErr w:type="spellEnd"/>
      <w:r>
        <w:rPr>
          <w:color w:val="A9B7C6"/>
        </w:rPr>
        <w:t>+</w:t>
      </w:r>
      <w:r>
        <w:rPr>
          <w:color w:val="6A8759"/>
        </w:rPr>
        <w:t>" ("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"Finished downloading image"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Start</w:t>
      </w:r>
      <w:proofErr w:type="spellEnd"/>
      <w:r>
        <w:rPr>
          <w:color w:val="6A8759"/>
        </w:rPr>
        <w:t xml:space="preserve"> creating image "</w:t>
      </w:r>
      <w:r>
        <w:rPr>
          <w:color w:val="A9B7C6"/>
        </w:rPr>
        <w:t>+</w:t>
      </w:r>
      <w:proofErr w:type="spellStart"/>
      <w:r>
        <w:rPr>
          <w:color w:val="A9B7C6"/>
        </w:rPr>
        <w:t>imageId</w:t>
      </w:r>
      <w:proofErr w:type="spellEnd"/>
      <w:r>
        <w:rPr>
          <w:color w:val="A9B7C6"/>
        </w:rPr>
        <w:t>+</w:t>
      </w:r>
      <w:r>
        <w:rPr>
          <w:color w:val="6A8759"/>
        </w:rPr>
        <w:t>" ("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"Start creating image..."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lastRenderedPageBreak/>
        <w:t>FileOutputStream(</w:t>
      </w:r>
      <w:r>
        <w:rPr>
          <w:color w:val="6A8759"/>
        </w:rPr>
        <w:t>"img/"</w:t>
      </w:r>
      <w:r>
        <w:rPr>
          <w:color w:val="A9B7C6"/>
        </w:rPr>
        <w:t>+imageId+</w:t>
      </w:r>
      <w:r>
        <w:rPr>
          <w:color w:val="6A8759"/>
        </w:rPr>
        <w:t>"_"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".jpg"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imageContent.size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imageContent.get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 xml:space="preserve">255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imageContent.get</w:t>
      </w:r>
      <w:proofErr w:type="spellEnd"/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 xml:space="preserve">) == </w:t>
      </w:r>
      <w:r>
        <w:rPr>
          <w:color w:val="6897BB"/>
        </w:rPr>
        <w:t>216</w:t>
      </w:r>
      <w:r>
        <w:rPr>
          <w:color w:val="A9B7C6"/>
        </w:rPr>
        <w:t xml:space="preserve">){ </w:t>
      </w:r>
      <w:r>
        <w:rPr>
          <w:color w:val="808080"/>
        </w:rPr>
        <w:t>//Look for starting point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j&lt;</w:t>
      </w:r>
      <w:proofErr w:type="spellStart"/>
      <w:r>
        <w:rPr>
          <w:color w:val="A9B7C6"/>
        </w:rPr>
        <w:t>imageContent.size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imageFile.write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imageContent.get</w:t>
      </w:r>
      <w:proofErr w:type="spellEnd"/>
      <w:r>
        <w:rPr>
          <w:color w:val="A9B7C6"/>
        </w:rPr>
        <w:t>(j))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Finished</w:t>
      </w:r>
      <w:proofErr w:type="spellEnd"/>
      <w:r>
        <w:rPr>
          <w:color w:val="6A8759"/>
        </w:rPr>
        <w:t xml:space="preserve"> creating image "</w:t>
      </w:r>
      <w:r>
        <w:rPr>
          <w:color w:val="A9B7C6"/>
        </w:rPr>
        <w:t>+</w:t>
      </w:r>
      <w:proofErr w:type="spellStart"/>
      <w:r>
        <w:rPr>
          <w:color w:val="A9B7C6"/>
        </w:rPr>
        <w:t>imageId</w:t>
      </w:r>
      <w:proofErr w:type="spellEnd"/>
      <w:r>
        <w:rPr>
          <w:color w:val="A9B7C6"/>
        </w:rPr>
        <w:t>+</w:t>
      </w:r>
      <w:r>
        <w:rPr>
          <w:color w:val="6A8759"/>
        </w:rPr>
        <w:t>" ("</w:t>
      </w:r>
      <w:r>
        <w:rPr>
          <w:color w:val="A9B7C6"/>
        </w:rPr>
        <w:t>+LocalDateTime.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"Finished creating image"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imageFile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imageFile.close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</w:t>
      </w:r>
      <w:proofErr w:type="spellStart"/>
      <w:r>
        <w:rPr>
          <w:i/>
          <w:iCs/>
          <w:color w:val="629755"/>
        </w:rPr>
        <w:t>getGpsTraces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 xml:space="preserve">* Read returned traces from Ithaki, choose specific ones based on </w:t>
      </w:r>
      <w:proofErr w:type="spellStart"/>
      <w:r>
        <w:rPr>
          <w:i/>
          <w:iCs/>
          <w:color w:val="629755"/>
        </w:rPr>
        <w:t>timeBetweenTraces</w:t>
      </w:r>
      <w:proofErr w:type="spellEnd"/>
      <w:r>
        <w:rPr>
          <w:i/>
          <w:iCs/>
          <w:color w:val="629755"/>
        </w:rPr>
        <w:br/>
        <w:t xml:space="preserve">     * and return code with coordinates.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timeBetweenTraces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Time in seconds between returned traces.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Sting Follow up code with traces' coordinates (Τ=ΑΑΒΒΓΓΔΔΕΕΖΖΤ=</w:t>
      </w:r>
      <w:proofErr w:type="spellStart"/>
      <w:r>
        <w:rPr>
          <w:i/>
          <w:iCs/>
          <w:color w:val="629755"/>
        </w:rPr>
        <w:t>...</w:t>
      </w:r>
      <w:proofErr w:type="spellEnd"/>
      <w:r>
        <w:rPr>
          <w:i/>
          <w:iCs/>
          <w:color w:val="629755"/>
        </w:rPr>
        <w:t>)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getGpsTraces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timeBetweenTraces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currentTrace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A9B7C6"/>
        </w:rPr>
        <w:t xml:space="preserve">result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traces=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Get</w:t>
      </w:r>
      <w:proofErr w:type="spellEnd"/>
      <w:r>
        <w:rPr>
          <w:color w:val="6A8759"/>
        </w:rPr>
        <w:t xml:space="preserve"> GPS traces ("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k = </w:t>
      </w:r>
      <w:proofErr w:type="spellStart"/>
      <w:r>
        <w:rPr>
          <w:color w:val="9876AA"/>
        </w:rPr>
        <w:t>modem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(k == 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Returned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 xml:space="preserve">)k == </w:t>
      </w:r>
      <w:r>
        <w:rPr>
          <w:color w:val="6A8759"/>
        </w:rPr>
        <w:t>'$'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currentTrace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currentTrace</w:t>
      </w:r>
      <w:proofErr w:type="spellEnd"/>
      <w:r>
        <w:rPr>
          <w:color w:val="A9B7C6"/>
        </w:rPr>
        <w:t xml:space="preserve"> += (</w:t>
      </w:r>
      <w:r>
        <w:rPr>
          <w:color w:val="CC7832"/>
        </w:rPr>
        <w:t>char</w:t>
      </w:r>
      <w:r>
        <w:rPr>
          <w:color w:val="A9B7C6"/>
        </w:rPr>
        <w:t>)k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currentTrace.startsWith</w:t>
      </w:r>
      <w:proofErr w:type="spellEnd"/>
      <w:r>
        <w:rPr>
          <w:color w:val="A9B7C6"/>
        </w:rPr>
        <w:t>(</w:t>
      </w:r>
      <w:r>
        <w:rPr>
          <w:color w:val="6A8759"/>
        </w:rPr>
        <w:t>"$GPGGA"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currentTrace.endsWith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 xml:space="preserve">)){ </w:t>
      </w:r>
      <w:r>
        <w:rPr>
          <w:color w:val="808080"/>
        </w:rPr>
        <w:t xml:space="preserve">// Keep trace in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traces.add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currentTrace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currentTrace.endsWith</w:t>
      </w:r>
      <w:proofErr w:type="spellEnd"/>
      <w:r>
        <w:rPr>
          <w:color w:val="A9B7C6"/>
        </w:rPr>
        <w:t>(</w:t>
      </w:r>
      <w:r>
        <w:rPr>
          <w:color w:val="6A8759"/>
        </w:rPr>
        <w:t>"STOP ITHAKI GPS TRACKING"</w:t>
      </w:r>
      <w:r>
        <w:rPr>
          <w:color w:val="A9B7C6"/>
        </w:rPr>
        <w:t xml:space="preserve">)){ </w:t>
      </w:r>
      <w:r>
        <w:rPr>
          <w:color w:val="808080"/>
        </w:rPr>
        <w:t>//Stop reading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index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(index&lt;</w:t>
      </w:r>
      <w:proofErr w:type="spellStart"/>
      <w:r>
        <w:rPr>
          <w:color w:val="A9B7C6"/>
        </w:rPr>
        <w:t>traces.size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(index))</w:t>
      </w:r>
      <w:r>
        <w:rPr>
          <w:color w:val="CC7832"/>
        </w:rPr>
        <w:t xml:space="preserve">; </w:t>
      </w:r>
      <w:r>
        <w:rPr>
          <w:color w:val="808080"/>
        </w:rPr>
        <w:t>// Log chosen traces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result += </w:t>
      </w:r>
      <w:r>
        <w:rPr>
          <w:color w:val="6A8759"/>
        </w:rPr>
        <w:t xml:space="preserve">"T="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(index).substring(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35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(index).substring(</w:t>
      </w:r>
      <w:r>
        <w:rPr>
          <w:color w:val="6897BB"/>
        </w:rPr>
        <w:t>36</w:t>
      </w:r>
      <w:r>
        <w:rPr>
          <w:color w:val="CC7832"/>
        </w:rPr>
        <w:t xml:space="preserve">, </w:t>
      </w:r>
      <w:r>
        <w:rPr>
          <w:color w:val="6897BB"/>
        </w:rPr>
        <w:t>40</w:t>
      </w:r>
      <w:r>
        <w:rPr>
          <w:color w:val="A9B7C6"/>
        </w:rPr>
        <w:t xml:space="preserve">) ) * </w:t>
      </w:r>
      <w:r>
        <w:rPr>
          <w:color w:val="6897BB"/>
        </w:rPr>
        <w:t>0.006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(index).substring(</w:t>
      </w:r>
      <w:r>
        <w:rPr>
          <w:color w:val="6897BB"/>
        </w:rPr>
        <w:t>18</w:t>
      </w:r>
      <w:r>
        <w:rPr>
          <w:color w:val="CC7832"/>
        </w:rPr>
        <w:t xml:space="preserve">, </w:t>
      </w:r>
      <w:r>
        <w:rPr>
          <w:color w:val="6897BB"/>
        </w:rPr>
        <w:t>22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round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traces.get</w:t>
      </w:r>
      <w:proofErr w:type="spellEnd"/>
      <w:r>
        <w:rPr>
          <w:color w:val="A9B7C6"/>
        </w:rPr>
        <w:t>(index).substring(</w:t>
      </w:r>
      <w:r>
        <w:rPr>
          <w:color w:val="6897BB"/>
        </w:rPr>
        <w:t>23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A9B7C6"/>
        </w:rPr>
        <w:t xml:space="preserve">) ) * </w:t>
      </w:r>
      <w:r>
        <w:rPr>
          <w:color w:val="6897BB"/>
        </w:rPr>
        <w:t>0.006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index += </w:t>
      </w:r>
      <w:proofErr w:type="spellStart"/>
      <w:r>
        <w:rPr>
          <w:color w:val="A9B7C6"/>
        </w:rPr>
        <w:t>timeBetweenTraces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</w:t>
      </w:r>
      <w:proofErr w:type="spellStart"/>
      <w:r>
        <w:rPr>
          <w:i/>
          <w:iCs/>
          <w:color w:val="629755"/>
        </w:rPr>
        <w:t>arqTest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Test system response time with ARQ mechanism.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ack </w:t>
      </w:r>
      <w:proofErr w:type="spellStart"/>
      <w:r>
        <w:rPr>
          <w:i/>
          <w:iCs/>
          <w:color w:val="629755"/>
        </w:rPr>
        <w:t>ACK</w:t>
      </w:r>
      <w:proofErr w:type="spellEnd"/>
      <w:r>
        <w:rPr>
          <w:i/>
          <w:iCs/>
          <w:color w:val="629755"/>
        </w:rPr>
        <w:t xml:space="preserve"> result code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nack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NACK result code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duration </w:t>
      </w:r>
      <w:proofErr w:type="spellStart"/>
      <w:r>
        <w:rPr>
          <w:i/>
          <w:iCs/>
          <w:color w:val="629755"/>
        </w:rPr>
        <w:t>Duration</w:t>
      </w:r>
      <w:proofErr w:type="spellEnd"/>
      <w:r>
        <w:rPr>
          <w:i/>
          <w:iCs/>
          <w:color w:val="629755"/>
        </w:rPr>
        <w:t xml:space="preserve"> of testing in milliseconds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arqTest</w:t>
      </w:r>
      <w:proofErr w:type="spellEnd"/>
      <w:r>
        <w:rPr>
          <w:color w:val="A9B7C6"/>
        </w:rPr>
        <w:t>(String ack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nack</w:t>
      </w:r>
      <w:proofErr w:type="spellEnd"/>
      <w:r>
        <w:rPr>
          <w:color w:val="CC7832"/>
        </w:rPr>
        <w:t xml:space="preserve">, long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responseFile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null, </w:t>
      </w:r>
      <w:proofErr w:type="spellStart"/>
      <w:r>
        <w:rPr>
          <w:color w:val="A9B7C6"/>
        </w:rPr>
        <w:t>repeatsFile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receivedFCS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calculatedFCS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acksSent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nacksSent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repeats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 xml:space="preserve">send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delay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response</w:t>
      </w:r>
      <w:r>
        <w:rPr>
          <w:color w:val="CC7832"/>
        </w:rPr>
        <w:t xml:space="preserve">, </w:t>
      </w:r>
      <w:r>
        <w:rPr>
          <w:color w:val="A9B7C6"/>
        </w:rPr>
        <w:t>code = ack</w:t>
      </w:r>
      <w:r>
        <w:rPr>
          <w:color w:val="CC7832"/>
        </w:rPr>
        <w:t>;</w:t>
      </w:r>
      <w:r>
        <w:rPr>
          <w:color w:val="CC7832"/>
        </w:rPr>
        <w:br/>
        <w:t xml:space="preserve">        byte</w:t>
      </w:r>
      <w:r>
        <w:rPr>
          <w:color w:val="A9B7C6"/>
        </w:rPr>
        <w:t>[] 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responseFile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6A8759"/>
        </w:rPr>
        <w:t>"data/G2_"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".csv"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repeatsFile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6A8759"/>
        </w:rPr>
        <w:t>"data/G3_"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6A8759"/>
        </w:rPr>
        <w:t>".csv"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Starting</w:t>
      </w:r>
      <w:proofErr w:type="spellEnd"/>
      <w:r>
        <w:rPr>
          <w:color w:val="6A8759"/>
        </w:rPr>
        <w:t xml:space="preserve"> ARQ test ("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-ACK: "</w:t>
      </w:r>
      <w:r>
        <w:rPr>
          <w:color w:val="A9B7C6"/>
        </w:rPr>
        <w:t>+ack+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-NACK: "</w:t>
      </w:r>
      <w:r>
        <w:rPr>
          <w:color w:val="A9B7C6"/>
        </w:rPr>
        <w:t>+</w:t>
      </w:r>
      <w:proofErr w:type="spellStart"/>
      <w:r>
        <w:rPr>
          <w:color w:val="A9B7C6"/>
        </w:rPr>
        <w:t>nack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 xml:space="preserve">) { </w:t>
      </w:r>
      <w:r>
        <w:rPr>
          <w:color w:val="808080"/>
        </w:rPr>
        <w:t>//Code sending loop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response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modem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code.getBytes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Unable</w:t>
      </w:r>
      <w:proofErr w:type="spellEnd"/>
      <w:r>
        <w:rPr>
          <w:color w:val="6A8759"/>
        </w:rPr>
        <w:t xml:space="preserve"> to write"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code.equals</w:t>
      </w:r>
      <w:proofErr w:type="spellEnd"/>
      <w:r>
        <w:rPr>
          <w:color w:val="A9B7C6"/>
        </w:rPr>
        <w:t>(ack)) {</w:t>
      </w:r>
      <w:r>
        <w:rPr>
          <w:color w:val="A9B7C6"/>
        </w:rPr>
        <w:br/>
        <w:t xml:space="preserve">                    send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acksSent</w:t>
      </w:r>
      <w:proofErr w:type="spellEnd"/>
      <w:r>
        <w:rPr>
          <w:color w:val="A9B7C6"/>
        </w:rPr>
        <w:t xml:space="preserve"> 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nacksSent</w:t>
      </w:r>
      <w:proofErr w:type="spellEnd"/>
      <w:r>
        <w:rPr>
          <w:color w:val="A9B7C6"/>
        </w:rPr>
        <w:t xml:space="preserve"> 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repeats 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;;</w:t>
      </w:r>
      <w:r>
        <w:rPr>
          <w:color w:val="A9B7C6"/>
        </w:rPr>
        <w:t xml:space="preserve">) { </w:t>
      </w:r>
      <w:r>
        <w:rPr>
          <w:color w:val="808080"/>
        </w:rPr>
        <w:t>//Reading loop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k = </w:t>
      </w:r>
      <w:proofErr w:type="spellStart"/>
      <w:r>
        <w:rPr>
          <w:color w:val="9876AA"/>
        </w:rPr>
        <w:t>modem</w:t>
      </w:r>
      <w:r>
        <w:rPr>
          <w:color w:val="A9B7C6"/>
        </w:rPr>
        <w:t>.read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(k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Connection</w:t>
      </w:r>
      <w:proofErr w:type="spellEnd"/>
      <w:r>
        <w:rPr>
          <w:color w:val="6A8759"/>
        </w:rPr>
        <w:t xml:space="preserve"> error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Returned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 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response += (</w:t>
      </w:r>
      <w:r>
        <w:rPr>
          <w:color w:val="CC7832"/>
        </w:rPr>
        <w:t>char</w:t>
      </w:r>
      <w:r>
        <w:rPr>
          <w:color w:val="A9B7C6"/>
        </w:rPr>
        <w:t>) 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response.endsWith</w:t>
      </w:r>
      <w:proofErr w:type="spellEnd"/>
      <w:r>
        <w:rPr>
          <w:color w:val="A9B7C6"/>
        </w:rPr>
        <w:t>(</w:t>
      </w:r>
      <w:r>
        <w:rPr>
          <w:color w:val="6A8759"/>
        </w:rPr>
        <w:t>"PSTOP"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//Check message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response.substring</w:t>
      </w:r>
      <w:proofErr w:type="spellEnd"/>
      <w:r>
        <w:rPr>
          <w:color w:val="A9B7C6"/>
        </w:rPr>
        <w:t>(</w:t>
      </w:r>
      <w:r>
        <w:rPr>
          <w:color w:val="6897BB"/>
        </w:rPr>
        <w:t>31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A9B7C6"/>
        </w:rPr>
        <w:t>).</w:t>
      </w:r>
      <w:proofErr w:type="spellStart"/>
      <w:r>
        <w:rPr>
          <w:color w:val="A9B7C6"/>
        </w:rPr>
        <w:t>getBytes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receivedFCS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 xml:space="preserve">( </w:t>
      </w:r>
      <w:proofErr w:type="spellStart"/>
      <w:r>
        <w:rPr>
          <w:color w:val="A9B7C6"/>
        </w:rPr>
        <w:t>response.substring</w:t>
      </w:r>
      <w:proofErr w:type="spellEnd"/>
      <w:r>
        <w:rPr>
          <w:color w:val="A9B7C6"/>
        </w:rPr>
        <w:t>(</w:t>
      </w:r>
      <w:r>
        <w:rPr>
          <w:color w:val="6897BB"/>
        </w:rPr>
        <w:t>49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calculatedFCS</w:t>
      </w:r>
      <w:proofErr w:type="spellEnd"/>
      <w:r>
        <w:rPr>
          <w:color w:val="A9B7C6"/>
        </w:rPr>
        <w:t xml:space="preserve"> = message[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message.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++){ </w:t>
      </w:r>
      <w:r>
        <w:rPr>
          <w:color w:val="808080"/>
        </w:rPr>
        <w:t>//Calculate FCS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calculatedFCS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calculatedFCS</w:t>
      </w:r>
      <w:proofErr w:type="spellEnd"/>
      <w:r>
        <w:rPr>
          <w:color w:val="A9B7C6"/>
        </w:rPr>
        <w:t xml:space="preserve"> ^ message[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calculatedFCS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receivedFCS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>// Message is correct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delay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 - send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responseFile.write</w:t>
      </w:r>
      <w:proofErr w:type="spellEnd"/>
      <w:r>
        <w:rPr>
          <w:color w:val="A9B7C6"/>
        </w:rPr>
        <w:t>((delay+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" </w:t>
      </w:r>
      <w:r>
        <w:rPr>
          <w:color w:val="A9B7C6"/>
        </w:rPr>
        <w:t xml:space="preserve">+ delay + </w:t>
      </w:r>
      <w:r>
        <w:rPr>
          <w:color w:val="6A8759"/>
        </w:rPr>
        <w:t>"</w:t>
      </w:r>
      <w:proofErr w:type="spellStart"/>
      <w:r>
        <w:rPr>
          <w:color w:val="6A8759"/>
        </w:rPr>
        <w:t>ms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repeatsFile.write</w:t>
      </w:r>
      <w:proofErr w:type="spellEnd"/>
      <w:r>
        <w:rPr>
          <w:color w:val="A9B7C6"/>
        </w:rPr>
        <w:t xml:space="preserve">( (repeats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getBytes</w:t>
      </w:r>
      <w:proofErr w:type="spellEnd"/>
      <w:r>
        <w:rPr>
          <w:color w:val="A9B7C6"/>
        </w:rPr>
        <w:t>()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repeats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code = 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//Finish test if time has passed.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 - start &gt;= duration)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addToLog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Finished</w:t>
      </w:r>
      <w:proofErr w:type="spellEnd"/>
      <w:r>
        <w:rPr>
          <w:color w:val="6A8759"/>
        </w:rPr>
        <w:t xml:space="preserve"> ARQ test ("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().format(DateTimeFormatter.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9876AA"/>
        </w:rPr>
        <w:t>DATETIME_PATTERN</w:t>
      </w:r>
      <w:r>
        <w:rPr>
          <w:color w:val="A9B7C6"/>
        </w:rPr>
        <w:t>))+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")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ACK</w:t>
      </w:r>
      <w:proofErr w:type="spellEnd"/>
      <w:r>
        <w:rPr>
          <w:color w:val="6A8759"/>
        </w:rPr>
        <w:t xml:space="preserve"> code sent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acksSent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times"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NACK</w:t>
      </w:r>
      <w:proofErr w:type="spellEnd"/>
      <w:r>
        <w:rPr>
          <w:color w:val="6A8759"/>
        </w:rPr>
        <w:t xml:space="preserve"> code sent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nacksSent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times"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---STOP---"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break;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 </w:t>
      </w:r>
      <w:r>
        <w:rPr>
          <w:color w:val="CC7832"/>
        </w:rPr>
        <w:t>else</w:t>
      </w:r>
      <w:r>
        <w:rPr>
          <w:color w:val="A9B7C6"/>
        </w:rPr>
        <w:t xml:space="preserve">{ </w:t>
      </w:r>
      <w:r>
        <w:rPr>
          <w:color w:val="808080"/>
        </w:rPr>
        <w:t>// Message is incorrect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code = </w:t>
      </w:r>
      <w:proofErr w:type="spellStart"/>
      <w:r>
        <w:rPr>
          <w:color w:val="A9B7C6"/>
        </w:rPr>
        <w:t>nack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finally</w:t>
      </w:r>
      <w:r>
        <w:rPr>
          <w:color w:val="A9B7C6"/>
        </w:rPr>
        <w:t xml:space="preserve">{ </w:t>
      </w:r>
      <w:r>
        <w:rPr>
          <w:color w:val="808080"/>
        </w:rPr>
        <w:t>// Close files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responseFile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responseFile.close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repeatsFile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repeatsFile.close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Getters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getLog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log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Setters</w:t>
      </w:r>
      <w:r>
        <w:rPr>
          <w:i/>
          <w:iCs/>
          <w:color w:val="629755"/>
        </w:rPr>
        <w:br/>
        <w:t xml:space="preserve">     **/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addToLog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character){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log </w:t>
      </w:r>
      <w:r>
        <w:rPr>
          <w:color w:val="A9B7C6"/>
        </w:rPr>
        <w:t>+= character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addToLog</w:t>
      </w:r>
      <w:proofErr w:type="spellEnd"/>
      <w:r>
        <w:rPr>
          <w:color w:val="A9B7C6"/>
        </w:rPr>
        <w:t>(String string){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log </w:t>
      </w:r>
      <w:r>
        <w:rPr>
          <w:color w:val="A9B7C6"/>
        </w:rPr>
        <w:t>+= 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addToLog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integer){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log </w:t>
      </w:r>
      <w:r>
        <w:rPr>
          <w:color w:val="A9B7C6"/>
        </w:rPr>
        <w:t>+= integer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setModemSpeed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speed){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modem</w:t>
      </w:r>
      <w:r>
        <w:rPr>
          <w:color w:val="A9B7C6"/>
        </w:rPr>
        <w:t>.setSpeed</w:t>
      </w:r>
      <w:proofErr w:type="spellEnd"/>
      <w:r>
        <w:rPr>
          <w:color w:val="A9B7C6"/>
        </w:rPr>
        <w:t>(speed)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</w:t>
      </w:r>
      <w:proofErr w:type="spellStart"/>
      <w:r>
        <w:rPr>
          <w:i/>
          <w:iCs/>
          <w:color w:val="629755"/>
        </w:rPr>
        <w:t>writeLogFile</w:t>
      </w:r>
      <w:proofErr w:type="spellEnd"/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Write log string to the end of log.txt file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writeLogFile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 xml:space="preserve"> writer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writer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writer.write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getLog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-------------------------END-------------------------</w:t>
      </w:r>
      <w:r>
        <w:rPr>
          <w:color w:val="CC7832"/>
        </w:rPr>
        <w:t>\n\n\n\n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(writer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writer.close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Method close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&gt;&lt;</w:t>
      </w:r>
      <w:proofErr w:type="spellStart"/>
      <w:r>
        <w:rPr>
          <w:i/>
          <w:iCs/>
          <w:color w:val="77B767"/>
        </w:rPr>
        <w:t>br</w:t>
      </w:r>
      <w:proofErr w:type="spellEnd"/>
      <w:r>
        <w:rPr>
          <w:i/>
          <w:iCs/>
          <w:color w:val="77B767"/>
        </w:rPr>
        <w:t>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Close connection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close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9876AA"/>
        </w:rPr>
        <w:t>modem</w:t>
      </w:r>
      <w:r>
        <w:rPr>
          <w:color w:val="A9B7C6"/>
        </w:rPr>
        <w:t>.close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"Can't close modem!"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3A5411B" w14:textId="4C236F69" w:rsidR="00A9187F" w:rsidRDefault="00A9187F" w:rsidP="000220A3"/>
    <w:p w14:paraId="0675EF0E" w14:textId="2DBECD10" w:rsidR="000220A3" w:rsidRDefault="000220A3" w:rsidP="000220A3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7932E3A5" w14:textId="58AC3F49" w:rsidR="003829D6" w:rsidRDefault="00F25EA8" w:rsidP="00F25EA8">
      <w:pPr>
        <w:pStyle w:val="Heading2"/>
      </w:pPr>
      <w:r>
        <w:t>UserApplication.java</w:t>
      </w:r>
    </w:p>
    <w:p w14:paraId="3B62C052" w14:textId="77777777" w:rsidR="00EB5C15" w:rsidRDefault="00EB5C15">
      <w:pPr>
        <w:pStyle w:val="SubtitleChar"/>
        <w:shd w:val="clear" w:color="auto" w:fill="2B2B2B"/>
        <w:divId w:val="1178273936"/>
        <w:rPr>
          <w:color w:val="A9B7C6"/>
          <w:sz w:val="20"/>
          <w:szCs w:val="20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UserApplication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param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action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requestCode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secondaryCode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testDuration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timeBetweenTraces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VirtualModem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virtualModem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 xml:space="preserve">{ </w:t>
      </w:r>
      <w:r>
        <w:rPr>
          <w:color w:val="808080"/>
        </w:rPr>
        <w:t>//Ask for action {E, M, G, P}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"Choose action by pressing the corresponding letters:"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&lt;E&gt; Echo request response time test."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&lt;M&gt; Download and save image without errors."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&lt;G&gt; Download and save image with errors."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&lt;P&gt; Download and save image with GPS traces."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&lt;Q&gt; ARQ Test."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action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while</w:t>
      </w:r>
      <w:r>
        <w:rPr>
          <w:color w:val="A9B7C6"/>
        </w:rPr>
        <w:t>(!</w:t>
      </w:r>
      <w:proofErr w:type="spellStart"/>
      <w:r>
        <w:rPr>
          <w:color w:val="A9B7C6"/>
        </w:rPr>
        <w:t>action.equals</w:t>
      </w:r>
      <w:proofErr w:type="spellEnd"/>
      <w:r>
        <w:rPr>
          <w:color w:val="A9B7C6"/>
        </w:rPr>
        <w:t>(</w:t>
      </w:r>
      <w:r>
        <w:rPr>
          <w:color w:val="6A8759"/>
        </w:rPr>
        <w:t>"E"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action.equals</w:t>
      </w:r>
      <w:proofErr w:type="spellEnd"/>
      <w:r>
        <w:rPr>
          <w:color w:val="A9B7C6"/>
        </w:rPr>
        <w:t>(</w:t>
      </w:r>
      <w:r>
        <w:rPr>
          <w:color w:val="6A8759"/>
        </w:rPr>
        <w:t>"M"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action.equals</w:t>
      </w:r>
      <w:proofErr w:type="spellEnd"/>
      <w:r>
        <w:rPr>
          <w:color w:val="A9B7C6"/>
        </w:rPr>
        <w:t>(</w:t>
      </w:r>
      <w:r>
        <w:rPr>
          <w:color w:val="6A8759"/>
        </w:rPr>
        <w:t>"G"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action.equals</w:t>
      </w:r>
      <w:proofErr w:type="spellEnd"/>
      <w:r>
        <w:rPr>
          <w:color w:val="A9B7C6"/>
        </w:rPr>
        <w:t>(</w:t>
      </w:r>
      <w:r>
        <w:rPr>
          <w:color w:val="6A8759"/>
        </w:rPr>
        <w:t>"P"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action.equals</w:t>
      </w:r>
      <w:proofErr w:type="spellEnd"/>
      <w:r>
        <w:rPr>
          <w:color w:val="A9B7C6"/>
        </w:rPr>
        <w:t>(</w:t>
      </w:r>
      <w:r>
        <w:rPr>
          <w:color w:val="6A8759"/>
        </w:rPr>
        <w:t>"Q"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//Repeat if invalid action is given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"Write the request code (without special chars)."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 xml:space="preserve">(action){ </w:t>
      </w:r>
      <w:r>
        <w:rPr>
          <w:color w:val="808080"/>
        </w:rPr>
        <w:t>//Secondary info needed for some cases.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"Duration of test? (m)"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testDuration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"P"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"Follow-up code (without special chars)."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secondaryCode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"Time between traces? (s)"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timeBetweenTraces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"NACK code (without special chars)."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secondaryCode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"Duration of test? (m)"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testDuration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 virtual modem speed. (kbps)"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virtualModem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VirtualModem</w:t>
      </w:r>
      <w:proofErr w:type="spellEnd"/>
      <w:r>
        <w:rPr>
          <w:color w:val="A9B7C6"/>
        </w:rPr>
        <w:t>((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)).</w:t>
      </w:r>
      <w:proofErr w:type="spellStart"/>
      <w:r>
        <w:rPr>
          <w:color w:val="A9B7C6"/>
        </w:rPr>
        <w:t>nextInt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virtualModem.read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\r\n\n\n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>//Read welcoming message from Ithaki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 xml:space="preserve">(action){ </w:t>
      </w:r>
      <w:r>
        <w:rPr>
          <w:color w:val="808080"/>
        </w:rPr>
        <w:t>//Start chosen action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virtualModem.echoPacketTest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testDuration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1000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virtualModem.write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virtualModem.saveImage</w:t>
      </w:r>
      <w:proofErr w:type="spellEnd"/>
      <w:r>
        <w:rPr>
          <w:color w:val="A9B7C6"/>
        </w:rPr>
        <w:t>(</w:t>
      </w:r>
      <w:r>
        <w:rPr>
          <w:color w:val="6A8759"/>
        </w:rPr>
        <w:t>"E1"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virtualModem.write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virtualModem.saveImage</w:t>
      </w:r>
      <w:proofErr w:type="spellEnd"/>
      <w:r>
        <w:rPr>
          <w:color w:val="A9B7C6"/>
        </w:rPr>
        <w:t>(</w:t>
      </w:r>
      <w:r>
        <w:rPr>
          <w:color w:val="6A8759"/>
        </w:rPr>
        <w:t>"E2"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"P"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virtualModem.write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secondaryCode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proofErr w:type="spellStart"/>
      <w:r>
        <w:rPr>
          <w:color w:val="A9B7C6"/>
        </w:rPr>
        <w:t>virtualModem.write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virtualModem.getGpsTraces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timeBetweenTraces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virtualModem.saveImage</w:t>
      </w:r>
      <w:proofErr w:type="spellEnd"/>
      <w:r>
        <w:rPr>
          <w:color w:val="A9B7C6"/>
        </w:rPr>
        <w:t>(</w:t>
      </w:r>
      <w:r>
        <w:rPr>
          <w:color w:val="6A8759"/>
        </w:rPr>
        <w:t>"M1"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"Q"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virtualModem.arqTest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secondaryCode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testDuration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1000 </w:t>
      </w:r>
      <w:r>
        <w:rPr>
          <w:color w:val="A9B7C6"/>
        </w:rPr>
        <w:t xml:space="preserve">* 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Save log and close modem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virtualModem.writeLogFile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virtualModem.close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AB85281" w14:textId="77777777" w:rsidR="008D02B2" w:rsidRDefault="008D02B2" w:rsidP="00AA2293"/>
    <w:p w14:paraId="4E2A364B" w14:textId="77777777" w:rsidR="008D02B2" w:rsidRDefault="008D02B2">
      <w:r>
        <w:br w:type="page"/>
      </w:r>
    </w:p>
    <w:p w14:paraId="5BBDE1D3" w14:textId="72AEDF5F" w:rsidR="008D02B2" w:rsidRDefault="00AB3089" w:rsidP="00982CAC">
      <w:pPr>
        <w:jc w:val="center"/>
      </w:pPr>
      <w:r>
        <w:lastRenderedPageBreak/>
        <w:t xml:space="preserve"> </w:t>
      </w:r>
      <w:proofErr w:type="spellStart"/>
      <w:r w:rsidR="008D02B2">
        <w:t>Δίκτυ</w:t>
      </w:r>
      <w:proofErr w:type="spellEnd"/>
      <w:r w:rsidR="008D02B2">
        <w:t>α Υπ</w:t>
      </w:r>
      <w:proofErr w:type="spellStart"/>
      <w:r w:rsidR="008D02B2">
        <w:t>ολογιστών</w:t>
      </w:r>
      <w:proofErr w:type="spellEnd"/>
      <w:r w:rsidR="008D02B2">
        <w:t xml:space="preserve"> Ι</w:t>
      </w:r>
      <w:r w:rsidR="008D02B2">
        <w:br/>
      </w:r>
      <w:proofErr w:type="spellStart"/>
      <w:r w:rsidR="008D02B2">
        <w:t>Ρόντος</w:t>
      </w:r>
      <w:proofErr w:type="spellEnd"/>
      <w:r w:rsidR="008D02B2">
        <w:t xml:space="preserve"> </w:t>
      </w:r>
      <w:proofErr w:type="spellStart"/>
      <w:r w:rsidR="008D02B2">
        <w:t>Έκτορ</w:t>
      </w:r>
      <w:proofErr w:type="spellEnd"/>
      <w:r w:rsidR="008D02B2">
        <w:t xml:space="preserve">ας – </w:t>
      </w:r>
      <w:proofErr w:type="spellStart"/>
      <w:r w:rsidR="008D02B2">
        <w:t>Θωμάς</w:t>
      </w:r>
      <w:proofErr w:type="spellEnd"/>
      <w:r w:rsidR="008D02B2">
        <w:br/>
        <w:t>ΑΕΜ: 9477</w:t>
      </w:r>
    </w:p>
    <w:p w14:paraId="39BC3A9F" w14:textId="41678D9C" w:rsidR="008E1724" w:rsidRPr="008E1724" w:rsidRDefault="008E1724" w:rsidP="008E1724">
      <w:pPr>
        <w:pStyle w:val="Heading2"/>
        <w:rPr>
          <w:lang w:val="el-GR"/>
        </w:rPr>
      </w:pPr>
      <w:r>
        <w:t>Project Structure</w:t>
      </w:r>
    </w:p>
    <w:p w14:paraId="368C1422" w14:textId="75A3F14D" w:rsidR="007D488B" w:rsidRPr="0043136E" w:rsidRDefault="008E1724" w:rsidP="00AA2293">
      <w:pPr>
        <w:rPr>
          <w:lang w:val="el-GR"/>
        </w:rPr>
      </w:pPr>
      <w:r>
        <w:rPr>
          <w:lang w:val="el-GR"/>
        </w:rPr>
        <w:tab/>
        <w:t xml:space="preserve">Το </w:t>
      </w:r>
      <w:r>
        <w:t xml:space="preserve">log, </w:t>
      </w:r>
      <w:r>
        <w:rPr>
          <w:lang w:val="el-GR"/>
        </w:rPr>
        <w:t xml:space="preserve">αποθηκευόταν στο αρχείο </w:t>
      </w:r>
      <w:r w:rsidR="008A5EE5">
        <w:t xml:space="preserve">log.txt, </w:t>
      </w:r>
      <w:r w:rsidR="008A5EE5">
        <w:rPr>
          <w:lang w:val="el-GR"/>
        </w:rPr>
        <w:t xml:space="preserve">στον </w:t>
      </w:r>
      <w:r w:rsidR="008A5EE5">
        <w:t xml:space="preserve">root </w:t>
      </w:r>
      <w:r w:rsidR="008A5EE5">
        <w:rPr>
          <w:lang w:val="el-GR"/>
        </w:rPr>
        <w:t xml:space="preserve">φάκελο. Επιπλέον, υπήρχαν οι φάκελοι </w:t>
      </w:r>
      <w:r w:rsidR="008A5EE5">
        <w:t xml:space="preserve">data, </w:t>
      </w:r>
      <w:r w:rsidR="008A5EE5">
        <w:rPr>
          <w:lang w:val="el-GR"/>
        </w:rPr>
        <w:t xml:space="preserve">για τα </w:t>
      </w:r>
      <w:r w:rsidR="002C78E2">
        <w:rPr>
          <w:lang w:val="el-GR"/>
        </w:rPr>
        <w:t>.</w:t>
      </w:r>
      <w:r w:rsidR="008A5EE5">
        <w:t>cs</w:t>
      </w:r>
      <w:r w:rsidR="002C78E2">
        <w:t>v</w:t>
      </w:r>
      <w:r w:rsidR="008A5EE5">
        <w:t xml:space="preserve"> </w:t>
      </w:r>
      <w:r w:rsidR="008A5EE5">
        <w:rPr>
          <w:lang w:val="el-GR"/>
        </w:rPr>
        <w:t xml:space="preserve">αρχεία με τις τιμές για τα γραφήματα </w:t>
      </w:r>
      <w:r w:rsidR="0043136E">
        <w:rPr>
          <w:lang w:val="el-GR"/>
        </w:rPr>
        <w:t xml:space="preserve">και </w:t>
      </w:r>
      <w:proofErr w:type="spellStart"/>
      <w:r w:rsidR="0043136E">
        <w:t>img</w:t>
      </w:r>
      <w:proofErr w:type="spellEnd"/>
      <w:r w:rsidR="0043136E">
        <w:t xml:space="preserve"> </w:t>
      </w:r>
      <w:r w:rsidR="0043136E">
        <w:rPr>
          <w:lang w:val="el-GR"/>
        </w:rPr>
        <w:t>για τις εικόνες.</w:t>
      </w:r>
    </w:p>
    <w:sectPr w:rsidR="007D488B" w:rsidRPr="0043136E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15CA" w14:textId="77777777" w:rsidR="007362EE" w:rsidRDefault="007362EE">
      <w:pPr>
        <w:spacing w:after="0" w:line="240" w:lineRule="auto"/>
      </w:pPr>
      <w:r>
        <w:separator/>
      </w:r>
    </w:p>
    <w:p w14:paraId="60519330" w14:textId="77777777" w:rsidR="007362EE" w:rsidRDefault="007362EE"/>
    <w:p w14:paraId="34888A1B" w14:textId="77777777" w:rsidR="007362EE" w:rsidRDefault="007362EE"/>
  </w:endnote>
  <w:endnote w:type="continuationSeparator" w:id="0">
    <w:p w14:paraId="72C53AD9" w14:textId="77777777" w:rsidR="007362EE" w:rsidRDefault="007362EE">
      <w:pPr>
        <w:spacing w:after="0" w:line="240" w:lineRule="auto"/>
      </w:pPr>
      <w:r>
        <w:continuationSeparator/>
      </w:r>
    </w:p>
    <w:p w14:paraId="136F8F8B" w14:textId="77777777" w:rsidR="007362EE" w:rsidRDefault="007362EE"/>
    <w:p w14:paraId="39E292F3" w14:textId="77777777" w:rsidR="007362EE" w:rsidRDefault="007362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D484A" w14:textId="77777777" w:rsidR="007D7036" w:rsidRDefault="00AC06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2D61" w14:textId="77777777" w:rsidR="007362EE" w:rsidRDefault="007362EE">
      <w:pPr>
        <w:spacing w:after="0" w:line="240" w:lineRule="auto"/>
      </w:pPr>
      <w:r>
        <w:separator/>
      </w:r>
    </w:p>
    <w:p w14:paraId="2A7F8FDF" w14:textId="77777777" w:rsidR="007362EE" w:rsidRDefault="007362EE"/>
    <w:p w14:paraId="7ABF293D" w14:textId="77777777" w:rsidR="007362EE" w:rsidRDefault="007362EE"/>
  </w:footnote>
  <w:footnote w:type="continuationSeparator" w:id="0">
    <w:p w14:paraId="5036B06F" w14:textId="77777777" w:rsidR="007362EE" w:rsidRDefault="007362EE">
      <w:pPr>
        <w:spacing w:after="0" w:line="240" w:lineRule="auto"/>
      </w:pPr>
      <w:r>
        <w:continuationSeparator/>
      </w:r>
    </w:p>
    <w:p w14:paraId="5D1B6B30" w14:textId="77777777" w:rsidR="007362EE" w:rsidRDefault="007362EE"/>
    <w:p w14:paraId="7FEBFA9B" w14:textId="77777777" w:rsidR="007362EE" w:rsidRDefault="007362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8"/>
    <w:rsid w:val="00001F3A"/>
    <w:rsid w:val="00002C93"/>
    <w:rsid w:val="00006823"/>
    <w:rsid w:val="00020990"/>
    <w:rsid w:val="000220A3"/>
    <w:rsid w:val="00036135"/>
    <w:rsid w:val="00075489"/>
    <w:rsid w:val="000A6538"/>
    <w:rsid w:val="000B42FF"/>
    <w:rsid w:val="000B6239"/>
    <w:rsid w:val="000C5196"/>
    <w:rsid w:val="000E1AA5"/>
    <w:rsid w:val="00100E54"/>
    <w:rsid w:val="001029A1"/>
    <w:rsid w:val="00105FB2"/>
    <w:rsid w:val="001332C9"/>
    <w:rsid w:val="0014543F"/>
    <w:rsid w:val="00157BB3"/>
    <w:rsid w:val="00165683"/>
    <w:rsid w:val="00170D73"/>
    <w:rsid w:val="001B7651"/>
    <w:rsid w:val="001D120C"/>
    <w:rsid w:val="002364FD"/>
    <w:rsid w:val="00283CA8"/>
    <w:rsid w:val="002963F8"/>
    <w:rsid w:val="00296CAB"/>
    <w:rsid w:val="002C78E2"/>
    <w:rsid w:val="00301DCA"/>
    <w:rsid w:val="0031208B"/>
    <w:rsid w:val="003829D6"/>
    <w:rsid w:val="00387D36"/>
    <w:rsid w:val="003A6ADF"/>
    <w:rsid w:val="003E54C7"/>
    <w:rsid w:val="00410E15"/>
    <w:rsid w:val="0043136E"/>
    <w:rsid w:val="00437EC2"/>
    <w:rsid w:val="0044154D"/>
    <w:rsid w:val="004427D5"/>
    <w:rsid w:val="00443E98"/>
    <w:rsid w:val="00455122"/>
    <w:rsid w:val="00471108"/>
    <w:rsid w:val="004A78EE"/>
    <w:rsid w:val="004E4CD0"/>
    <w:rsid w:val="00502439"/>
    <w:rsid w:val="00532A3A"/>
    <w:rsid w:val="005A2589"/>
    <w:rsid w:val="005E1EF8"/>
    <w:rsid w:val="005E71D9"/>
    <w:rsid w:val="005F4E03"/>
    <w:rsid w:val="005F5DAD"/>
    <w:rsid w:val="00616BFA"/>
    <w:rsid w:val="00622820"/>
    <w:rsid w:val="00661012"/>
    <w:rsid w:val="0066428F"/>
    <w:rsid w:val="006678B6"/>
    <w:rsid w:val="00674F3E"/>
    <w:rsid w:val="006A7C81"/>
    <w:rsid w:val="006B77F7"/>
    <w:rsid w:val="006D3C07"/>
    <w:rsid w:val="006F6D89"/>
    <w:rsid w:val="0070138C"/>
    <w:rsid w:val="007277B7"/>
    <w:rsid w:val="007362EE"/>
    <w:rsid w:val="007451D3"/>
    <w:rsid w:val="00746818"/>
    <w:rsid w:val="007958A5"/>
    <w:rsid w:val="007C36DA"/>
    <w:rsid w:val="007D488B"/>
    <w:rsid w:val="007D7036"/>
    <w:rsid w:val="007F1013"/>
    <w:rsid w:val="007F6C92"/>
    <w:rsid w:val="00802C4D"/>
    <w:rsid w:val="0080385E"/>
    <w:rsid w:val="008043F5"/>
    <w:rsid w:val="008A5EE5"/>
    <w:rsid w:val="008C6381"/>
    <w:rsid w:val="008D02B2"/>
    <w:rsid w:val="008E1724"/>
    <w:rsid w:val="009173FD"/>
    <w:rsid w:val="00967CA2"/>
    <w:rsid w:val="00983CF7"/>
    <w:rsid w:val="00994A66"/>
    <w:rsid w:val="009D1492"/>
    <w:rsid w:val="009D21A2"/>
    <w:rsid w:val="00A351B5"/>
    <w:rsid w:val="00A37D17"/>
    <w:rsid w:val="00A50EEA"/>
    <w:rsid w:val="00A579FF"/>
    <w:rsid w:val="00A82B67"/>
    <w:rsid w:val="00A9187F"/>
    <w:rsid w:val="00A951A3"/>
    <w:rsid w:val="00AA2293"/>
    <w:rsid w:val="00AB3089"/>
    <w:rsid w:val="00AC06D2"/>
    <w:rsid w:val="00AE0CBF"/>
    <w:rsid w:val="00AE6022"/>
    <w:rsid w:val="00AE7371"/>
    <w:rsid w:val="00AF7BB7"/>
    <w:rsid w:val="00B042AA"/>
    <w:rsid w:val="00B11F54"/>
    <w:rsid w:val="00B243DA"/>
    <w:rsid w:val="00BA0EC7"/>
    <w:rsid w:val="00BA5911"/>
    <w:rsid w:val="00BD3B77"/>
    <w:rsid w:val="00BF5D59"/>
    <w:rsid w:val="00C1502B"/>
    <w:rsid w:val="00C63592"/>
    <w:rsid w:val="00C708CE"/>
    <w:rsid w:val="00C774EB"/>
    <w:rsid w:val="00C93D99"/>
    <w:rsid w:val="00CE126A"/>
    <w:rsid w:val="00CE1ABC"/>
    <w:rsid w:val="00CE66E0"/>
    <w:rsid w:val="00CF306A"/>
    <w:rsid w:val="00D1124F"/>
    <w:rsid w:val="00D43224"/>
    <w:rsid w:val="00D4571B"/>
    <w:rsid w:val="00D57BDF"/>
    <w:rsid w:val="00D7338A"/>
    <w:rsid w:val="00D8170B"/>
    <w:rsid w:val="00D97910"/>
    <w:rsid w:val="00E0234B"/>
    <w:rsid w:val="00E027C7"/>
    <w:rsid w:val="00E137D3"/>
    <w:rsid w:val="00E17650"/>
    <w:rsid w:val="00E26409"/>
    <w:rsid w:val="00E26826"/>
    <w:rsid w:val="00E31511"/>
    <w:rsid w:val="00E32483"/>
    <w:rsid w:val="00E6594C"/>
    <w:rsid w:val="00E6732A"/>
    <w:rsid w:val="00E72AB7"/>
    <w:rsid w:val="00EB4494"/>
    <w:rsid w:val="00EB5C15"/>
    <w:rsid w:val="00EC6EDE"/>
    <w:rsid w:val="00ED3DAD"/>
    <w:rsid w:val="00ED710B"/>
    <w:rsid w:val="00F07CB1"/>
    <w:rsid w:val="00F1305B"/>
    <w:rsid w:val="00F202DE"/>
    <w:rsid w:val="00F25EA8"/>
    <w:rsid w:val="00F40A80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F211"/>
  <w15:chartTrackingRefBased/>
  <w15:docId w15:val="{4CA9B2E6-F319-454C-BD25-591F3CF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108"/>
    <w:rPr>
      <w:rFonts w:ascii="Courier New" w:eastAsiaTheme="minorEastAsia" w:hAnsi="Courier New" w:cs="Courier New"/>
      <w:color w:val="aut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9D066F-C842-468A-97C0-C2B977DF9F47%7dtf1000204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%7b599D066F-C842-468A-97C0-C2B977DF9F47%7dtf10002040.dotx</Template>
  <TotalTime>155</TotalTime>
  <Pages>13</Pages>
  <Words>2763</Words>
  <Characters>15750</Characters>
  <Application>Microsoft Office Word</Application>
  <DocSecurity>0</DocSecurity>
  <Lines>131</Lines>
  <Paragraphs>36</Paragraphs>
  <ScaleCrop>false</ScaleCrop>
  <Company/>
  <LinksUpToDate>false</LinksUpToDate>
  <CharactersWithSpaces>18477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Ektoras-Thomas Rontos</dc:creator>
  <cp:keywords/>
  <dc:description/>
  <cp:lastModifiedBy>Ektoras-Thomas Rontos</cp:lastModifiedBy>
  <cp:revision>124</cp:revision>
  <dcterms:created xsi:type="dcterms:W3CDTF">2021-05-10T21:08:00Z</dcterms:created>
  <dcterms:modified xsi:type="dcterms:W3CDTF">2021-05-10T23:48:00Z</dcterms:modified>
</cp:coreProperties>
</file>