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FD4E" w14:textId="513F39BA" w:rsidR="007D7036" w:rsidRPr="00ED3DAD" w:rsidRDefault="00ED3DAD">
      <w:pPr>
        <w:pStyle w:val="Subtitle"/>
      </w:pPr>
      <w:r>
        <w:t xml:space="preserve">Session </w:t>
      </w:r>
      <w:r w:rsidR="008615F5">
        <w:rPr>
          <w:lang w:val="el-GR"/>
        </w:rPr>
        <w:t>2</w:t>
      </w:r>
      <w:r w:rsidR="00006823">
        <w:rPr>
          <w:lang w:val="el-GR"/>
        </w:rPr>
        <w:t xml:space="preserve"> </w:t>
      </w:r>
      <w:r w:rsidR="0066428F">
        <w:rPr>
          <w:lang w:val="el-GR"/>
        </w:rPr>
        <w:t xml:space="preserve">- </w:t>
      </w:r>
      <w:r w:rsidR="008615F5" w:rsidRPr="008615F5">
        <w:rPr>
          <w:lang w:val="el-GR"/>
        </w:rPr>
        <w:t>2021-05-09</w:t>
      </w:r>
      <w:r w:rsidR="008615F5">
        <w:rPr>
          <w:lang w:val="el-GR"/>
        </w:rPr>
        <w:t xml:space="preserve"> </w:t>
      </w:r>
      <w:r w:rsidR="00C962C9">
        <w:rPr>
          <w:lang w:val="el-GR"/>
        </w:rPr>
        <w:t>00</w:t>
      </w:r>
      <w:r w:rsidR="008615F5">
        <w:rPr>
          <w:lang w:val="el-GR"/>
        </w:rPr>
        <w:t>:</w:t>
      </w:r>
      <w:r w:rsidR="008615F5" w:rsidRPr="008615F5">
        <w:rPr>
          <w:lang w:val="el-GR"/>
        </w:rPr>
        <w:t>55</w:t>
      </w:r>
      <w:r w:rsidR="00DF2A2E">
        <w:t>-</w:t>
      </w:r>
      <w:r w:rsidR="00E97179">
        <w:t>01:30</w:t>
      </w:r>
    </w:p>
    <w:p w14:paraId="5D149664" w14:textId="77777777" w:rsidR="007D7036" w:rsidRPr="000A6538" w:rsidRDefault="000A6538" w:rsidP="000A6538">
      <w:pPr>
        <w:pStyle w:val="Title"/>
      </w:pPr>
      <w:r>
        <w:rPr>
          <w:lang w:val="el-GR"/>
        </w:rPr>
        <w:t>Δίκτυα Υπολογιστών Ι</w:t>
      </w:r>
    </w:p>
    <w:p w14:paraId="79DA5A3C" w14:textId="47483D00" w:rsidR="007D7036" w:rsidRDefault="006D3C07">
      <w:pPr>
        <w:pStyle w:val="Author"/>
        <w:rPr>
          <w:lang w:val="el-GR"/>
        </w:rPr>
      </w:pPr>
      <w:proofErr w:type="spellStart"/>
      <w:r>
        <w:rPr>
          <w:lang w:val="el-GR"/>
        </w:rPr>
        <w:t>Ρόντος</w:t>
      </w:r>
      <w:proofErr w:type="spellEnd"/>
      <w:r>
        <w:rPr>
          <w:lang w:val="el-GR"/>
        </w:rPr>
        <w:t xml:space="preserve"> Έκτορας – Θωμάς</w:t>
      </w:r>
    </w:p>
    <w:p w14:paraId="48C49CD1" w14:textId="26B011A1" w:rsidR="007D7036" w:rsidRPr="006D3C07" w:rsidRDefault="006D3C07" w:rsidP="006D3C07">
      <w:pPr>
        <w:pStyle w:val="Author"/>
        <w:rPr>
          <w:lang w:val="el-GR"/>
        </w:rPr>
      </w:pPr>
      <w:r>
        <w:rPr>
          <w:lang w:val="el-GR"/>
        </w:rPr>
        <w:t>ΑΕΜ: 9477</w:t>
      </w:r>
    </w:p>
    <w:p w14:paraId="39C0E2DB" w14:textId="093197E3" w:rsidR="007D7036" w:rsidRDefault="00A82B67" w:rsidP="00E027C7">
      <w:pPr>
        <w:pStyle w:val="Heading2"/>
      </w:pPr>
      <w:r>
        <w:t xml:space="preserve">G1 </w:t>
      </w:r>
      <w:r w:rsidR="001B7651">
        <w:t>–</w:t>
      </w:r>
      <w:r>
        <w:t xml:space="preserve"> </w:t>
      </w:r>
      <w:r w:rsidR="001B7651">
        <w:t>Echo Packet Response Test</w:t>
      </w:r>
      <w:r w:rsidR="007277B7">
        <w:t xml:space="preserve"> (</w:t>
      </w:r>
      <w:r w:rsidR="007277B7" w:rsidRPr="007277B7">
        <w:t>2021-05-0</w:t>
      </w:r>
      <w:r w:rsidR="00347EF7">
        <w:t>9</w:t>
      </w:r>
      <w:r w:rsidR="007277B7">
        <w:t xml:space="preserve"> </w:t>
      </w:r>
      <w:r w:rsidR="00C962C9">
        <w:rPr>
          <w:lang w:val="el-GR"/>
        </w:rPr>
        <w:t>00</w:t>
      </w:r>
      <w:r w:rsidR="007277B7">
        <w:t>:</w:t>
      </w:r>
      <w:r w:rsidR="00C962C9">
        <w:rPr>
          <w:lang w:val="el-GR"/>
        </w:rPr>
        <w:t>55</w:t>
      </w:r>
      <w:r w:rsidR="007277B7">
        <w:t>)</w:t>
      </w:r>
    </w:p>
    <w:p w14:paraId="1D71C31A" w14:textId="440C0C47" w:rsidR="001B7651" w:rsidRPr="001B7651" w:rsidRDefault="00CE126A" w:rsidP="001B7651">
      <w:pPr>
        <w:pStyle w:val="Heading3"/>
      </w:pPr>
      <w:r>
        <w:t xml:space="preserve">Started at: </w:t>
      </w:r>
      <w:r w:rsidR="001C328B" w:rsidRPr="001C328B">
        <w:t>2021-05-09</w:t>
      </w:r>
      <w:r w:rsidR="001C328B">
        <w:rPr>
          <w:lang w:val="el-GR"/>
        </w:rPr>
        <w:t xml:space="preserve"> </w:t>
      </w:r>
      <w:r w:rsidR="00C962C9">
        <w:rPr>
          <w:lang w:val="el-GR"/>
        </w:rPr>
        <w:t>00</w:t>
      </w:r>
      <w:r w:rsidR="001C328B">
        <w:rPr>
          <w:lang w:val="el-GR"/>
        </w:rPr>
        <w:t>:</w:t>
      </w:r>
      <w:r w:rsidR="001C328B" w:rsidRPr="001C328B">
        <w:t>55</w:t>
      </w:r>
      <w:r w:rsidR="00C962C9">
        <w:rPr>
          <w:lang w:val="el-GR"/>
        </w:rPr>
        <w:t>:</w:t>
      </w:r>
      <w:r w:rsidR="001C328B" w:rsidRPr="001C328B">
        <w:t>12</w:t>
      </w:r>
      <w:r w:rsidR="00C962C9">
        <w:rPr>
          <w:lang w:val="el-GR"/>
        </w:rPr>
        <w:t>:</w:t>
      </w:r>
      <w:r w:rsidR="001C328B" w:rsidRPr="001C328B">
        <w:t>4</w:t>
      </w:r>
      <w:r>
        <w:br/>
        <w:t xml:space="preserve">Finished at: </w:t>
      </w:r>
      <w:r w:rsidR="00AD5B49" w:rsidRPr="00AD5B49">
        <w:t>2021-05-09</w:t>
      </w:r>
      <w:r w:rsidR="00AD5B49">
        <w:rPr>
          <w:lang w:val="el-GR"/>
        </w:rPr>
        <w:t xml:space="preserve"> </w:t>
      </w:r>
      <w:r w:rsidR="00AD5B49" w:rsidRPr="00AD5B49">
        <w:t>0</w:t>
      </w:r>
      <w:r w:rsidR="00AD5B49">
        <w:rPr>
          <w:lang w:val="el-GR"/>
        </w:rPr>
        <w:t>1:</w:t>
      </w:r>
      <w:r w:rsidR="00AD5B49" w:rsidRPr="00AD5B49">
        <w:t>00</w:t>
      </w:r>
      <w:r w:rsidR="00AD5B49">
        <w:rPr>
          <w:lang w:val="el-GR"/>
        </w:rPr>
        <w:t>:</w:t>
      </w:r>
      <w:r w:rsidR="00AD5B49" w:rsidRPr="00AD5B49">
        <w:t>12</w:t>
      </w:r>
      <w:r w:rsidR="00AD5B49">
        <w:rPr>
          <w:lang w:val="el-GR"/>
        </w:rPr>
        <w:t>:</w:t>
      </w:r>
      <w:r w:rsidR="00AD5B49" w:rsidRPr="00AD5B49">
        <w:t>6</w:t>
      </w:r>
      <w:r>
        <w:br/>
      </w:r>
      <w:r w:rsidR="006B77F7">
        <w:t xml:space="preserve">Echo request code: </w:t>
      </w:r>
      <w:r w:rsidR="00EC4D1C" w:rsidRPr="00EC4D1C">
        <w:t>E1862</w:t>
      </w:r>
      <w:r w:rsidR="007277B7">
        <w:br/>
      </w:r>
      <w:r w:rsidR="001B7651">
        <w:t xml:space="preserve">Modem Speed: </w:t>
      </w:r>
      <w:r w:rsidR="00EC4D1C">
        <w:t>2</w:t>
      </w:r>
      <w:r w:rsidR="001B7651">
        <w:t>000kbps</w:t>
      </w:r>
      <w:r w:rsidR="00E027C7">
        <w:br/>
      </w:r>
      <w:r w:rsidR="001B7651">
        <w:t xml:space="preserve">Students online: </w:t>
      </w:r>
      <w:r w:rsidR="00EC4D1C">
        <w:t>2</w:t>
      </w:r>
      <w:r w:rsidR="001332C9">
        <w:br/>
        <w:t xml:space="preserve">Total packets received: </w:t>
      </w:r>
      <w:r w:rsidR="00361901">
        <w:t>1150</w:t>
      </w:r>
    </w:p>
    <w:p w14:paraId="11AEEF98" w14:textId="6C59CD79" w:rsidR="00C1502B" w:rsidRDefault="0062010E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C2C9876" wp14:editId="6C1FBAF8">
            <wp:simplePos x="0" y="0"/>
            <wp:positionH relativeFrom="column">
              <wp:posOffset>-2540</wp:posOffset>
            </wp:positionH>
            <wp:positionV relativeFrom="paragraph">
              <wp:posOffset>210820</wp:posOffset>
            </wp:positionV>
            <wp:extent cx="6071870" cy="4057650"/>
            <wp:effectExtent l="0" t="0" r="24130" b="1905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4781DBD-6089-4465-8C1D-C55CA8FD5B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F0760" w14:textId="1AC39099" w:rsidR="00C1502B" w:rsidRDefault="00C1502B" w:rsidP="00D1124F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2AF1C3EA" w14:textId="5C7252B2" w:rsidR="00D1124F" w:rsidRDefault="00D1124F" w:rsidP="008B421D">
      <w:pPr>
        <w:pStyle w:val="Heading2"/>
      </w:pPr>
      <w:r>
        <w:t>G1</w:t>
      </w:r>
      <w:r w:rsidR="00002C93">
        <w:t>’</w:t>
      </w:r>
      <w:r>
        <w:t xml:space="preserve"> – Echo Packet Response Test</w:t>
      </w:r>
      <w:r w:rsidR="00002C93">
        <w:t xml:space="preserve"> 2</w:t>
      </w:r>
      <w:r>
        <w:t xml:space="preserve"> (</w:t>
      </w:r>
      <w:r w:rsidR="00347EF7" w:rsidRPr="00347EF7">
        <w:t>2021-05-09</w:t>
      </w:r>
      <w:r w:rsidR="00347EF7">
        <w:t xml:space="preserve"> </w:t>
      </w:r>
      <w:r w:rsidR="00347EF7" w:rsidRPr="00347EF7">
        <w:t>01</w:t>
      </w:r>
      <w:r w:rsidR="00347EF7">
        <w:t>:</w:t>
      </w:r>
      <w:r w:rsidR="00347EF7" w:rsidRPr="00347EF7">
        <w:t>00</w:t>
      </w:r>
      <w:r>
        <w:t>)</w:t>
      </w:r>
    </w:p>
    <w:p w14:paraId="17F5A29B" w14:textId="4C2697B1" w:rsidR="00D1124F" w:rsidRPr="001B7651" w:rsidRDefault="00D1124F" w:rsidP="008B421D">
      <w:pPr>
        <w:pStyle w:val="Heading3"/>
      </w:pPr>
      <w:r>
        <w:t xml:space="preserve">Started at: </w:t>
      </w:r>
      <w:r w:rsidR="00796B5C" w:rsidRPr="00796B5C">
        <w:t>2021-05-09</w:t>
      </w:r>
      <w:r w:rsidR="00796B5C">
        <w:t xml:space="preserve"> </w:t>
      </w:r>
      <w:r w:rsidR="00796B5C" w:rsidRPr="00796B5C">
        <w:t>01</w:t>
      </w:r>
      <w:r w:rsidR="00796B5C">
        <w:t>:</w:t>
      </w:r>
      <w:r w:rsidR="00796B5C" w:rsidRPr="00796B5C">
        <w:t>00</w:t>
      </w:r>
      <w:r w:rsidR="00796B5C">
        <w:t>:</w:t>
      </w:r>
      <w:r w:rsidR="00796B5C" w:rsidRPr="00796B5C">
        <w:t>51</w:t>
      </w:r>
      <w:r w:rsidR="00796B5C">
        <w:t>:</w:t>
      </w:r>
      <w:r w:rsidR="00796B5C" w:rsidRPr="00796B5C">
        <w:t>8</w:t>
      </w:r>
      <w:r>
        <w:br/>
        <w:t xml:space="preserve">Finished at: </w:t>
      </w:r>
      <w:r w:rsidR="004F2064" w:rsidRPr="004F2064">
        <w:t>2021-05-09</w:t>
      </w:r>
      <w:r w:rsidR="004F2064">
        <w:t xml:space="preserve"> </w:t>
      </w:r>
      <w:r w:rsidR="004F2064" w:rsidRPr="004F2064">
        <w:t>01</w:t>
      </w:r>
      <w:r w:rsidR="004F2064">
        <w:t>:</w:t>
      </w:r>
      <w:r w:rsidR="004F2064" w:rsidRPr="004F2064">
        <w:t>05</w:t>
      </w:r>
      <w:r w:rsidR="004F2064">
        <w:t>:</w:t>
      </w:r>
      <w:r w:rsidR="004F2064" w:rsidRPr="004F2064">
        <w:t>51</w:t>
      </w:r>
      <w:r w:rsidR="004F2064">
        <w:t>:</w:t>
      </w:r>
      <w:r w:rsidR="004F2064" w:rsidRPr="004F2064">
        <w:t>8</w:t>
      </w:r>
      <w:r>
        <w:br/>
        <w:t xml:space="preserve">Echo request code: </w:t>
      </w:r>
      <w:r w:rsidR="004F2064" w:rsidRPr="004F2064">
        <w:t>E1862</w:t>
      </w:r>
      <w:r>
        <w:br/>
        <w:t xml:space="preserve">Modem Speed: </w:t>
      </w:r>
      <w:r w:rsidR="004F2064">
        <w:t>8</w:t>
      </w:r>
      <w:r>
        <w:t>000kbps</w:t>
      </w:r>
      <w:r>
        <w:br/>
        <w:t xml:space="preserve">Students online: </w:t>
      </w:r>
      <w:r w:rsidR="004F2064">
        <w:t>2</w:t>
      </w:r>
      <w:r w:rsidR="005F5DAD">
        <w:br/>
        <w:t xml:space="preserve">Total packets received: </w:t>
      </w:r>
      <w:r w:rsidR="00A57002">
        <w:t>2943</w:t>
      </w:r>
    </w:p>
    <w:p w14:paraId="4E5B40FD" w14:textId="7F963CA3" w:rsidR="00D43224" w:rsidRDefault="00A57002" w:rsidP="00C1502B">
      <w:r>
        <w:rPr>
          <w:noProof/>
        </w:rPr>
        <w:drawing>
          <wp:anchor distT="0" distB="0" distL="114300" distR="114300" simplePos="0" relativeHeight="251671552" behindDoc="0" locked="0" layoutInCell="1" allowOverlap="1" wp14:anchorId="2C0A9649" wp14:editId="7A466333">
            <wp:simplePos x="0" y="0"/>
            <wp:positionH relativeFrom="column">
              <wp:posOffset>54610</wp:posOffset>
            </wp:positionH>
            <wp:positionV relativeFrom="paragraph">
              <wp:posOffset>259080</wp:posOffset>
            </wp:positionV>
            <wp:extent cx="6071870" cy="4886325"/>
            <wp:effectExtent l="0" t="0" r="24130" b="952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7EC5FA-3D00-48F5-9791-5A0B92623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493ED" w14:textId="7775A7D1" w:rsidR="00D43224" w:rsidRDefault="00D43224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16BBB428" w14:textId="0EA9DB50" w:rsidR="00D43224" w:rsidRDefault="00D43224" w:rsidP="008B421D">
      <w:pPr>
        <w:pStyle w:val="Heading2"/>
      </w:pPr>
      <w:r>
        <w:t>G</w:t>
      </w:r>
      <w:r w:rsidR="00002C93">
        <w:t>2</w:t>
      </w:r>
      <w:r>
        <w:t xml:space="preserve"> – </w:t>
      </w:r>
      <w:r w:rsidR="00002C93">
        <w:t>ARQ</w:t>
      </w:r>
      <w:r>
        <w:t xml:space="preserve"> Response Test (</w:t>
      </w:r>
      <w:r w:rsidR="00B6075E" w:rsidRPr="00B6075E">
        <w:t>2021-05-09</w:t>
      </w:r>
      <w:r w:rsidR="00B6075E">
        <w:t xml:space="preserve"> </w:t>
      </w:r>
      <w:r w:rsidR="00B6075E" w:rsidRPr="00B6075E">
        <w:t>01</w:t>
      </w:r>
      <w:r w:rsidR="00B6075E">
        <w:t>:</w:t>
      </w:r>
      <w:r w:rsidR="00B6075E" w:rsidRPr="00B6075E">
        <w:t>19</w:t>
      </w:r>
      <w:r>
        <w:t>)</w:t>
      </w:r>
    </w:p>
    <w:p w14:paraId="39FB19D4" w14:textId="1B7F4825" w:rsidR="00D43224" w:rsidRPr="001B7651" w:rsidRDefault="00D43224" w:rsidP="008B421D">
      <w:pPr>
        <w:pStyle w:val="Heading3"/>
      </w:pPr>
      <w:r>
        <w:t xml:space="preserve">Started at: </w:t>
      </w:r>
      <w:r w:rsidR="00B6075E" w:rsidRPr="00B6075E">
        <w:t>2021-05-09</w:t>
      </w:r>
      <w:r w:rsidR="00B6075E">
        <w:t xml:space="preserve"> </w:t>
      </w:r>
      <w:r w:rsidR="00B6075E" w:rsidRPr="00B6075E">
        <w:t>01</w:t>
      </w:r>
      <w:r w:rsidR="00B6075E">
        <w:t>:</w:t>
      </w:r>
      <w:r w:rsidR="00B6075E" w:rsidRPr="00B6075E">
        <w:t>19</w:t>
      </w:r>
      <w:r w:rsidR="00B6075E">
        <w:t>:</w:t>
      </w:r>
      <w:r w:rsidR="00B6075E" w:rsidRPr="00B6075E">
        <w:t>33</w:t>
      </w:r>
      <w:r w:rsidR="00B6075E">
        <w:t>:</w:t>
      </w:r>
      <w:r w:rsidR="00B6075E" w:rsidRPr="00B6075E">
        <w:t>3</w:t>
      </w:r>
      <w:r>
        <w:br/>
        <w:t xml:space="preserve">Finished at: </w:t>
      </w:r>
      <w:r w:rsidR="001F3825" w:rsidRPr="001F3825">
        <w:t>2021-05-09</w:t>
      </w:r>
      <w:r w:rsidR="001F3825">
        <w:t xml:space="preserve"> </w:t>
      </w:r>
      <w:r w:rsidR="001F3825" w:rsidRPr="001F3825">
        <w:t>01</w:t>
      </w:r>
      <w:r w:rsidR="001F3825">
        <w:t>:</w:t>
      </w:r>
      <w:r w:rsidR="001F3825" w:rsidRPr="001F3825">
        <w:t>24</w:t>
      </w:r>
      <w:r w:rsidR="001F3825">
        <w:t>:</w:t>
      </w:r>
      <w:r w:rsidR="001F3825" w:rsidRPr="001F3825">
        <w:t>33</w:t>
      </w:r>
      <w:r w:rsidR="001F3825">
        <w:t>:</w:t>
      </w:r>
      <w:r w:rsidR="001F3825" w:rsidRPr="001F3825">
        <w:t>5</w:t>
      </w:r>
      <w:r>
        <w:br/>
      </w:r>
      <w:r w:rsidR="00E137D3">
        <w:t>ACK result</w:t>
      </w:r>
      <w:r>
        <w:t xml:space="preserve"> code: </w:t>
      </w:r>
      <w:r w:rsidR="001F3825" w:rsidRPr="001F3825">
        <w:t>Q7699</w:t>
      </w:r>
      <w:r w:rsidR="00E137D3">
        <w:br/>
        <w:t xml:space="preserve">NACK result code: </w:t>
      </w:r>
      <w:r w:rsidR="000752F1" w:rsidRPr="000752F1">
        <w:t>R4600</w:t>
      </w:r>
      <w:r>
        <w:br/>
        <w:t xml:space="preserve">Modem Speed: </w:t>
      </w:r>
      <w:r w:rsidR="000752F1">
        <w:t>2</w:t>
      </w:r>
      <w:r>
        <w:t>000kbps</w:t>
      </w:r>
      <w:r>
        <w:br/>
        <w:t xml:space="preserve">Students online: </w:t>
      </w:r>
      <w:r w:rsidR="000752F1">
        <w:t>2</w:t>
      </w:r>
      <w:r w:rsidR="00661012">
        <w:br/>
        <w:t xml:space="preserve">Total packets received correctly: </w:t>
      </w:r>
      <w:r w:rsidR="000752F1" w:rsidRPr="000752F1">
        <w:t>628</w:t>
      </w:r>
      <w:r w:rsidR="006678B6">
        <w:br/>
        <w:t xml:space="preserve">Total packets received incorrectly: </w:t>
      </w:r>
      <w:r w:rsidR="000752F1" w:rsidRPr="000752F1">
        <w:t>130</w:t>
      </w:r>
    </w:p>
    <w:p w14:paraId="28215D8E" w14:textId="7FE48009" w:rsidR="00D43224" w:rsidRDefault="0017227E" w:rsidP="00C1502B">
      <w:r>
        <w:rPr>
          <w:noProof/>
        </w:rPr>
        <w:drawing>
          <wp:anchor distT="0" distB="0" distL="114300" distR="114300" simplePos="0" relativeHeight="251675648" behindDoc="0" locked="0" layoutInCell="1" allowOverlap="1" wp14:anchorId="7C10C6E3" wp14:editId="2AB06E87">
            <wp:simplePos x="0" y="0"/>
            <wp:positionH relativeFrom="column">
              <wp:posOffset>-2540</wp:posOffset>
            </wp:positionH>
            <wp:positionV relativeFrom="paragraph">
              <wp:posOffset>394335</wp:posOffset>
            </wp:positionV>
            <wp:extent cx="6096000" cy="4438650"/>
            <wp:effectExtent l="0" t="0" r="19050" b="1905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F118AA7-87EF-4CED-8D4A-1AC8B72836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2ECE9" w14:textId="77777777" w:rsidR="004A78EE" w:rsidRDefault="004A78EE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1CD76F8D" w14:textId="0C7AA048" w:rsidR="004A78EE" w:rsidRDefault="004A78EE" w:rsidP="008B421D">
      <w:pPr>
        <w:pStyle w:val="Heading2"/>
      </w:pPr>
      <w:r>
        <w:t>G2</w:t>
      </w:r>
      <w:r w:rsidR="00301DCA">
        <w:t>’</w:t>
      </w:r>
      <w:r>
        <w:t xml:space="preserve"> – ARQ Response Test</w:t>
      </w:r>
      <w:r w:rsidR="00301DCA">
        <w:t xml:space="preserve"> 2</w:t>
      </w:r>
      <w:r>
        <w:t xml:space="preserve"> (</w:t>
      </w:r>
      <w:r w:rsidR="00E00A66" w:rsidRPr="00E00A66">
        <w:t>2021-05-09</w:t>
      </w:r>
      <w:r w:rsidR="00E00A66">
        <w:t xml:space="preserve"> </w:t>
      </w:r>
      <w:r w:rsidR="00E00A66" w:rsidRPr="00E00A66">
        <w:t>01</w:t>
      </w:r>
      <w:r w:rsidR="00E00A66">
        <w:t>:</w:t>
      </w:r>
      <w:r w:rsidR="00E00A66" w:rsidRPr="00E00A66">
        <w:t>25</w:t>
      </w:r>
      <w:r>
        <w:t>)</w:t>
      </w:r>
    </w:p>
    <w:p w14:paraId="0FDF43F3" w14:textId="0E5E26A0" w:rsidR="004A78EE" w:rsidRPr="001B7651" w:rsidRDefault="004A78EE" w:rsidP="008B421D">
      <w:pPr>
        <w:pStyle w:val="Heading3"/>
      </w:pPr>
      <w:r>
        <w:t xml:space="preserve">Started at: </w:t>
      </w:r>
      <w:r w:rsidR="00E00A66" w:rsidRPr="00E00A66">
        <w:t>2021-05-09</w:t>
      </w:r>
      <w:r w:rsidR="00E00A66">
        <w:t xml:space="preserve"> </w:t>
      </w:r>
      <w:r w:rsidR="00E00A66" w:rsidRPr="00E00A66">
        <w:t>01</w:t>
      </w:r>
      <w:r w:rsidR="00E00A66">
        <w:t>:</w:t>
      </w:r>
      <w:r w:rsidR="00E00A66" w:rsidRPr="00E00A66">
        <w:t>25</w:t>
      </w:r>
      <w:r w:rsidR="00E00A66">
        <w:t>:</w:t>
      </w:r>
      <w:r w:rsidR="00E00A66" w:rsidRPr="00E00A66">
        <w:t>24</w:t>
      </w:r>
      <w:r w:rsidR="00E00A66">
        <w:t>:</w:t>
      </w:r>
      <w:r w:rsidR="00E00A66" w:rsidRPr="00E00A66">
        <w:t>6</w:t>
      </w:r>
      <w:r>
        <w:br/>
        <w:t xml:space="preserve">Finished at: </w:t>
      </w:r>
      <w:r w:rsidR="00E17B8C" w:rsidRPr="00E17B8C">
        <w:t>2021-05-09</w:t>
      </w:r>
      <w:r w:rsidR="00E17B8C">
        <w:t xml:space="preserve"> </w:t>
      </w:r>
      <w:r w:rsidR="00E17B8C" w:rsidRPr="00E17B8C">
        <w:t>01</w:t>
      </w:r>
      <w:r w:rsidR="00E17B8C">
        <w:t>:</w:t>
      </w:r>
      <w:r w:rsidR="00E17B8C" w:rsidRPr="00E17B8C">
        <w:t>30</w:t>
      </w:r>
      <w:r w:rsidR="00E17B8C">
        <w:t>:</w:t>
      </w:r>
      <w:r w:rsidR="00E17B8C" w:rsidRPr="00E17B8C">
        <w:t>24</w:t>
      </w:r>
      <w:r w:rsidR="00E17B8C">
        <w:t>:</w:t>
      </w:r>
      <w:r w:rsidR="00E17B8C" w:rsidRPr="00E17B8C">
        <w:t>8</w:t>
      </w:r>
      <w:r>
        <w:br/>
        <w:t xml:space="preserve">ACK result code: </w:t>
      </w:r>
      <w:r w:rsidR="00E17B8C" w:rsidRPr="00E17B8C">
        <w:t>Q7699</w:t>
      </w:r>
      <w:r>
        <w:br/>
        <w:t xml:space="preserve">NACK result code: </w:t>
      </w:r>
      <w:r w:rsidR="00E17B8C" w:rsidRPr="00E17B8C">
        <w:t>R4600</w:t>
      </w:r>
      <w:r>
        <w:br/>
        <w:t xml:space="preserve">Modem Speed: </w:t>
      </w:r>
      <w:r w:rsidR="00E17B8C">
        <w:t>8</w:t>
      </w:r>
      <w:r>
        <w:t>000kbps</w:t>
      </w:r>
      <w:r>
        <w:br/>
        <w:t xml:space="preserve">Students online: </w:t>
      </w:r>
      <w:r w:rsidR="00E17B8C">
        <w:t>2</w:t>
      </w:r>
      <w:r w:rsidR="00A50EEA">
        <w:br/>
        <w:t xml:space="preserve">Total packets received correctly: </w:t>
      </w:r>
      <w:r w:rsidR="00B01F55" w:rsidRPr="00B01F55">
        <w:t>1541</w:t>
      </w:r>
      <w:r w:rsidR="00A50EEA">
        <w:br/>
        <w:t xml:space="preserve">Total packets received incorrectly: </w:t>
      </w:r>
      <w:r w:rsidR="00B01F55" w:rsidRPr="00B01F55">
        <w:t>746</w:t>
      </w:r>
    </w:p>
    <w:p w14:paraId="7431AB3E" w14:textId="13AD96D2" w:rsidR="00F40A80" w:rsidRDefault="00DF4A14" w:rsidP="00C1502B">
      <w:r>
        <w:rPr>
          <w:noProof/>
        </w:rPr>
        <w:drawing>
          <wp:anchor distT="0" distB="0" distL="114300" distR="114300" simplePos="0" relativeHeight="251677696" behindDoc="0" locked="0" layoutInCell="1" allowOverlap="1" wp14:anchorId="057FAF77" wp14:editId="7D79AEAB">
            <wp:simplePos x="0" y="0"/>
            <wp:positionH relativeFrom="column">
              <wp:posOffset>-2540</wp:posOffset>
            </wp:positionH>
            <wp:positionV relativeFrom="paragraph">
              <wp:posOffset>245745</wp:posOffset>
            </wp:positionV>
            <wp:extent cx="6124575" cy="4610100"/>
            <wp:effectExtent l="0" t="0" r="9525" b="1905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7D46102-9776-40EF-A2ED-E04D2232BF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6D5C7" w14:textId="77777777" w:rsidR="00D7338A" w:rsidRDefault="00D7338A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76E3DC0D" w14:textId="65B5E708" w:rsidR="00D7338A" w:rsidRDefault="00D7338A" w:rsidP="008B421D">
      <w:pPr>
        <w:pStyle w:val="Heading2"/>
      </w:pPr>
      <w:r>
        <w:t xml:space="preserve">G3 – </w:t>
      </w:r>
      <w:r w:rsidR="00E26409">
        <w:t>Retransmis</w:t>
      </w:r>
      <w:r w:rsidR="00105FB2">
        <w:t>s</w:t>
      </w:r>
      <w:r w:rsidR="00E26409">
        <w:t>ions pro</w:t>
      </w:r>
      <w:r w:rsidR="00105FB2">
        <w:t>b</w:t>
      </w:r>
      <w:r w:rsidR="00E26409">
        <w:t>ability distribution</w:t>
      </w:r>
      <w:r>
        <w:t xml:space="preserve"> (</w:t>
      </w:r>
      <w:r w:rsidR="001E4F61" w:rsidRPr="00B6075E">
        <w:t>2021-05-09</w:t>
      </w:r>
      <w:r w:rsidR="001E4F61">
        <w:t xml:space="preserve"> </w:t>
      </w:r>
      <w:r w:rsidR="001E4F61" w:rsidRPr="00B6075E">
        <w:t>01</w:t>
      </w:r>
      <w:r w:rsidR="001E4F61">
        <w:t>:</w:t>
      </w:r>
      <w:r w:rsidR="001E4F61" w:rsidRPr="00B6075E">
        <w:t>19</w:t>
      </w:r>
      <w:r>
        <w:t>)</w:t>
      </w:r>
    </w:p>
    <w:p w14:paraId="4FFB05AC" w14:textId="77777777" w:rsidR="001E4F61" w:rsidRPr="001B7651" w:rsidRDefault="001E4F61" w:rsidP="00FF19FA">
      <w:pPr>
        <w:pStyle w:val="Heading3"/>
      </w:pPr>
      <w:r>
        <w:t xml:space="preserve">Started at: </w:t>
      </w:r>
      <w:r w:rsidRPr="00B6075E">
        <w:t>2021-05-09</w:t>
      </w:r>
      <w:r>
        <w:t xml:space="preserve"> </w:t>
      </w:r>
      <w:r w:rsidRPr="00B6075E">
        <w:t>01</w:t>
      </w:r>
      <w:r>
        <w:t>:</w:t>
      </w:r>
      <w:r w:rsidRPr="00B6075E">
        <w:t>19</w:t>
      </w:r>
      <w:r>
        <w:t>:</w:t>
      </w:r>
      <w:r w:rsidRPr="00B6075E">
        <w:t>33</w:t>
      </w:r>
      <w:r>
        <w:t>:</w:t>
      </w:r>
      <w:r w:rsidRPr="00B6075E">
        <w:t>3</w:t>
      </w:r>
      <w:r>
        <w:br/>
        <w:t xml:space="preserve">Finished at: </w:t>
      </w:r>
      <w:r w:rsidRPr="001F3825">
        <w:t>2021-05-09</w:t>
      </w:r>
      <w:r>
        <w:t xml:space="preserve"> </w:t>
      </w:r>
      <w:r w:rsidRPr="001F3825">
        <w:t>01</w:t>
      </w:r>
      <w:r>
        <w:t>:</w:t>
      </w:r>
      <w:r w:rsidRPr="001F3825">
        <w:t>24</w:t>
      </w:r>
      <w:r>
        <w:t>:</w:t>
      </w:r>
      <w:r w:rsidRPr="001F3825">
        <w:t>33</w:t>
      </w:r>
      <w:r>
        <w:t>:</w:t>
      </w:r>
      <w:r w:rsidRPr="001F3825">
        <w:t>5</w:t>
      </w:r>
      <w:r>
        <w:br/>
        <w:t xml:space="preserve">ACK result code: </w:t>
      </w:r>
      <w:r w:rsidRPr="001F3825">
        <w:t>Q7699</w:t>
      </w:r>
      <w:r>
        <w:br/>
        <w:t xml:space="preserve">NACK result code: </w:t>
      </w:r>
      <w:r w:rsidRPr="000752F1">
        <w:t>R4600</w:t>
      </w:r>
      <w:r>
        <w:br/>
        <w:t>Modem Speed: 2000kbps</w:t>
      </w:r>
      <w:r>
        <w:br/>
        <w:t>Students online: 2</w:t>
      </w:r>
      <w:r>
        <w:br/>
        <w:t xml:space="preserve">Total packets received correctly: </w:t>
      </w:r>
      <w:r w:rsidRPr="000752F1">
        <w:t>628</w:t>
      </w:r>
      <w:r>
        <w:br/>
        <w:t xml:space="preserve">Total packets received incorrectly: </w:t>
      </w:r>
      <w:r w:rsidRPr="000752F1">
        <w:t>130</w:t>
      </w:r>
    </w:p>
    <w:p w14:paraId="48883BE9" w14:textId="2CD7DADA" w:rsidR="00165683" w:rsidRDefault="00FA085A" w:rsidP="00D63C04">
      <w:pPr>
        <w:divId w:val="453058638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F1A0001" wp14:editId="337F140F">
            <wp:extent cx="6362700" cy="484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4656" w14:textId="77777777" w:rsidR="00165683" w:rsidRDefault="00165683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041B2EE8" w14:textId="34513F37" w:rsidR="00165683" w:rsidRDefault="00165683" w:rsidP="008B421D">
      <w:pPr>
        <w:pStyle w:val="Heading2"/>
      </w:pPr>
      <w:r>
        <w:t>G3’ – Retransmissions probability distribution 2 (</w:t>
      </w:r>
      <w:r w:rsidR="00D30A03" w:rsidRPr="00E00A66">
        <w:t>2021-05-09</w:t>
      </w:r>
      <w:r w:rsidR="00D30A03">
        <w:t xml:space="preserve"> </w:t>
      </w:r>
      <w:r w:rsidR="00D30A03" w:rsidRPr="00E00A66">
        <w:t>01</w:t>
      </w:r>
      <w:r w:rsidR="00D30A03">
        <w:t>:</w:t>
      </w:r>
      <w:r w:rsidR="00D30A03" w:rsidRPr="00E00A66">
        <w:t>25</w:t>
      </w:r>
      <w:r>
        <w:t>)</w:t>
      </w:r>
    </w:p>
    <w:p w14:paraId="7FE8B979" w14:textId="77777777" w:rsidR="00D30A03" w:rsidRPr="001B7651" w:rsidRDefault="00D30A03" w:rsidP="00FF19FA">
      <w:pPr>
        <w:pStyle w:val="Heading3"/>
      </w:pPr>
      <w:r>
        <w:t xml:space="preserve">Started at: </w:t>
      </w:r>
      <w:r w:rsidRPr="00E00A66">
        <w:t>2021-05-09</w:t>
      </w:r>
      <w:r>
        <w:t xml:space="preserve"> </w:t>
      </w:r>
      <w:r w:rsidRPr="00E00A66">
        <w:t>01</w:t>
      </w:r>
      <w:r>
        <w:t>:</w:t>
      </w:r>
      <w:r w:rsidRPr="00E00A66">
        <w:t>25</w:t>
      </w:r>
      <w:r>
        <w:t>:</w:t>
      </w:r>
      <w:r w:rsidRPr="00E00A66">
        <w:t>24</w:t>
      </w:r>
      <w:r>
        <w:t>:</w:t>
      </w:r>
      <w:r w:rsidRPr="00E00A66">
        <w:t>6</w:t>
      </w:r>
      <w:r>
        <w:br/>
        <w:t xml:space="preserve">Finished at: </w:t>
      </w:r>
      <w:r w:rsidRPr="00E17B8C">
        <w:t>2021-05-09</w:t>
      </w:r>
      <w:r>
        <w:t xml:space="preserve"> </w:t>
      </w:r>
      <w:r w:rsidRPr="00E17B8C">
        <w:t>01</w:t>
      </w:r>
      <w:r>
        <w:t>:</w:t>
      </w:r>
      <w:r w:rsidRPr="00E17B8C">
        <w:t>30</w:t>
      </w:r>
      <w:r>
        <w:t>:</w:t>
      </w:r>
      <w:r w:rsidRPr="00E17B8C">
        <w:t>24</w:t>
      </w:r>
      <w:r>
        <w:t>:</w:t>
      </w:r>
      <w:r w:rsidRPr="00E17B8C">
        <w:t>8</w:t>
      </w:r>
      <w:r>
        <w:br/>
        <w:t xml:space="preserve">ACK result code: </w:t>
      </w:r>
      <w:r w:rsidRPr="00E17B8C">
        <w:t>Q7699</w:t>
      </w:r>
      <w:r>
        <w:br/>
        <w:t xml:space="preserve">NACK result code: </w:t>
      </w:r>
      <w:r w:rsidRPr="00E17B8C">
        <w:t>R4600</w:t>
      </w:r>
      <w:r>
        <w:br/>
        <w:t>Modem Speed: 8000kbps</w:t>
      </w:r>
      <w:r>
        <w:br/>
        <w:t>Students online: 2</w:t>
      </w:r>
      <w:r>
        <w:br/>
        <w:t xml:space="preserve">Total packets received correctly: </w:t>
      </w:r>
      <w:r w:rsidRPr="00B01F55">
        <w:t>1541</w:t>
      </w:r>
      <w:r>
        <w:br/>
        <w:t xml:space="preserve">Total packets received incorrectly: </w:t>
      </w:r>
      <w:r w:rsidRPr="00B01F55">
        <w:t>746</w:t>
      </w:r>
    </w:p>
    <w:p w14:paraId="28D86EFE" w14:textId="2072B054" w:rsidR="00D7338A" w:rsidRPr="00083A36" w:rsidRDefault="002245A2" w:rsidP="00083A36">
      <w:pPr>
        <w:divId w:val="2092505406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05452DF" wp14:editId="67566084">
            <wp:extent cx="6318609" cy="4248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60" cy="424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AD1E" w14:textId="77777777" w:rsidR="00983CF7" w:rsidRDefault="00983CF7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545E35C8" w14:textId="0CD284AE" w:rsidR="00983CF7" w:rsidRDefault="00983CF7" w:rsidP="008B421D">
      <w:pPr>
        <w:pStyle w:val="Heading2"/>
      </w:pPr>
      <w:r>
        <w:t>E1 – Image without errors (</w:t>
      </w:r>
      <w:r w:rsidR="00957481" w:rsidRPr="00957481">
        <w:t>2021-05-09</w:t>
      </w:r>
      <w:r w:rsidR="00957481">
        <w:t xml:space="preserve"> </w:t>
      </w:r>
      <w:r w:rsidR="00957481" w:rsidRPr="00957481">
        <w:t>01</w:t>
      </w:r>
      <w:r w:rsidR="00957481">
        <w:t>:</w:t>
      </w:r>
      <w:r w:rsidR="00957481" w:rsidRPr="00957481">
        <w:t>07</w:t>
      </w:r>
      <w:r>
        <w:t>)</w:t>
      </w:r>
    </w:p>
    <w:p w14:paraId="3D422A59" w14:textId="6F4EE0F3" w:rsidR="00983CF7" w:rsidRPr="001B7651" w:rsidRDefault="00983CF7" w:rsidP="008B421D">
      <w:pPr>
        <w:pStyle w:val="Heading3"/>
      </w:pPr>
      <w:r>
        <w:t xml:space="preserve">Started at: </w:t>
      </w:r>
      <w:r w:rsidR="00957481" w:rsidRPr="00957481">
        <w:t>2021-05-09</w:t>
      </w:r>
      <w:r w:rsidR="00957481">
        <w:t xml:space="preserve"> </w:t>
      </w:r>
      <w:r w:rsidR="00957481" w:rsidRPr="00957481">
        <w:t>01</w:t>
      </w:r>
      <w:r w:rsidR="00957481">
        <w:t>:</w:t>
      </w:r>
      <w:r w:rsidR="00957481" w:rsidRPr="00957481">
        <w:t>07</w:t>
      </w:r>
      <w:r w:rsidR="00957481">
        <w:t>:</w:t>
      </w:r>
      <w:r w:rsidR="00957481" w:rsidRPr="00957481">
        <w:t>51</w:t>
      </w:r>
      <w:r w:rsidR="00957481">
        <w:t>:</w:t>
      </w:r>
      <w:r w:rsidR="00957481" w:rsidRPr="00957481">
        <w:t>6</w:t>
      </w:r>
      <w:r>
        <w:br/>
        <w:t xml:space="preserve">Finished at: </w:t>
      </w:r>
      <w:r w:rsidR="004979BF" w:rsidRPr="004979BF">
        <w:t>2021-05-09</w:t>
      </w:r>
      <w:r w:rsidR="004979BF">
        <w:t xml:space="preserve"> </w:t>
      </w:r>
      <w:r w:rsidR="004979BF" w:rsidRPr="004979BF">
        <w:t>01</w:t>
      </w:r>
      <w:r w:rsidR="004979BF">
        <w:t>:</w:t>
      </w:r>
      <w:r w:rsidR="004979BF" w:rsidRPr="004979BF">
        <w:t>08</w:t>
      </w:r>
      <w:r w:rsidR="004979BF">
        <w:t>:</w:t>
      </w:r>
      <w:r w:rsidR="004979BF" w:rsidRPr="004979BF">
        <w:t>07</w:t>
      </w:r>
      <w:r w:rsidR="004979BF">
        <w:t>:</w:t>
      </w:r>
      <w:r w:rsidR="004979BF" w:rsidRPr="004979BF">
        <w:t>1</w:t>
      </w:r>
      <w:r>
        <w:br/>
      </w:r>
      <w:r w:rsidR="005E1EF8">
        <w:t>Image</w:t>
      </w:r>
      <w:r>
        <w:t xml:space="preserve"> request code: </w:t>
      </w:r>
      <w:r w:rsidR="004979BF" w:rsidRPr="004979BF">
        <w:t>M3200</w:t>
      </w:r>
    </w:p>
    <w:p w14:paraId="73BFEF9C" w14:textId="177F0518" w:rsidR="00001F3A" w:rsidRDefault="00B65346" w:rsidP="00C1502B">
      <w:r>
        <w:rPr>
          <w:noProof/>
        </w:rPr>
        <w:drawing>
          <wp:anchor distT="0" distB="0" distL="114300" distR="114300" simplePos="0" relativeHeight="251678720" behindDoc="0" locked="0" layoutInCell="1" allowOverlap="1" wp14:anchorId="7EF320DD" wp14:editId="37DDE57E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6071870" cy="4554220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DEF64" w14:textId="1327F149" w:rsidR="007F6C92" w:rsidRDefault="007F6C92" w:rsidP="00C1502B"/>
    <w:p w14:paraId="7E602EE5" w14:textId="4AF3FBEE" w:rsidR="00C774EB" w:rsidRDefault="00C774EB" w:rsidP="00C1502B"/>
    <w:p w14:paraId="0D14B34E" w14:textId="6E2F62A4" w:rsidR="00C774EB" w:rsidRDefault="00C774EB" w:rsidP="00C1502B"/>
    <w:p w14:paraId="281FE42E" w14:textId="77777777" w:rsidR="00C774EB" w:rsidRDefault="00C774EB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6A818B6E" w14:textId="2B331137" w:rsidR="00C774EB" w:rsidRDefault="00C774EB" w:rsidP="008B421D">
      <w:pPr>
        <w:pStyle w:val="Heading2"/>
      </w:pPr>
      <w:r>
        <w:t>E2 – Image with errors (</w:t>
      </w:r>
      <w:r w:rsidR="00867E4D" w:rsidRPr="00867E4D">
        <w:t>2021-05-09</w:t>
      </w:r>
      <w:r w:rsidR="00867E4D">
        <w:t xml:space="preserve"> </w:t>
      </w:r>
      <w:r w:rsidR="00867E4D" w:rsidRPr="00867E4D">
        <w:t>01</w:t>
      </w:r>
      <w:r w:rsidR="00867E4D">
        <w:t>:</w:t>
      </w:r>
      <w:r w:rsidR="00867E4D" w:rsidRPr="00867E4D">
        <w:t>08</w:t>
      </w:r>
      <w:r>
        <w:t>)</w:t>
      </w:r>
    </w:p>
    <w:p w14:paraId="06CEE92F" w14:textId="665DB8D7" w:rsidR="00C774EB" w:rsidRPr="001B7651" w:rsidRDefault="00C774EB" w:rsidP="008B421D">
      <w:pPr>
        <w:pStyle w:val="Heading3"/>
      </w:pPr>
      <w:r>
        <w:t xml:space="preserve">Started at: </w:t>
      </w:r>
      <w:r w:rsidR="00867E4D" w:rsidRPr="00867E4D">
        <w:t>2021-05-09</w:t>
      </w:r>
      <w:r w:rsidR="00867E4D">
        <w:t xml:space="preserve"> </w:t>
      </w:r>
      <w:r w:rsidR="00867E4D" w:rsidRPr="00867E4D">
        <w:t>01</w:t>
      </w:r>
      <w:r w:rsidR="00867E4D">
        <w:t>:</w:t>
      </w:r>
      <w:r w:rsidR="00867E4D" w:rsidRPr="00867E4D">
        <w:t>08</w:t>
      </w:r>
      <w:r w:rsidR="00867E4D">
        <w:t>:</w:t>
      </w:r>
      <w:r w:rsidR="00867E4D" w:rsidRPr="00867E4D">
        <w:t>48</w:t>
      </w:r>
      <w:r w:rsidR="00867E4D">
        <w:t>:</w:t>
      </w:r>
      <w:r w:rsidR="00867E4D" w:rsidRPr="00867E4D">
        <w:t>9</w:t>
      </w:r>
      <w:r>
        <w:br/>
        <w:t xml:space="preserve">Finished at: </w:t>
      </w:r>
      <w:r w:rsidR="0027451E" w:rsidRPr="0027451E">
        <w:t>2021-05-09</w:t>
      </w:r>
      <w:r w:rsidR="0027451E">
        <w:t xml:space="preserve"> </w:t>
      </w:r>
      <w:r w:rsidR="0027451E" w:rsidRPr="0027451E">
        <w:t>01</w:t>
      </w:r>
      <w:r w:rsidR="0027451E">
        <w:t>:</w:t>
      </w:r>
      <w:r w:rsidR="0027451E" w:rsidRPr="0027451E">
        <w:t>09</w:t>
      </w:r>
      <w:r w:rsidR="0027451E">
        <w:t>:</w:t>
      </w:r>
      <w:r w:rsidR="0027451E" w:rsidRPr="0027451E">
        <w:t>04</w:t>
      </w:r>
      <w:r w:rsidR="0027451E">
        <w:t>:</w:t>
      </w:r>
      <w:r w:rsidR="0027451E" w:rsidRPr="0027451E">
        <w:t>2</w:t>
      </w:r>
      <w:r>
        <w:br/>
        <w:t xml:space="preserve">Image request code: </w:t>
      </w:r>
      <w:r w:rsidR="0027451E" w:rsidRPr="0027451E">
        <w:t>G0158</w:t>
      </w:r>
    </w:p>
    <w:p w14:paraId="2AE82D55" w14:textId="6C8CF771" w:rsidR="00C774EB" w:rsidRDefault="00665B25" w:rsidP="00C1502B">
      <w:r>
        <w:rPr>
          <w:noProof/>
        </w:rPr>
        <w:drawing>
          <wp:anchor distT="0" distB="0" distL="114300" distR="114300" simplePos="0" relativeHeight="251679744" behindDoc="0" locked="0" layoutInCell="1" allowOverlap="1" wp14:anchorId="76FDA441" wp14:editId="34DEC136">
            <wp:simplePos x="0" y="0"/>
            <wp:positionH relativeFrom="column">
              <wp:posOffset>0</wp:posOffset>
            </wp:positionH>
            <wp:positionV relativeFrom="paragraph">
              <wp:posOffset>389890</wp:posOffset>
            </wp:positionV>
            <wp:extent cx="6071870" cy="4554220"/>
            <wp:effectExtent l="0" t="0" r="508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2669" w14:textId="79272EA1" w:rsidR="007C36DA" w:rsidRDefault="007C36DA" w:rsidP="00C1502B"/>
    <w:p w14:paraId="6F34DBE5" w14:textId="59E4DD18" w:rsidR="007958A5" w:rsidRDefault="007958A5" w:rsidP="00C1502B"/>
    <w:p w14:paraId="3C02DA21" w14:textId="5476F9DB" w:rsidR="007958A5" w:rsidRDefault="007958A5" w:rsidP="00C1502B"/>
    <w:p w14:paraId="313F701F" w14:textId="57BB8D0B" w:rsidR="007958A5" w:rsidRDefault="007958A5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69BD35FE" w14:textId="18501181" w:rsidR="007958A5" w:rsidRDefault="007958A5" w:rsidP="008B421D">
      <w:pPr>
        <w:pStyle w:val="Heading2"/>
      </w:pPr>
      <w:r>
        <w:t xml:space="preserve">M1 – </w:t>
      </w:r>
      <w:r w:rsidR="00075489">
        <w:t xml:space="preserve">GPS traces </w:t>
      </w:r>
      <w:r>
        <w:t>(</w:t>
      </w:r>
      <w:r w:rsidR="00041FEF" w:rsidRPr="00041FEF">
        <w:t>2021-05-09</w:t>
      </w:r>
      <w:r w:rsidR="00041FEF">
        <w:t xml:space="preserve"> </w:t>
      </w:r>
      <w:r w:rsidR="00041FEF" w:rsidRPr="00041FEF">
        <w:t>01</w:t>
      </w:r>
      <w:r w:rsidR="00041FEF">
        <w:t>:</w:t>
      </w:r>
      <w:r w:rsidR="00041FEF" w:rsidRPr="00041FEF">
        <w:t>14</w:t>
      </w:r>
      <w:r>
        <w:t>)</w:t>
      </w:r>
    </w:p>
    <w:p w14:paraId="1C580AE4" w14:textId="3FE6C0E0" w:rsidR="0080385E" w:rsidRPr="0080385E" w:rsidRDefault="00F439E8" w:rsidP="0080385E">
      <w:pPr>
        <w:pStyle w:val="Heading3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6C2343A" wp14:editId="48FB6803">
            <wp:simplePos x="0" y="0"/>
            <wp:positionH relativeFrom="column">
              <wp:posOffset>292735</wp:posOffset>
            </wp:positionH>
            <wp:positionV relativeFrom="paragraph">
              <wp:posOffset>1308735</wp:posOffset>
            </wp:positionV>
            <wp:extent cx="5391150" cy="539115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58A5">
        <w:t xml:space="preserve">Started at: </w:t>
      </w:r>
      <w:r w:rsidR="00041FEF" w:rsidRPr="00041FEF">
        <w:t>2021-05-09</w:t>
      </w:r>
      <w:r w:rsidR="00041FEF">
        <w:t xml:space="preserve"> </w:t>
      </w:r>
      <w:r w:rsidR="00041FEF" w:rsidRPr="00041FEF">
        <w:t>01</w:t>
      </w:r>
      <w:r w:rsidR="00041FEF">
        <w:t>:</w:t>
      </w:r>
      <w:r w:rsidR="00041FEF" w:rsidRPr="00041FEF">
        <w:t>14</w:t>
      </w:r>
      <w:r w:rsidR="00041FEF">
        <w:t>:</w:t>
      </w:r>
      <w:r w:rsidR="00041FEF" w:rsidRPr="00041FEF">
        <w:t>21</w:t>
      </w:r>
      <w:r w:rsidR="00041FEF">
        <w:t>:</w:t>
      </w:r>
      <w:r w:rsidR="00041FEF" w:rsidRPr="00041FEF">
        <w:t>3</w:t>
      </w:r>
      <w:r w:rsidR="007958A5">
        <w:br/>
        <w:t xml:space="preserve">Finished at: </w:t>
      </w:r>
      <w:r w:rsidR="004B5F52" w:rsidRPr="004B5F52">
        <w:t>2021-05-09</w:t>
      </w:r>
      <w:r w:rsidR="004B5F52">
        <w:t xml:space="preserve"> </w:t>
      </w:r>
      <w:r w:rsidR="004B5F52" w:rsidRPr="004B5F52">
        <w:t>01</w:t>
      </w:r>
      <w:r w:rsidR="004B5F52">
        <w:t>:</w:t>
      </w:r>
      <w:r w:rsidR="004B5F52" w:rsidRPr="004B5F52">
        <w:t>14</w:t>
      </w:r>
      <w:r w:rsidR="004B5F52">
        <w:t>:</w:t>
      </w:r>
      <w:r w:rsidR="004B5F52" w:rsidRPr="004B5F52">
        <w:t>46</w:t>
      </w:r>
      <w:r w:rsidR="004B5F52">
        <w:t>:</w:t>
      </w:r>
      <w:r w:rsidR="004B5F52" w:rsidRPr="004B5F52">
        <w:t>7</w:t>
      </w:r>
      <w:r w:rsidR="007958A5">
        <w:br/>
      </w:r>
      <w:r w:rsidR="004E4CD0">
        <w:t>GPS</w:t>
      </w:r>
      <w:r w:rsidR="007958A5">
        <w:t xml:space="preserve"> request code: </w:t>
      </w:r>
      <w:r w:rsidR="004B5F52" w:rsidRPr="004B5F52">
        <w:t>P4772</w:t>
      </w:r>
      <w:r w:rsidR="0080385E">
        <w:br/>
        <w:t xml:space="preserve">Follow-up code: </w:t>
      </w:r>
      <w:r w:rsidRPr="00F439E8">
        <w:t>R=1006999</w:t>
      </w:r>
      <w:r w:rsidR="0070138C">
        <w:br/>
        <w:t>Time between traces: 20s</w:t>
      </w:r>
    </w:p>
    <w:p w14:paraId="14DCF97A" w14:textId="475FC3C9" w:rsidR="005F4E03" w:rsidRDefault="005F4E03" w:rsidP="00C1502B"/>
    <w:p w14:paraId="76958963" w14:textId="4AD2070B" w:rsidR="005F4E03" w:rsidRDefault="005F4E03" w:rsidP="008B421D">
      <w:pPr>
        <w:jc w:val="center"/>
      </w:pPr>
      <w:proofErr w:type="spellStart"/>
      <w:r>
        <w:lastRenderedPageBreak/>
        <w:t>Δίκτυ</w:t>
      </w:r>
      <w:proofErr w:type="spellEnd"/>
      <w:r>
        <w:t>α Υπ</w:t>
      </w:r>
      <w:proofErr w:type="spellStart"/>
      <w:r>
        <w:t>ολογιστών</w:t>
      </w:r>
      <w:proofErr w:type="spellEnd"/>
      <w:r>
        <w:t xml:space="preserve"> Ι</w:t>
      </w:r>
      <w:r>
        <w:br/>
      </w:r>
      <w:proofErr w:type="spellStart"/>
      <w:r>
        <w:t>Ρόντος</w:t>
      </w:r>
      <w:proofErr w:type="spellEnd"/>
      <w:r>
        <w:t xml:space="preserve"> </w:t>
      </w:r>
      <w:proofErr w:type="spellStart"/>
      <w:r>
        <w:t>Έκτορ</w:t>
      </w:r>
      <w:proofErr w:type="spellEnd"/>
      <w:r>
        <w:t xml:space="preserve">ας – </w:t>
      </w:r>
      <w:proofErr w:type="spellStart"/>
      <w:r>
        <w:t>Θωμάς</w:t>
      </w:r>
      <w:proofErr w:type="spellEnd"/>
      <w:r>
        <w:br/>
        <w:t>ΑΕΜ: 9477</w:t>
      </w:r>
    </w:p>
    <w:p w14:paraId="61C49180" w14:textId="3A129A38" w:rsidR="005F4E03" w:rsidRDefault="005F4E03" w:rsidP="008B421D">
      <w:pPr>
        <w:pStyle w:val="Heading2"/>
      </w:pPr>
      <w:r>
        <w:t>M1</w:t>
      </w:r>
      <w:r w:rsidR="006F6D89">
        <w:t>’</w:t>
      </w:r>
      <w:r>
        <w:t xml:space="preserve"> – GPS traces</w:t>
      </w:r>
      <w:r w:rsidR="006F6D89">
        <w:t xml:space="preserve"> 2</w:t>
      </w:r>
      <w:r>
        <w:t xml:space="preserve"> (</w:t>
      </w:r>
      <w:r w:rsidR="00B348A4" w:rsidRPr="00B348A4">
        <w:t>2021-05-09</w:t>
      </w:r>
      <w:r w:rsidR="00B348A4">
        <w:t xml:space="preserve"> </w:t>
      </w:r>
      <w:r w:rsidR="00B348A4" w:rsidRPr="00B348A4">
        <w:t>01</w:t>
      </w:r>
      <w:r w:rsidR="00B348A4">
        <w:t>:</w:t>
      </w:r>
      <w:r w:rsidR="00B348A4" w:rsidRPr="00B348A4">
        <w:t>17</w:t>
      </w:r>
      <w:r>
        <w:t>)</w:t>
      </w:r>
    </w:p>
    <w:p w14:paraId="46BE1368" w14:textId="766510D4" w:rsidR="009173FD" w:rsidRDefault="00840BB8" w:rsidP="009D1492">
      <w:pPr>
        <w:pStyle w:val="Heading3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F8E3718" wp14:editId="41791C4A">
            <wp:simplePos x="0" y="0"/>
            <wp:positionH relativeFrom="column">
              <wp:posOffset>197485</wp:posOffset>
            </wp:positionH>
            <wp:positionV relativeFrom="paragraph">
              <wp:posOffset>1270635</wp:posOffset>
            </wp:positionV>
            <wp:extent cx="5505450" cy="55054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E03">
        <w:t xml:space="preserve">Started at: </w:t>
      </w:r>
      <w:r w:rsidR="00B348A4" w:rsidRPr="00B348A4">
        <w:t>2021-05-09</w:t>
      </w:r>
      <w:r w:rsidR="00B348A4">
        <w:t xml:space="preserve"> </w:t>
      </w:r>
      <w:r w:rsidR="00B348A4" w:rsidRPr="00B348A4">
        <w:t>01</w:t>
      </w:r>
      <w:r w:rsidR="00B348A4">
        <w:t>:</w:t>
      </w:r>
      <w:r w:rsidR="00B348A4" w:rsidRPr="00B348A4">
        <w:t>17</w:t>
      </w:r>
      <w:r w:rsidR="00B348A4">
        <w:t>:</w:t>
      </w:r>
      <w:r w:rsidR="00B348A4" w:rsidRPr="00B348A4">
        <w:t>02</w:t>
      </w:r>
      <w:r w:rsidR="00B348A4">
        <w:t>:</w:t>
      </w:r>
      <w:r w:rsidR="00B348A4" w:rsidRPr="00B348A4">
        <w:t>7</w:t>
      </w:r>
      <w:r w:rsidR="005F4E03">
        <w:br/>
        <w:t xml:space="preserve">Finished at: </w:t>
      </w:r>
      <w:r w:rsidR="00101CE7" w:rsidRPr="00101CE7">
        <w:t>2021-05-09</w:t>
      </w:r>
      <w:r w:rsidR="00101CE7">
        <w:t xml:space="preserve"> </w:t>
      </w:r>
      <w:r w:rsidR="00101CE7" w:rsidRPr="00101CE7">
        <w:t>01</w:t>
      </w:r>
      <w:r w:rsidR="00101CE7">
        <w:t>:</w:t>
      </w:r>
      <w:r w:rsidR="00101CE7" w:rsidRPr="00101CE7">
        <w:t>17</w:t>
      </w:r>
      <w:r w:rsidR="00101CE7">
        <w:t>:</w:t>
      </w:r>
      <w:r w:rsidR="00101CE7" w:rsidRPr="00101CE7">
        <w:t>27</w:t>
      </w:r>
      <w:r w:rsidR="00101CE7">
        <w:t>:</w:t>
      </w:r>
      <w:r w:rsidR="00101CE7" w:rsidRPr="00101CE7">
        <w:t>7</w:t>
      </w:r>
      <w:r w:rsidR="005F4E03">
        <w:br/>
        <w:t xml:space="preserve">GPS request code: </w:t>
      </w:r>
      <w:r w:rsidR="00101CE7" w:rsidRPr="00101CE7">
        <w:t>P4772</w:t>
      </w:r>
      <w:r w:rsidR="005F4E03">
        <w:br/>
        <w:t xml:space="preserve">Follow-up code: </w:t>
      </w:r>
      <w:r w:rsidRPr="00840BB8">
        <w:t>R=1020099</w:t>
      </w:r>
      <w:r w:rsidR="009D1492">
        <w:br/>
        <w:t>Time between traces: 20s</w:t>
      </w:r>
    </w:p>
    <w:p w14:paraId="722F6527" w14:textId="15AA8026" w:rsidR="00AA2293" w:rsidRDefault="00AA2293" w:rsidP="00AA2293"/>
    <w:p w14:paraId="3D15DF01" w14:textId="2712A239" w:rsidR="007D488B" w:rsidRDefault="007D488B" w:rsidP="007D488B">
      <w:pPr>
        <w:pStyle w:val="Heading2"/>
        <w:rPr>
          <w:lang w:val="el-GR"/>
        </w:rPr>
      </w:pPr>
      <w:r>
        <w:rPr>
          <w:lang w:val="el-GR"/>
        </w:rPr>
        <w:lastRenderedPageBreak/>
        <w:t>Υπολογισμοί</w:t>
      </w:r>
      <w:r w:rsidR="00100E54">
        <w:rPr>
          <w:lang w:val="el-GR"/>
        </w:rPr>
        <w:t xml:space="preserve"> </w:t>
      </w:r>
      <w:r w:rsidR="00100E54">
        <w:t>BER</w:t>
      </w:r>
    </w:p>
    <w:p w14:paraId="10E61C9B" w14:textId="7C18B8E5" w:rsidR="00E0234B" w:rsidRPr="000E1AA5" w:rsidRDefault="00E72AB7" w:rsidP="00E0234B">
      <w:pPr>
        <w:rPr>
          <w:lang w:val="el-GR"/>
        </w:rPr>
      </w:pPr>
      <w:r>
        <w:rPr>
          <w:lang w:val="el-GR"/>
        </w:rPr>
        <w:t xml:space="preserve">Θα χρησιμοποιήσω τον τύπο: </w:t>
      </w:r>
      <w:r w:rsidRPr="00E72AB7">
        <w:rPr>
          <w:lang w:val="el-GR"/>
        </w:rPr>
        <w:t>P = (1 - BER)^L</w:t>
      </w:r>
      <w:r>
        <w:rPr>
          <w:lang w:val="el-GR"/>
        </w:rPr>
        <w:t xml:space="preserve">, όπου </w:t>
      </w:r>
      <w:r>
        <w:t>P</w:t>
      </w:r>
      <w:r w:rsidR="00D8170B">
        <w:t xml:space="preserve"> = ack</w:t>
      </w:r>
      <w:r w:rsidR="00994A66">
        <w:t xml:space="preserve"> </w:t>
      </w:r>
      <w:r w:rsidR="00D8170B">
        <w:t xml:space="preserve">/(ack + </w:t>
      </w:r>
      <w:proofErr w:type="spellStart"/>
      <w:r w:rsidR="00D8170B">
        <w:t>nack</w:t>
      </w:r>
      <w:proofErr w:type="spellEnd"/>
      <w:r w:rsidR="00D8170B">
        <w:t>)</w:t>
      </w:r>
      <w:r>
        <w:rPr>
          <w:lang w:val="el-GR"/>
        </w:rPr>
        <w:t xml:space="preserve"> </w:t>
      </w:r>
      <w:r w:rsidR="00A579FF">
        <w:rPr>
          <w:lang w:val="el-GR"/>
        </w:rPr>
        <w:t xml:space="preserve">και </w:t>
      </w:r>
      <w:r w:rsidR="00A579FF">
        <w:t xml:space="preserve">L </w:t>
      </w:r>
      <w:r w:rsidR="000E1AA5">
        <w:rPr>
          <w:lang w:val="el-GR"/>
        </w:rPr>
        <w:t xml:space="preserve">το μήκος του μηνύματος σε </w:t>
      </w:r>
      <w:r w:rsidR="000E1AA5">
        <w:t>bits.</w:t>
      </w:r>
    </w:p>
    <w:p w14:paraId="5F839225" w14:textId="7DB44B4C" w:rsidR="0014543F" w:rsidRDefault="00455122" w:rsidP="00E0234B">
      <w:r>
        <w:t xml:space="preserve">G2,G3: </w:t>
      </w:r>
      <w:r w:rsidR="00AF7BB7">
        <w:t xml:space="preserve">BER = </w:t>
      </w:r>
      <w:r w:rsidR="00A579FF">
        <w:t xml:space="preserve">1 - ( </w:t>
      </w:r>
      <w:r w:rsidR="00F90EB5">
        <w:t>628</w:t>
      </w:r>
      <w:r w:rsidR="00437EC2">
        <w:t>/(</w:t>
      </w:r>
      <w:r w:rsidR="00F90EB5">
        <w:t>628</w:t>
      </w:r>
      <w:r w:rsidR="00437EC2">
        <w:t>+</w:t>
      </w:r>
      <w:r w:rsidR="00BC7568">
        <w:t>130</w:t>
      </w:r>
      <w:r w:rsidR="00437EC2">
        <w:t>)</w:t>
      </w:r>
      <w:r w:rsidR="00A579FF">
        <w:t xml:space="preserve"> )</w:t>
      </w:r>
      <w:r w:rsidR="006A7C81">
        <w:t>^(1/</w:t>
      </w:r>
      <w:r w:rsidR="002963F8">
        <w:t>128</w:t>
      </w:r>
      <w:r w:rsidR="006A7C81">
        <w:t xml:space="preserve">) = </w:t>
      </w:r>
      <w:r w:rsidR="00E6594C">
        <w:t>1</w:t>
      </w:r>
      <w:r w:rsidR="00E31511">
        <w:t>.</w:t>
      </w:r>
      <w:r w:rsidR="004A44F0">
        <w:t>4687</w:t>
      </w:r>
      <w:r w:rsidR="00E31511">
        <w:t>x10^(-3)</w:t>
      </w:r>
      <w:r w:rsidR="00A579FF">
        <w:t xml:space="preserve"> </w:t>
      </w:r>
    </w:p>
    <w:p w14:paraId="368C1422" w14:textId="5F8F085F" w:rsidR="007D488B" w:rsidRPr="00AB3089" w:rsidRDefault="00AB3089" w:rsidP="00AA2293">
      <w:pPr>
        <w:rPr>
          <w:lang w:val="el-GR"/>
        </w:rPr>
      </w:pPr>
      <w:r>
        <w:t>G2’,G3’:</w:t>
      </w:r>
      <w:r w:rsidR="00D57BDF">
        <w:t xml:space="preserve"> </w:t>
      </w:r>
      <w:r>
        <w:t xml:space="preserve">BER’ = 1 - ( </w:t>
      </w:r>
      <w:r w:rsidR="00DF2F3F">
        <w:t>1541</w:t>
      </w:r>
      <w:r>
        <w:t>/(</w:t>
      </w:r>
      <w:r w:rsidR="00DF2F3F">
        <w:t>1541</w:t>
      </w:r>
      <w:r>
        <w:t>+</w:t>
      </w:r>
      <w:r w:rsidR="002F070B">
        <w:t>749</w:t>
      </w:r>
      <w:r>
        <w:t xml:space="preserve">) )^(1/128) </w:t>
      </w:r>
      <w:r w:rsidR="00502439">
        <w:t>=</w:t>
      </w:r>
      <w:r>
        <w:t xml:space="preserve"> </w:t>
      </w:r>
      <w:r w:rsidR="00CE1ABC">
        <w:t>3</w:t>
      </w:r>
      <w:r w:rsidR="003156FA">
        <w:t>.0899</w:t>
      </w:r>
      <w:r>
        <w:t xml:space="preserve">x10^(-3) </w:t>
      </w:r>
    </w:p>
    <w:sectPr w:rsidR="007D488B" w:rsidRPr="00AB3089">
      <w:footerReference w:type="default" r:id="rId1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633A5" w14:textId="77777777" w:rsidR="001E341F" w:rsidRDefault="001E341F">
      <w:pPr>
        <w:spacing w:after="0" w:line="240" w:lineRule="auto"/>
      </w:pPr>
      <w:r>
        <w:separator/>
      </w:r>
    </w:p>
    <w:p w14:paraId="78A81070" w14:textId="77777777" w:rsidR="001E341F" w:rsidRDefault="001E341F"/>
    <w:p w14:paraId="628B8E2C" w14:textId="77777777" w:rsidR="001E341F" w:rsidRDefault="001E341F"/>
  </w:endnote>
  <w:endnote w:type="continuationSeparator" w:id="0">
    <w:p w14:paraId="3216C587" w14:textId="77777777" w:rsidR="001E341F" w:rsidRDefault="001E341F">
      <w:pPr>
        <w:spacing w:after="0" w:line="240" w:lineRule="auto"/>
      </w:pPr>
      <w:r>
        <w:continuationSeparator/>
      </w:r>
    </w:p>
    <w:p w14:paraId="2EA48B0F" w14:textId="77777777" w:rsidR="001E341F" w:rsidRDefault="001E341F"/>
    <w:p w14:paraId="79778F12" w14:textId="77777777" w:rsidR="001E341F" w:rsidRDefault="001E34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D484A" w14:textId="77777777" w:rsidR="007D7036" w:rsidRDefault="00AC06D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1C85" w14:textId="77777777" w:rsidR="001E341F" w:rsidRDefault="001E341F">
      <w:pPr>
        <w:spacing w:after="0" w:line="240" w:lineRule="auto"/>
      </w:pPr>
      <w:r>
        <w:separator/>
      </w:r>
    </w:p>
    <w:p w14:paraId="76A5F6C6" w14:textId="77777777" w:rsidR="001E341F" w:rsidRDefault="001E341F"/>
    <w:p w14:paraId="57F90FAD" w14:textId="77777777" w:rsidR="001E341F" w:rsidRDefault="001E341F"/>
  </w:footnote>
  <w:footnote w:type="continuationSeparator" w:id="0">
    <w:p w14:paraId="5E941759" w14:textId="77777777" w:rsidR="001E341F" w:rsidRDefault="001E341F">
      <w:pPr>
        <w:spacing w:after="0" w:line="240" w:lineRule="auto"/>
      </w:pPr>
      <w:r>
        <w:continuationSeparator/>
      </w:r>
    </w:p>
    <w:p w14:paraId="72509728" w14:textId="77777777" w:rsidR="001E341F" w:rsidRDefault="001E341F"/>
    <w:p w14:paraId="18C3D3F8" w14:textId="77777777" w:rsidR="001E341F" w:rsidRDefault="001E34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38"/>
    <w:rsid w:val="00001F3A"/>
    <w:rsid w:val="00002C93"/>
    <w:rsid w:val="00006823"/>
    <w:rsid w:val="00020990"/>
    <w:rsid w:val="00036135"/>
    <w:rsid w:val="00041FEF"/>
    <w:rsid w:val="000752F1"/>
    <w:rsid w:val="00075489"/>
    <w:rsid w:val="00083A36"/>
    <w:rsid w:val="000A6538"/>
    <w:rsid w:val="000B6239"/>
    <w:rsid w:val="000C5196"/>
    <w:rsid w:val="000E1AA5"/>
    <w:rsid w:val="000F7223"/>
    <w:rsid w:val="00100E54"/>
    <w:rsid w:val="00101CE7"/>
    <w:rsid w:val="00105FB2"/>
    <w:rsid w:val="001332C9"/>
    <w:rsid w:val="0014543F"/>
    <w:rsid w:val="00165683"/>
    <w:rsid w:val="00170D73"/>
    <w:rsid w:val="0017227E"/>
    <w:rsid w:val="001B7651"/>
    <w:rsid w:val="001C328B"/>
    <w:rsid w:val="001D120C"/>
    <w:rsid w:val="001E341F"/>
    <w:rsid w:val="001E4F61"/>
    <w:rsid w:val="001F3825"/>
    <w:rsid w:val="002245A2"/>
    <w:rsid w:val="0027451E"/>
    <w:rsid w:val="00283CA8"/>
    <w:rsid w:val="002963F8"/>
    <w:rsid w:val="002F070B"/>
    <w:rsid w:val="00301DCA"/>
    <w:rsid w:val="0031208B"/>
    <w:rsid w:val="003156FA"/>
    <w:rsid w:val="00347EF7"/>
    <w:rsid w:val="00361901"/>
    <w:rsid w:val="003641FD"/>
    <w:rsid w:val="00387D36"/>
    <w:rsid w:val="003E54C7"/>
    <w:rsid w:val="00410E15"/>
    <w:rsid w:val="00437EC2"/>
    <w:rsid w:val="004427D5"/>
    <w:rsid w:val="00443E98"/>
    <w:rsid w:val="00455122"/>
    <w:rsid w:val="004979BF"/>
    <w:rsid w:val="004A44F0"/>
    <w:rsid w:val="004A78EE"/>
    <w:rsid w:val="004B5F52"/>
    <w:rsid w:val="004C7AED"/>
    <w:rsid w:val="004E4CD0"/>
    <w:rsid w:val="004F2064"/>
    <w:rsid w:val="00502439"/>
    <w:rsid w:val="005A2589"/>
    <w:rsid w:val="005E1EF8"/>
    <w:rsid w:val="005E71D9"/>
    <w:rsid w:val="005F4E03"/>
    <w:rsid w:val="005F5DAD"/>
    <w:rsid w:val="00616BFA"/>
    <w:rsid w:val="0062010E"/>
    <w:rsid w:val="00622820"/>
    <w:rsid w:val="00661012"/>
    <w:rsid w:val="0066428F"/>
    <w:rsid w:val="00665B25"/>
    <w:rsid w:val="006678B6"/>
    <w:rsid w:val="00674F3E"/>
    <w:rsid w:val="006A7C81"/>
    <w:rsid w:val="006B77F7"/>
    <w:rsid w:val="006D3C07"/>
    <w:rsid w:val="006F6D89"/>
    <w:rsid w:val="0070138C"/>
    <w:rsid w:val="007277B7"/>
    <w:rsid w:val="007451D3"/>
    <w:rsid w:val="00746818"/>
    <w:rsid w:val="007958A5"/>
    <w:rsid w:val="00796B5C"/>
    <w:rsid w:val="007C36DA"/>
    <w:rsid w:val="007D488B"/>
    <w:rsid w:val="007D7036"/>
    <w:rsid w:val="007F1013"/>
    <w:rsid w:val="007F6C92"/>
    <w:rsid w:val="00802C4D"/>
    <w:rsid w:val="0080385E"/>
    <w:rsid w:val="008043F5"/>
    <w:rsid w:val="00840BB8"/>
    <w:rsid w:val="008615F5"/>
    <w:rsid w:val="00867E4D"/>
    <w:rsid w:val="008C6381"/>
    <w:rsid w:val="009173FD"/>
    <w:rsid w:val="00957481"/>
    <w:rsid w:val="00965D68"/>
    <w:rsid w:val="00967CA2"/>
    <w:rsid w:val="00983CF7"/>
    <w:rsid w:val="00994A66"/>
    <w:rsid w:val="009D1492"/>
    <w:rsid w:val="009D21A2"/>
    <w:rsid w:val="00A37D17"/>
    <w:rsid w:val="00A50EEA"/>
    <w:rsid w:val="00A57002"/>
    <w:rsid w:val="00A579FF"/>
    <w:rsid w:val="00A82B67"/>
    <w:rsid w:val="00A951A3"/>
    <w:rsid w:val="00AA2293"/>
    <w:rsid w:val="00AB3089"/>
    <w:rsid w:val="00AB5F8F"/>
    <w:rsid w:val="00AC06D2"/>
    <w:rsid w:val="00AD5B49"/>
    <w:rsid w:val="00AE6022"/>
    <w:rsid w:val="00AE7371"/>
    <w:rsid w:val="00AF7BB7"/>
    <w:rsid w:val="00B01F55"/>
    <w:rsid w:val="00B11F54"/>
    <w:rsid w:val="00B243DA"/>
    <w:rsid w:val="00B348A4"/>
    <w:rsid w:val="00B6075E"/>
    <w:rsid w:val="00B610D4"/>
    <w:rsid w:val="00B65346"/>
    <w:rsid w:val="00B671F7"/>
    <w:rsid w:val="00BA0EC7"/>
    <w:rsid w:val="00BA5911"/>
    <w:rsid w:val="00BC7568"/>
    <w:rsid w:val="00BF5D59"/>
    <w:rsid w:val="00C1502B"/>
    <w:rsid w:val="00C63592"/>
    <w:rsid w:val="00C708CE"/>
    <w:rsid w:val="00C774EB"/>
    <w:rsid w:val="00C93D99"/>
    <w:rsid w:val="00C962C9"/>
    <w:rsid w:val="00CE126A"/>
    <w:rsid w:val="00CE1ABC"/>
    <w:rsid w:val="00CE66E0"/>
    <w:rsid w:val="00CF306A"/>
    <w:rsid w:val="00D1124F"/>
    <w:rsid w:val="00D30A03"/>
    <w:rsid w:val="00D43224"/>
    <w:rsid w:val="00D4571B"/>
    <w:rsid w:val="00D57BDF"/>
    <w:rsid w:val="00D63C04"/>
    <w:rsid w:val="00D7338A"/>
    <w:rsid w:val="00D8170B"/>
    <w:rsid w:val="00DF2A2E"/>
    <w:rsid w:val="00DF2F3F"/>
    <w:rsid w:val="00DF4A14"/>
    <w:rsid w:val="00E00A66"/>
    <w:rsid w:val="00E0234B"/>
    <w:rsid w:val="00E027C7"/>
    <w:rsid w:val="00E137D3"/>
    <w:rsid w:val="00E17650"/>
    <w:rsid w:val="00E17B8C"/>
    <w:rsid w:val="00E26409"/>
    <w:rsid w:val="00E26826"/>
    <w:rsid w:val="00E31511"/>
    <w:rsid w:val="00E32483"/>
    <w:rsid w:val="00E6594C"/>
    <w:rsid w:val="00E6732A"/>
    <w:rsid w:val="00E72AB7"/>
    <w:rsid w:val="00E97179"/>
    <w:rsid w:val="00EB4494"/>
    <w:rsid w:val="00EC4D1C"/>
    <w:rsid w:val="00ED3DAD"/>
    <w:rsid w:val="00ED710B"/>
    <w:rsid w:val="00F07CB1"/>
    <w:rsid w:val="00F1305B"/>
    <w:rsid w:val="00F202DE"/>
    <w:rsid w:val="00F40A80"/>
    <w:rsid w:val="00F4295D"/>
    <w:rsid w:val="00F439E8"/>
    <w:rsid w:val="00F90EB5"/>
    <w:rsid w:val="00FA085A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DF211"/>
  <w15:chartTrackingRefBased/>
  <w15:docId w15:val="{4CA9B2E6-F319-454C-BD25-591F3CF7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3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99D066F-C842-468A-97C0-C2B977DF9F47%7dtf10002040.dot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"/>
              <a:t>2021-05-0</a:t>
            </a:r>
            <a:r>
              <a:rPr lang="en-US"/>
              <a:t>9</a:t>
            </a:r>
            <a:r>
              <a:rPr lang="el"/>
              <a:t> </a:t>
            </a:r>
            <a:r>
              <a:rPr lang="en-US"/>
              <a:t>00</a:t>
            </a:r>
            <a:r>
              <a:rPr lang="el"/>
              <a:t>:</a:t>
            </a:r>
            <a:r>
              <a:rPr lang="en-US"/>
              <a:t>55</a:t>
            </a:r>
            <a:br>
              <a:rPr lang="en-US"/>
            </a:br>
            <a:r>
              <a:rPr lang="en-US"/>
              <a:t>E1862</a:t>
            </a:r>
            <a:endParaRPr lang="el"/>
          </a:p>
          <a:p>
            <a:pPr>
              <a:defRPr/>
            </a:pPr>
            <a:r>
              <a:rPr lang="el"/>
              <a:t>9477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'[G1_2021-05-09-24-55-12-4.xlsx]in'!$A$1:$A$1150</c:f>
              <c:numCache>
                <c:formatCode>General</c:formatCode>
                <c:ptCount val="1150"/>
                <c:pt idx="0">
                  <c:v>274</c:v>
                </c:pt>
                <c:pt idx="1">
                  <c:v>269</c:v>
                </c:pt>
                <c:pt idx="2">
                  <c:v>244</c:v>
                </c:pt>
                <c:pt idx="3">
                  <c:v>241</c:v>
                </c:pt>
                <c:pt idx="4">
                  <c:v>248</c:v>
                </c:pt>
                <c:pt idx="5">
                  <c:v>241</c:v>
                </c:pt>
                <c:pt idx="6">
                  <c:v>796</c:v>
                </c:pt>
                <c:pt idx="7">
                  <c:v>660</c:v>
                </c:pt>
                <c:pt idx="8">
                  <c:v>316</c:v>
                </c:pt>
                <c:pt idx="9">
                  <c:v>245</c:v>
                </c:pt>
                <c:pt idx="10">
                  <c:v>270</c:v>
                </c:pt>
                <c:pt idx="11">
                  <c:v>313</c:v>
                </c:pt>
                <c:pt idx="12">
                  <c:v>311</c:v>
                </c:pt>
                <c:pt idx="13">
                  <c:v>301</c:v>
                </c:pt>
                <c:pt idx="14">
                  <c:v>293</c:v>
                </c:pt>
                <c:pt idx="15">
                  <c:v>202</c:v>
                </c:pt>
                <c:pt idx="16">
                  <c:v>192</c:v>
                </c:pt>
                <c:pt idx="17">
                  <c:v>188</c:v>
                </c:pt>
                <c:pt idx="18">
                  <c:v>201</c:v>
                </c:pt>
                <c:pt idx="19">
                  <c:v>193</c:v>
                </c:pt>
                <c:pt idx="20">
                  <c:v>193</c:v>
                </c:pt>
                <c:pt idx="21">
                  <c:v>191</c:v>
                </c:pt>
                <c:pt idx="22">
                  <c:v>192</c:v>
                </c:pt>
                <c:pt idx="23">
                  <c:v>191</c:v>
                </c:pt>
                <c:pt idx="24">
                  <c:v>211</c:v>
                </c:pt>
                <c:pt idx="25">
                  <c:v>205</c:v>
                </c:pt>
                <c:pt idx="26">
                  <c:v>209</c:v>
                </c:pt>
                <c:pt idx="27">
                  <c:v>281</c:v>
                </c:pt>
                <c:pt idx="28">
                  <c:v>205</c:v>
                </c:pt>
                <c:pt idx="29">
                  <c:v>212</c:v>
                </c:pt>
                <c:pt idx="30">
                  <c:v>209</c:v>
                </c:pt>
                <c:pt idx="31">
                  <c:v>254</c:v>
                </c:pt>
                <c:pt idx="32">
                  <c:v>209</c:v>
                </c:pt>
                <c:pt idx="33">
                  <c:v>757</c:v>
                </c:pt>
                <c:pt idx="34">
                  <c:v>845</c:v>
                </c:pt>
                <c:pt idx="35">
                  <c:v>304</c:v>
                </c:pt>
                <c:pt idx="36">
                  <c:v>305</c:v>
                </c:pt>
                <c:pt idx="37">
                  <c:v>329</c:v>
                </c:pt>
                <c:pt idx="38">
                  <c:v>308</c:v>
                </c:pt>
                <c:pt idx="39">
                  <c:v>313</c:v>
                </c:pt>
                <c:pt idx="40">
                  <c:v>325</c:v>
                </c:pt>
                <c:pt idx="41">
                  <c:v>306</c:v>
                </c:pt>
                <c:pt idx="42">
                  <c:v>318</c:v>
                </c:pt>
                <c:pt idx="43">
                  <c:v>309</c:v>
                </c:pt>
                <c:pt idx="44">
                  <c:v>270</c:v>
                </c:pt>
                <c:pt idx="45">
                  <c:v>261</c:v>
                </c:pt>
                <c:pt idx="46">
                  <c:v>260</c:v>
                </c:pt>
                <c:pt idx="47">
                  <c:v>261</c:v>
                </c:pt>
                <c:pt idx="48">
                  <c:v>397</c:v>
                </c:pt>
                <c:pt idx="49">
                  <c:v>309</c:v>
                </c:pt>
                <c:pt idx="50">
                  <c:v>310</c:v>
                </c:pt>
                <c:pt idx="51">
                  <c:v>307</c:v>
                </c:pt>
                <c:pt idx="52">
                  <c:v>313</c:v>
                </c:pt>
                <c:pt idx="53">
                  <c:v>307</c:v>
                </c:pt>
                <c:pt idx="54">
                  <c:v>326</c:v>
                </c:pt>
                <c:pt idx="55">
                  <c:v>314</c:v>
                </c:pt>
                <c:pt idx="56">
                  <c:v>810</c:v>
                </c:pt>
                <c:pt idx="57">
                  <c:v>746</c:v>
                </c:pt>
                <c:pt idx="58">
                  <c:v>310</c:v>
                </c:pt>
                <c:pt idx="59">
                  <c:v>311</c:v>
                </c:pt>
                <c:pt idx="60">
                  <c:v>309</c:v>
                </c:pt>
                <c:pt idx="61">
                  <c:v>312</c:v>
                </c:pt>
                <c:pt idx="62">
                  <c:v>307</c:v>
                </c:pt>
                <c:pt idx="63">
                  <c:v>327</c:v>
                </c:pt>
                <c:pt idx="64">
                  <c:v>267</c:v>
                </c:pt>
                <c:pt idx="65">
                  <c:v>263</c:v>
                </c:pt>
                <c:pt idx="66">
                  <c:v>275</c:v>
                </c:pt>
                <c:pt idx="67">
                  <c:v>257</c:v>
                </c:pt>
                <c:pt idx="68">
                  <c:v>260</c:v>
                </c:pt>
                <c:pt idx="69">
                  <c:v>289</c:v>
                </c:pt>
                <c:pt idx="70">
                  <c:v>258</c:v>
                </c:pt>
                <c:pt idx="71">
                  <c:v>456</c:v>
                </c:pt>
                <c:pt idx="72">
                  <c:v>266</c:v>
                </c:pt>
                <c:pt idx="73">
                  <c:v>258</c:v>
                </c:pt>
                <c:pt idx="74">
                  <c:v>294</c:v>
                </c:pt>
                <c:pt idx="75">
                  <c:v>261</c:v>
                </c:pt>
                <c:pt idx="76">
                  <c:v>263</c:v>
                </c:pt>
                <c:pt idx="77">
                  <c:v>293</c:v>
                </c:pt>
                <c:pt idx="78">
                  <c:v>307</c:v>
                </c:pt>
                <c:pt idx="79">
                  <c:v>306</c:v>
                </c:pt>
                <c:pt idx="80">
                  <c:v>260</c:v>
                </c:pt>
                <c:pt idx="81">
                  <c:v>266</c:v>
                </c:pt>
                <c:pt idx="82">
                  <c:v>264</c:v>
                </c:pt>
                <c:pt idx="83">
                  <c:v>257</c:v>
                </c:pt>
                <c:pt idx="84">
                  <c:v>282</c:v>
                </c:pt>
                <c:pt idx="85">
                  <c:v>260</c:v>
                </c:pt>
                <c:pt idx="86">
                  <c:v>286</c:v>
                </c:pt>
                <c:pt idx="87">
                  <c:v>192</c:v>
                </c:pt>
                <c:pt idx="88">
                  <c:v>197</c:v>
                </c:pt>
                <c:pt idx="89">
                  <c:v>191</c:v>
                </c:pt>
                <c:pt idx="90">
                  <c:v>198</c:v>
                </c:pt>
                <c:pt idx="91">
                  <c:v>194</c:v>
                </c:pt>
                <c:pt idx="92">
                  <c:v>271</c:v>
                </c:pt>
                <c:pt idx="93">
                  <c:v>1137</c:v>
                </c:pt>
                <c:pt idx="94">
                  <c:v>822</c:v>
                </c:pt>
                <c:pt idx="95">
                  <c:v>408</c:v>
                </c:pt>
                <c:pt idx="96">
                  <c:v>216</c:v>
                </c:pt>
                <c:pt idx="97">
                  <c:v>194</c:v>
                </c:pt>
                <c:pt idx="98">
                  <c:v>203</c:v>
                </c:pt>
                <c:pt idx="99">
                  <c:v>192</c:v>
                </c:pt>
                <c:pt idx="100">
                  <c:v>189</c:v>
                </c:pt>
                <c:pt idx="101">
                  <c:v>192</c:v>
                </c:pt>
                <c:pt idx="102">
                  <c:v>195</c:v>
                </c:pt>
                <c:pt idx="103">
                  <c:v>197</c:v>
                </c:pt>
                <c:pt idx="104">
                  <c:v>198</c:v>
                </c:pt>
                <c:pt idx="105">
                  <c:v>189</c:v>
                </c:pt>
                <c:pt idx="106">
                  <c:v>192</c:v>
                </c:pt>
                <c:pt idx="107">
                  <c:v>192</c:v>
                </c:pt>
                <c:pt idx="108">
                  <c:v>192</c:v>
                </c:pt>
                <c:pt idx="109">
                  <c:v>195</c:v>
                </c:pt>
                <c:pt idx="110">
                  <c:v>258</c:v>
                </c:pt>
                <c:pt idx="111">
                  <c:v>312</c:v>
                </c:pt>
                <c:pt idx="112">
                  <c:v>258</c:v>
                </c:pt>
                <c:pt idx="113">
                  <c:v>261</c:v>
                </c:pt>
                <c:pt idx="114">
                  <c:v>301</c:v>
                </c:pt>
                <c:pt idx="115">
                  <c:v>309</c:v>
                </c:pt>
                <c:pt idx="116">
                  <c:v>305</c:v>
                </c:pt>
                <c:pt idx="117">
                  <c:v>260</c:v>
                </c:pt>
                <c:pt idx="118">
                  <c:v>259</c:v>
                </c:pt>
                <c:pt idx="119">
                  <c:v>297</c:v>
                </c:pt>
                <c:pt idx="120">
                  <c:v>413</c:v>
                </c:pt>
                <c:pt idx="121">
                  <c:v>260</c:v>
                </c:pt>
                <c:pt idx="122">
                  <c:v>349</c:v>
                </c:pt>
                <c:pt idx="123">
                  <c:v>259</c:v>
                </c:pt>
                <c:pt idx="124">
                  <c:v>261</c:v>
                </c:pt>
                <c:pt idx="125">
                  <c:v>260</c:v>
                </c:pt>
                <c:pt idx="126">
                  <c:v>261</c:v>
                </c:pt>
                <c:pt idx="127">
                  <c:v>256</c:v>
                </c:pt>
                <c:pt idx="128">
                  <c:v>260</c:v>
                </c:pt>
                <c:pt idx="129">
                  <c:v>286</c:v>
                </c:pt>
                <c:pt idx="130">
                  <c:v>405</c:v>
                </c:pt>
                <c:pt idx="131">
                  <c:v>190</c:v>
                </c:pt>
                <c:pt idx="132">
                  <c:v>194</c:v>
                </c:pt>
                <c:pt idx="133">
                  <c:v>190</c:v>
                </c:pt>
                <c:pt idx="134">
                  <c:v>194</c:v>
                </c:pt>
                <c:pt idx="135">
                  <c:v>192</c:v>
                </c:pt>
                <c:pt idx="136">
                  <c:v>194</c:v>
                </c:pt>
                <c:pt idx="137">
                  <c:v>193</c:v>
                </c:pt>
                <c:pt idx="138">
                  <c:v>191</c:v>
                </c:pt>
                <c:pt idx="139">
                  <c:v>191</c:v>
                </c:pt>
                <c:pt idx="140">
                  <c:v>195</c:v>
                </c:pt>
                <c:pt idx="141">
                  <c:v>197</c:v>
                </c:pt>
                <c:pt idx="142">
                  <c:v>188</c:v>
                </c:pt>
                <c:pt idx="143">
                  <c:v>195</c:v>
                </c:pt>
                <c:pt idx="144">
                  <c:v>192</c:v>
                </c:pt>
                <c:pt idx="145">
                  <c:v>192</c:v>
                </c:pt>
                <c:pt idx="146">
                  <c:v>193</c:v>
                </c:pt>
                <c:pt idx="147">
                  <c:v>192</c:v>
                </c:pt>
                <c:pt idx="148">
                  <c:v>206</c:v>
                </c:pt>
                <c:pt idx="149">
                  <c:v>193</c:v>
                </c:pt>
                <c:pt idx="150">
                  <c:v>192</c:v>
                </c:pt>
                <c:pt idx="151">
                  <c:v>197</c:v>
                </c:pt>
                <c:pt idx="152">
                  <c:v>191</c:v>
                </c:pt>
                <c:pt idx="153">
                  <c:v>193</c:v>
                </c:pt>
                <c:pt idx="154">
                  <c:v>196</c:v>
                </c:pt>
                <c:pt idx="155">
                  <c:v>195</c:v>
                </c:pt>
                <c:pt idx="156">
                  <c:v>209</c:v>
                </c:pt>
                <c:pt idx="157">
                  <c:v>331</c:v>
                </c:pt>
                <c:pt idx="158">
                  <c:v>210</c:v>
                </c:pt>
                <c:pt idx="159">
                  <c:v>209</c:v>
                </c:pt>
                <c:pt idx="160">
                  <c:v>210</c:v>
                </c:pt>
                <c:pt idx="161">
                  <c:v>304</c:v>
                </c:pt>
                <c:pt idx="162">
                  <c:v>209</c:v>
                </c:pt>
                <c:pt idx="163">
                  <c:v>208</c:v>
                </c:pt>
                <c:pt idx="164">
                  <c:v>208</c:v>
                </c:pt>
                <c:pt idx="165">
                  <c:v>207</c:v>
                </c:pt>
                <c:pt idx="166">
                  <c:v>209</c:v>
                </c:pt>
                <c:pt idx="167">
                  <c:v>214</c:v>
                </c:pt>
                <c:pt idx="168">
                  <c:v>217</c:v>
                </c:pt>
                <c:pt idx="169">
                  <c:v>224</c:v>
                </c:pt>
                <c:pt idx="170">
                  <c:v>244</c:v>
                </c:pt>
                <c:pt idx="171">
                  <c:v>248</c:v>
                </c:pt>
                <c:pt idx="172">
                  <c:v>245</c:v>
                </c:pt>
                <c:pt idx="173">
                  <c:v>249</c:v>
                </c:pt>
                <c:pt idx="174">
                  <c:v>242</c:v>
                </c:pt>
                <c:pt idx="175">
                  <c:v>245</c:v>
                </c:pt>
                <c:pt idx="176">
                  <c:v>247</c:v>
                </c:pt>
                <c:pt idx="177">
                  <c:v>240</c:v>
                </c:pt>
                <c:pt idx="178">
                  <c:v>245</c:v>
                </c:pt>
                <c:pt idx="179">
                  <c:v>261</c:v>
                </c:pt>
                <c:pt idx="180">
                  <c:v>246</c:v>
                </c:pt>
                <c:pt idx="181">
                  <c:v>241</c:v>
                </c:pt>
                <c:pt idx="182">
                  <c:v>245</c:v>
                </c:pt>
                <c:pt idx="183">
                  <c:v>243</c:v>
                </c:pt>
                <c:pt idx="184">
                  <c:v>255</c:v>
                </c:pt>
                <c:pt idx="185">
                  <c:v>260</c:v>
                </c:pt>
                <c:pt idx="186">
                  <c:v>266</c:v>
                </c:pt>
                <c:pt idx="187">
                  <c:v>263</c:v>
                </c:pt>
                <c:pt idx="188">
                  <c:v>261</c:v>
                </c:pt>
                <c:pt idx="189">
                  <c:v>261</c:v>
                </c:pt>
                <c:pt idx="190">
                  <c:v>261</c:v>
                </c:pt>
                <c:pt idx="191">
                  <c:v>263</c:v>
                </c:pt>
                <c:pt idx="192">
                  <c:v>258</c:v>
                </c:pt>
                <c:pt idx="193">
                  <c:v>262</c:v>
                </c:pt>
                <c:pt idx="194">
                  <c:v>260</c:v>
                </c:pt>
                <c:pt idx="195">
                  <c:v>262</c:v>
                </c:pt>
                <c:pt idx="196">
                  <c:v>263</c:v>
                </c:pt>
                <c:pt idx="197">
                  <c:v>261</c:v>
                </c:pt>
                <c:pt idx="198">
                  <c:v>262</c:v>
                </c:pt>
                <c:pt idx="199">
                  <c:v>255</c:v>
                </c:pt>
                <c:pt idx="200">
                  <c:v>261</c:v>
                </c:pt>
                <c:pt idx="201">
                  <c:v>259</c:v>
                </c:pt>
                <c:pt idx="202">
                  <c:v>257</c:v>
                </c:pt>
                <c:pt idx="203">
                  <c:v>288</c:v>
                </c:pt>
                <c:pt idx="204">
                  <c:v>258</c:v>
                </c:pt>
                <c:pt idx="205">
                  <c:v>372</c:v>
                </c:pt>
                <c:pt idx="206">
                  <c:v>312</c:v>
                </c:pt>
                <c:pt idx="207">
                  <c:v>310</c:v>
                </c:pt>
                <c:pt idx="208">
                  <c:v>313</c:v>
                </c:pt>
                <c:pt idx="209">
                  <c:v>311</c:v>
                </c:pt>
                <c:pt idx="210">
                  <c:v>311</c:v>
                </c:pt>
                <c:pt idx="211">
                  <c:v>312</c:v>
                </c:pt>
                <c:pt idx="212">
                  <c:v>327</c:v>
                </c:pt>
                <c:pt idx="213">
                  <c:v>315</c:v>
                </c:pt>
                <c:pt idx="214">
                  <c:v>325</c:v>
                </c:pt>
                <c:pt idx="215">
                  <c:v>309</c:v>
                </c:pt>
                <c:pt idx="216">
                  <c:v>311</c:v>
                </c:pt>
                <c:pt idx="217">
                  <c:v>314</c:v>
                </c:pt>
                <c:pt idx="218">
                  <c:v>327</c:v>
                </c:pt>
                <c:pt idx="219">
                  <c:v>308</c:v>
                </c:pt>
                <c:pt idx="220">
                  <c:v>312</c:v>
                </c:pt>
                <c:pt idx="221">
                  <c:v>325</c:v>
                </c:pt>
                <c:pt idx="222">
                  <c:v>321</c:v>
                </c:pt>
                <c:pt idx="223">
                  <c:v>324</c:v>
                </c:pt>
                <c:pt idx="224">
                  <c:v>327</c:v>
                </c:pt>
                <c:pt idx="225">
                  <c:v>312</c:v>
                </c:pt>
                <c:pt idx="226">
                  <c:v>308</c:v>
                </c:pt>
                <c:pt idx="227">
                  <c:v>315</c:v>
                </c:pt>
                <c:pt idx="228">
                  <c:v>308</c:v>
                </c:pt>
                <c:pt idx="229">
                  <c:v>326</c:v>
                </c:pt>
                <c:pt idx="230">
                  <c:v>309</c:v>
                </c:pt>
                <c:pt idx="231">
                  <c:v>326</c:v>
                </c:pt>
                <c:pt idx="232">
                  <c:v>308</c:v>
                </c:pt>
                <c:pt idx="233">
                  <c:v>309</c:v>
                </c:pt>
                <c:pt idx="234">
                  <c:v>309</c:v>
                </c:pt>
                <c:pt idx="235">
                  <c:v>312</c:v>
                </c:pt>
                <c:pt idx="236">
                  <c:v>308</c:v>
                </c:pt>
                <c:pt idx="237">
                  <c:v>313</c:v>
                </c:pt>
                <c:pt idx="238">
                  <c:v>311</c:v>
                </c:pt>
                <c:pt idx="239">
                  <c:v>324</c:v>
                </c:pt>
                <c:pt idx="240">
                  <c:v>243</c:v>
                </c:pt>
                <c:pt idx="241">
                  <c:v>207</c:v>
                </c:pt>
                <c:pt idx="242">
                  <c:v>212</c:v>
                </c:pt>
                <c:pt idx="243">
                  <c:v>210</c:v>
                </c:pt>
                <c:pt idx="244">
                  <c:v>207</c:v>
                </c:pt>
                <c:pt idx="245">
                  <c:v>210</c:v>
                </c:pt>
                <c:pt idx="246">
                  <c:v>208</c:v>
                </c:pt>
                <c:pt idx="247">
                  <c:v>209</c:v>
                </c:pt>
                <c:pt idx="248">
                  <c:v>211</c:v>
                </c:pt>
                <c:pt idx="249">
                  <c:v>210</c:v>
                </c:pt>
                <c:pt idx="250">
                  <c:v>210</c:v>
                </c:pt>
                <c:pt idx="251">
                  <c:v>226</c:v>
                </c:pt>
                <c:pt idx="252">
                  <c:v>243</c:v>
                </c:pt>
                <c:pt idx="253">
                  <c:v>245</c:v>
                </c:pt>
                <c:pt idx="254">
                  <c:v>242</c:v>
                </c:pt>
                <c:pt idx="255">
                  <c:v>246</c:v>
                </c:pt>
                <c:pt idx="256">
                  <c:v>518</c:v>
                </c:pt>
                <c:pt idx="257">
                  <c:v>253</c:v>
                </c:pt>
                <c:pt idx="258">
                  <c:v>243</c:v>
                </c:pt>
                <c:pt idx="259">
                  <c:v>249</c:v>
                </c:pt>
                <c:pt idx="260">
                  <c:v>248</c:v>
                </c:pt>
                <c:pt idx="261">
                  <c:v>242</c:v>
                </c:pt>
                <c:pt idx="262">
                  <c:v>242</c:v>
                </c:pt>
                <c:pt idx="263">
                  <c:v>246</c:v>
                </c:pt>
                <c:pt idx="264">
                  <c:v>247</c:v>
                </c:pt>
                <c:pt idx="265">
                  <c:v>231</c:v>
                </c:pt>
                <c:pt idx="266">
                  <c:v>193</c:v>
                </c:pt>
                <c:pt idx="267">
                  <c:v>191</c:v>
                </c:pt>
                <c:pt idx="268">
                  <c:v>190</c:v>
                </c:pt>
                <c:pt idx="269">
                  <c:v>202</c:v>
                </c:pt>
                <c:pt idx="270">
                  <c:v>190</c:v>
                </c:pt>
                <c:pt idx="271">
                  <c:v>245</c:v>
                </c:pt>
                <c:pt idx="272">
                  <c:v>243</c:v>
                </c:pt>
                <c:pt idx="273">
                  <c:v>242</c:v>
                </c:pt>
                <c:pt idx="274">
                  <c:v>244</c:v>
                </c:pt>
                <c:pt idx="275">
                  <c:v>240</c:v>
                </c:pt>
                <c:pt idx="276">
                  <c:v>243</c:v>
                </c:pt>
                <c:pt idx="277">
                  <c:v>246</c:v>
                </c:pt>
                <c:pt idx="278">
                  <c:v>241</c:v>
                </c:pt>
                <c:pt idx="279">
                  <c:v>242</c:v>
                </c:pt>
                <c:pt idx="280">
                  <c:v>245</c:v>
                </c:pt>
                <c:pt idx="281">
                  <c:v>248</c:v>
                </c:pt>
                <c:pt idx="282">
                  <c:v>241</c:v>
                </c:pt>
                <c:pt idx="283">
                  <c:v>253</c:v>
                </c:pt>
                <c:pt idx="284">
                  <c:v>854</c:v>
                </c:pt>
                <c:pt idx="285">
                  <c:v>268</c:v>
                </c:pt>
                <c:pt idx="286">
                  <c:v>243</c:v>
                </c:pt>
                <c:pt idx="287">
                  <c:v>242</c:v>
                </c:pt>
                <c:pt idx="288">
                  <c:v>287</c:v>
                </c:pt>
                <c:pt idx="289">
                  <c:v>322</c:v>
                </c:pt>
                <c:pt idx="290">
                  <c:v>344</c:v>
                </c:pt>
                <c:pt idx="291">
                  <c:v>313</c:v>
                </c:pt>
                <c:pt idx="292">
                  <c:v>314</c:v>
                </c:pt>
                <c:pt idx="293">
                  <c:v>313</c:v>
                </c:pt>
                <c:pt idx="294">
                  <c:v>311</c:v>
                </c:pt>
                <c:pt idx="295">
                  <c:v>330</c:v>
                </c:pt>
                <c:pt idx="296">
                  <c:v>314</c:v>
                </c:pt>
                <c:pt idx="297">
                  <c:v>313</c:v>
                </c:pt>
                <c:pt idx="298">
                  <c:v>312</c:v>
                </c:pt>
                <c:pt idx="299">
                  <c:v>312</c:v>
                </c:pt>
                <c:pt idx="300">
                  <c:v>310</c:v>
                </c:pt>
                <c:pt idx="301">
                  <c:v>325</c:v>
                </c:pt>
                <c:pt idx="302">
                  <c:v>312</c:v>
                </c:pt>
                <c:pt idx="303">
                  <c:v>311</c:v>
                </c:pt>
                <c:pt idx="304">
                  <c:v>311</c:v>
                </c:pt>
                <c:pt idx="305">
                  <c:v>313</c:v>
                </c:pt>
                <c:pt idx="306">
                  <c:v>215</c:v>
                </c:pt>
                <c:pt idx="307">
                  <c:v>192</c:v>
                </c:pt>
                <c:pt idx="308">
                  <c:v>205</c:v>
                </c:pt>
                <c:pt idx="309">
                  <c:v>193</c:v>
                </c:pt>
                <c:pt idx="310">
                  <c:v>191</c:v>
                </c:pt>
                <c:pt idx="311">
                  <c:v>195</c:v>
                </c:pt>
                <c:pt idx="312">
                  <c:v>192</c:v>
                </c:pt>
                <c:pt idx="313">
                  <c:v>193</c:v>
                </c:pt>
                <c:pt idx="314">
                  <c:v>192</c:v>
                </c:pt>
                <c:pt idx="315">
                  <c:v>189</c:v>
                </c:pt>
                <c:pt idx="316">
                  <c:v>235</c:v>
                </c:pt>
                <c:pt idx="317">
                  <c:v>244</c:v>
                </c:pt>
                <c:pt idx="318">
                  <c:v>240</c:v>
                </c:pt>
                <c:pt idx="319">
                  <c:v>242</c:v>
                </c:pt>
                <c:pt idx="320">
                  <c:v>242</c:v>
                </c:pt>
                <c:pt idx="321">
                  <c:v>244</c:v>
                </c:pt>
                <c:pt idx="322">
                  <c:v>243</c:v>
                </c:pt>
                <c:pt idx="323">
                  <c:v>240</c:v>
                </c:pt>
                <c:pt idx="324">
                  <c:v>242</c:v>
                </c:pt>
                <c:pt idx="325">
                  <c:v>246</c:v>
                </c:pt>
                <c:pt idx="326">
                  <c:v>242</c:v>
                </c:pt>
                <c:pt idx="327">
                  <c:v>244</c:v>
                </c:pt>
                <c:pt idx="328">
                  <c:v>243</c:v>
                </c:pt>
                <c:pt idx="329">
                  <c:v>242</c:v>
                </c:pt>
                <c:pt idx="330">
                  <c:v>242</c:v>
                </c:pt>
                <c:pt idx="331">
                  <c:v>240</c:v>
                </c:pt>
                <c:pt idx="332">
                  <c:v>244</c:v>
                </c:pt>
                <c:pt idx="333">
                  <c:v>242</c:v>
                </c:pt>
                <c:pt idx="334">
                  <c:v>248</c:v>
                </c:pt>
                <c:pt idx="335">
                  <c:v>245</c:v>
                </c:pt>
                <c:pt idx="336">
                  <c:v>244</c:v>
                </c:pt>
                <c:pt idx="337">
                  <c:v>245</c:v>
                </c:pt>
                <c:pt idx="338">
                  <c:v>251</c:v>
                </c:pt>
                <c:pt idx="339">
                  <c:v>240</c:v>
                </c:pt>
                <c:pt idx="340">
                  <c:v>245</c:v>
                </c:pt>
                <c:pt idx="341">
                  <c:v>242</c:v>
                </c:pt>
                <c:pt idx="342">
                  <c:v>246</c:v>
                </c:pt>
                <c:pt idx="343">
                  <c:v>254</c:v>
                </c:pt>
                <c:pt idx="344">
                  <c:v>259</c:v>
                </c:pt>
                <c:pt idx="345">
                  <c:v>257</c:v>
                </c:pt>
                <c:pt idx="346">
                  <c:v>260</c:v>
                </c:pt>
                <c:pt idx="347">
                  <c:v>261</c:v>
                </c:pt>
                <c:pt idx="348">
                  <c:v>258</c:v>
                </c:pt>
                <c:pt idx="349">
                  <c:v>257</c:v>
                </c:pt>
                <c:pt idx="350">
                  <c:v>259</c:v>
                </c:pt>
                <c:pt idx="351">
                  <c:v>293</c:v>
                </c:pt>
                <c:pt idx="352">
                  <c:v>258</c:v>
                </c:pt>
                <c:pt idx="353">
                  <c:v>258</c:v>
                </c:pt>
                <c:pt idx="354">
                  <c:v>260</c:v>
                </c:pt>
                <c:pt idx="355">
                  <c:v>257</c:v>
                </c:pt>
                <c:pt idx="356">
                  <c:v>260</c:v>
                </c:pt>
                <c:pt idx="357">
                  <c:v>264</c:v>
                </c:pt>
                <c:pt idx="358">
                  <c:v>263</c:v>
                </c:pt>
                <c:pt idx="359">
                  <c:v>259</c:v>
                </c:pt>
                <c:pt idx="360">
                  <c:v>276</c:v>
                </c:pt>
                <c:pt idx="361">
                  <c:v>259</c:v>
                </c:pt>
                <c:pt idx="362">
                  <c:v>353</c:v>
                </c:pt>
                <c:pt idx="363">
                  <c:v>259</c:v>
                </c:pt>
                <c:pt idx="364">
                  <c:v>261</c:v>
                </c:pt>
                <c:pt idx="365">
                  <c:v>260</c:v>
                </c:pt>
                <c:pt idx="366">
                  <c:v>258</c:v>
                </c:pt>
                <c:pt idx="367">
                  <c:v>294</c:v>
                </c:pt>
                <c:pt idx="368">
                  <c:v>261</c:v>
                </c:pt>
                <c:pt idx="369">
                  <c:v>258</c:v>
                </c:pt>
                <c:pt idx="370">
                  <c:v>258</c:v>
                </c:pt>
                <c:pt idx="371">
                  <c:v>351</c:v>
                </c:pt>
                <c:pt idx="372">
                  <c:v>260</c:v>
                </c:pt>
                <c:pt idx="373">
                  <c:v>265</c:v>
                </c:pt>
                <c:pt idx="374">
                  <c:v>292</c:v>
                </c:pt>
                <c:pt idx="375">
                  <c:v>254</c:v>
                </c:pt>
                <c:pt idx="376">
                  <c:v>342</c:v>
                </c:pt>
                <c:pt idx="377">
                  <c:v>246</c:v>
                </c:pt>
                <c:pt idx="378">
                  <c:v>247</c:v>
                </c:pt>
                <c:pt idx="379">
                  <c:v>244</c:v>
                </c:pt>
                <c:pt idx="380">
                  <c:v>310</c:v>
                </c:pt>
                <c:pt idx="381">
                  <c:v>304</c:v>
                </c:pt>
                <c:pt idx="382">
                  <c:v>312</c:v>
                </c:pt>
                <c:pt idx="383">
                  <c:v>313</c:v>
                </c:pt>
                <c:pt idx="384">
                  <c:v>315</c:v>
                </c:pt>
                <c:pt idx="385">
                  <c:v>317</c:v>
                </c:pt>
                <c:pt idx="386">
                  <c:v>316</c:v>
                </c:pt>
                <c:pt idx="387">
                  <c:v>311</c:v>
                </c:pt>
                <c:pt idx="388">
                  <c:v>310</c:v>
                </c:pt>
                <c:pt idx="389">
                  <c:v>321</c:v>
                </c:pt>
                <c:pt idx="390">
                  <c:v>314</c:v>
                </c:pt>
                <c:pt idx="391">
                  <c:v>343</c:v>
                </c:pt>
                <c:pt idx="392">
                  <c:v>313</c:v>
                </c:pt>
                <c:pt idx="393">
                  <c:v>317</c:v>
                </c:pt>
                <c:pt idx="394">
                  <c:v>317</c:v>
                </c:pt>
                <c:pt idx="395">
                  <c:v>311</c:v>
                </c:pt>
                <c:pt idx="396">
                  <c:v>218</c:v>
                </c:pt>
                <c:pt idx="397">
                  <c:v>210</c:v>
                </c:pt>
                <c:pt idx="398">
                  <c:v>207</c:v>
                </c:pt>
                <c:pt idx="399">
                  <c:v>209</c:v>
                </c:pt>
                <c:pt idx="400">
                  <c:v>207</c:v>
                </c:pt>
                <c:pt idx="401">
                  <c:v>213</c:v>
                </c:pt>
                <c:pt idx="402">
                  <c:v>217</c:v>
                </c:pt>
                <c:pt idx="403">
                  <c:v>211</c:v>
                </c:pt>
                <c:pt idx="404">
                  <c:v>207</c:v>
                </c:pt>
                <c:pt idx="405">
                  <c:v>221</c:v>
                </c:pt>
                <c:pt idx="406">
                  <c:v>210</c:v>
                </c:pt>
                <c:pt idx="407">
                  <c:v>210</c:v>
                </c:pt>
                <c:pt idx="408">
                  <c:v>211</c:v>
                </c:pt>
                <c:pt idx="409">
                  <c:v>208</c:v>
                </c:pt>
                <c:pt idx="410">
                  <c:v>214</c:v>
                </c:pt>
                <c:pt idx="411">
                  <c:v>209</c:v>
                </c:pt>
                <c:pt idx="412">
                  <c:v>209</c:v>
                </c:pt>
                <c:pt idx="413">
                  <c:v>210</c:v>
                </c:pt>
                <c:pt idx="414">
                  <c:v>215</c:v>
                </c:pt>
                <c:pt idx="415">
                  <c:v>211</c:v>
                </c:pt>
                <c:pt idx="416">
                  <c:v>212</c:v>
                </c:pt>
                <c:pt idx="417">
                  <c:v>205</c:v>
                </c:pt>
                <c:pt idx="418">
                  <c:v>246</c:v>
                </c:pt>
                <c:pt idx="419">
                  <c:v>261</c:v>
                </c:pt>
                <c:pt idx="420">
                  <c:v>264</c:v>
                </c:pt>
                <c:pt idx="421">
                  <c:v>264</c:v>
                </c:pt>
                <c:pt idx="422">
                  <c:v>263</c:v>
                </c:pt>
                <c:pt idx="423">
                  <c:v>260</c:v>
                </c:pt>
                <c:pt idx="424">
                  <c:v>262</c:v>
                </c:pt>
                <c:pt idx="425">
                  <c:v>266</c:v>
                </c:pt>
                <c:pt idx="426">
                  <c:v>267</c:v>
                </c:pt>
                <c:pt idx="427">
                  <c:v>261</c:v>
                </c:pt>
                <c:pt idx="428">
                  <c:v>265</c:v>
                </c:pt>
                <c:pt idx="429">
                  <c:v>262</c:v>
                </c:pt>
                <c:pt idx="430">
                  <c:v>393</c:v>
                </c:pt>
                <c:pt idx="431">
                  <c:v>317</c:v>
                </c:pt>
                <c:pt idx="432">
                  <c:v>329</c:v>
                </c:pt>
                <c:pt idx="433">
                  <c:v>318</c:v>
                </c:pt>
                <c:pt idx="434">
                  <c:v>313</c:v>
                </c:pt>
                <c:pt idx="435">
                  <c:v>329</c:v>
                </c:pt>
                <c:pt idx="436">
                  <c:v>318</c:v>
                </c:pt>
                <c:pt idx="437">
                  <c:v>312</c:v>
                </c:pt>
                <c:pt idx="438">
                  <c:v>314</c:v>
                </c:pt>
                <c:pt idx="439">
                  <c:v>314</c:v>
                </c:pt>
                <c:pt idx="440">
                  <c:v>315</c:v>
                </c:pt>
                <c:pt idx="441">
                  <c:v>316</c:v>
                </c:pt>
                <c:pt idx="442">
                  <c:v>316</c:v>
                </c:pt>
                <c:pt idx="443">
                  <c:v>334</c:v>
                </c:pt>
                <c:pt idx="444">
                  <c:v>217</c:v>
                </c:pt>
                <c:pt idx="445">
                  <c:v>209</c:v>
                </c:pt>
                <c:pt idx="446">
                  <c:v>212</c:v>
                </c:pt>
                <c:pt idx="447">
                  <c:v>213</c:v>
                </c:pt>
                <c:pt idx="448">
                  <c:v>214</c:v>
                </c:pt>
                <c:pt idx="449">
                  <c:v>211</c:v>
                </c:pt>
                <c:pt idx="450">
                  <c:v>214</c:v>
                </c:pt>
                <c:pt idx="451">
                  <c:v>212</c:v>
                </c:pt>
                <c:pt idx="452">
                  <c:v>211</c:v>
                </c:pt>
                <c:pt idx="453">
                  <c:v>209</c:v>
                </c:pt>
                <c:pt idx="454">
                  <c:v>211</c:v>
                </c:pt>
                <c:pt idx="455">
                  <c:v>211</c:v>
                </c:pt>
                <c:pt idx="456">
                  <c:v>213</c:v>
                </c:pt>
                <c:pt idx="457">
                  <c:v>214</c:v>
                </c:pt>
                <c:pt idx="458">
                  <c:v>213</c:v>
                </c:pt>
                <c:pt idx="459">
                  <c:v>212</c:v>
                </c:pt>
                <c:pt idx="460">
                  <c:v>212</c:v>
                </c:pt>
                <c:pt idx="461">
                  <c:v>208</c:v>
                </c:pt>
                <c:pt idx="462">
                  <c:v>210</c:v>
                </c:pt>
                <c:pt idx="463">
                  <c:v>209</c:v>
                </c:pt>
                <c:pt idx="464">
                  <c:v>212</c:v>
                </c:pt>
                <c:pt idx="465">
                  <c:v>211</c:v>
                </c:pt>
                <c:pt idx="466">
                  <c:v>212</c:v>
                </c:pt>
                <c:pt idx="467">
                  <c:v>212</c:v>
                </c:pt>
                <c:pt idx="468">
                  <c:v>212</c:v>
                </c:pt>
                <c:pt idx="469">
                  <c:v>203</c:v>
                </c:pt>
                <c:pt idx="470">
                  <c:v>197</c:v>
                </c:pt>
                <c:pt idx="471">
                  <c:v>193</c:v>
                </c:pt>
                <c:pt idx="472">
                  <c:v>193</c:v>
                </c:pt>
                <c:pt idx="473">
                  <c:v>193</c:v>
                </c:pt>
                <c:pt idx="474">
                  <c:v>193</c:v>
                </c:pt>
                <c:pt idx="475">
                  <c:v>193</c:v>
                </c:pt>
                <c:pt idx="476">
                  <c:v>196</c:v>
                </c:pt>
                <c:pt idx="477">
                  <c:v>193</c:v>
                </c:pt>
                <c:pt idx="478">
                  <c:v>242</c:v>
                </c:pt>
                <c:pt idx="479">
                  <c:v>315</c:v>
                </c:pt>
                <c:pt idx="480">
                  <c:v>300</c:v>
                </c:pt>
                <c:pt idx="481">
                  <c:v>315</c:v>
                </c:pt>
                <c:pt idx="482">
                  <c:v>315</c:v>
                </c:pt>
                <c:pt idx="483">
                  <c:v>274</c:v>
                </c:pt>
                <c:pt idx="484">
                  <c:v>264</c:v>
                </c:pt>
                <c:pt idx="485">
                  <c:v>260</c:v>
                </c:pt>
                <c:pt idx="486">
                  <c:v>264</c:v>
                </c:pt>
                <c:pt idx="487">
                  <c:v>262</c:v>
                </c:pt>
                <c:pt idx="488">
                  <c:v>260</c:v>
                </c:pt>
                <c:pt idx="489">
                  <c:v>265</c:v>
                </c:pt>
                <c:pt idx="490">
                  <c:v>298</c:v>
                </c:pt>
                <c:pt idx="491">
                  <c:v>261</c:v>
                </c:pt>
                <c:pt idx="492">
                  <c:v>260</c:v>
                </c:pt>
                <c:pt idx="493">
                  <c:v>299</c:v>
                </c:pt>
                <c:pt idx="494">
                  <c:v>262</c:v>
                </c:pt>
                <c:pt idx="495">
                  <c:v>353</c:v>
                </c:pt>
                <c:pt idx="496">
                  <c:v>262</c:v>
                </c:pt>
                <c:pt idx="497">
                  <c:v>350</c:v>
                </c:pt>
                <c:pt idx="498">
                  <c:v>262</c:v>
                </c:pt>
                <c:pt idx="499">
                  <c:v>354</c:v>
                </c:pt>
                <c:pt idx="500">
                  <c:v>261</c:v>
                </c:pt>
                <c:pt idx="501">
                  <c:v>260</c:v>
                </c:pt>
                <c:pt idx="502">
                  <c:v>261</c:v>
                </c:pt>
                <c:pt idx="503">
                  <c:v>264</c:v>
                </c:pt>
                <c:pt idx="504">
                  <c:v>284</c:v>
                </c:pt>
                <c:pt idx="505">
                  <c:v>262</c:v>
                </c:pt>
                <c:pt idx="506">
                  <c:v>195</c:v>
                </c:pt>
                <c:pt idx="507">
                  <c:v>197</c:v>
                </c:pt>
                <c:pt idx="508">
                  <c:v>194</c:v>
                </c:pt>
                <c:pt idx="509">
                  <c:v>191</c:v>
                </c:pt>
                <c:pt idx="510">
                  <c:v>196</c:v>
                </c:pt>
                <c:pt idx="511">
                  <c:v>195</c:v>
                </c:pt>
                <c:pt idx="512">
                  <c:v>194</c:v>
                </c:pt>
                <c:pt idx="513">
                  <c:v>195</c:v>
                </c:pt>
                <c:pt idx="514">
                  <c:v>191</c:v>
                </c:pt>
                <c:pt idx="515">
                  <c:v>195</c:v>
                </c:pt>
                <c:pt idx="516">
                  <c:v>194</c:v>
                </c:pt>
                <c:pt idx="517">
                  <c:v>196</c:v>
                </c:pt>
                <c:pt idx="518">
                  <c:v>192</c:v>
                </c:pt>
                <c:pt idx="519">
                  <c:v>195</c:v>
                </c:pt>
                <c:pt idx="520">
                  <c:v>196</c:v>
                </c:pt>
                <c:pt idx="521">
                  <c:v>194</c:v>
                </c:pt>
                <c:pt idx="522">
                  <c:v>195</c:v>
                </c:pt>
                <c:pt idx="523">
                  <c:v>193</c:v>
                </c:pt>
                <c:pt idx="524">
                  <c:v>189</c:v>
                </c:pt>
                <c:pt idx="525">
                  <c:v>196</c:v>
                </c:pt>
                <c:pt idx="526">
                  <c:v>193</c:v>
                </c:pt>
                <c:pt idx="527">
                  <c:v>191</c:v>
                </c:pt>
                <c:pt idx="528">
                  <c:v>197</c:v>
                </c:pt>
                <c:pt idx="529">
                  <c:v>193</c:v>
                </c:pt>
                <c:pt idx="530">
                  <c:v>194</c:v>
                </c:pt>
                <c:pt idx="531">
                  <c:v>194</c:v>
                </c:pt>
                <c:pt idx="532">
                  <c:v>195</c:v>
                </c:pt>
                <c:pt idx="533">
                  <c:v>213</c:v>
                </c:pt>
                <c:pt idx="534">
                  <c:v>191</c:v>
                </c:pt>
                <c:pt idx="535">
                  <c:v>195</c:v>
                </c:pt>
                <c:pt idx="536">
                  <c:v>192</c:v>
                </c:pt>
                <c:pt idx="537">
                  <c:v>195</c:v>
                </c:pt>
                <c:pt idx="538">
                  <c:v>194</c:v>
                </c:pt>
                <c:pt idx="539">
                  <c:v>227</c:v>
                </c:pt>
                <c:pt idx="540">
                  <c:v>318</c:v>
                </c:pt>
                <c:pt idx="541">
                  <c:v>313</c:v>
                </c:pt>
                <c:pt idx="542">
                  <c:v>318</c:v>
                </c:pt>
                <c:pt idx="543">
                  <c:v>314</c:v>
                </c:pt>
                <c:pt idx="544">
                  <c:v>321</c:v>
                </c:pt>
                <c:pt idx="545">
                  <c:v>331</c:v>
                </c:pt>
                <c:pt idx="546">
                  <c:v>318</c:v>
                </c:pt>
                <c:pt idx="547">
                  <c:v>316</c:v>
                </c:pt>
                <c:pt idx="548">
                  <c:v>314</c:v>
                </c:pt>
                <c:pt idx="549">
                  <c:v>318</c:v>
                </c:pt>
                <c:pt idx="550">
                  <c:v>325</c:v>
                </c:pt>
                <c:pt idx="551">
                  <c:v>327</c:v>
                </c:pt>
                <c:pt idx="552">
                  <c:v>317</c:v>
                </c:pt>
                <c:pt idx="553">
                  <c:v>317</c:v>
                </c:pt>
                <c:pt idx="554">
                  <c:v>313</c:v>
                </c:pt>
                <c:pt idx="555">
                  <c:v>308</c:v>
                </c:pt>
                <c:pt idx="556">
                  <c:v>303</c:v>
                </c:pt>
                <c:pt idx="557">
                  <c:v>196</c:v>
                </c:pt>
                <c:pt idx="558">
                  <c:v>192</c:v>
                </c:pt>
                <c:pt idx="559">
                  <c:v>193</c:v>
                </c:pt>
                <c:pt idx="560">
                  <c:v>194</c:v>
                </c:pt>
                <c:pt idx="561">
                  <c:v>199</c:v>
                </c:pt>
                <c:pt idx="562">
                  <c:v>194</c:v>
                </c:pt>
                <c:pt idx="563">
                  <c:v>197</c:v>
                </c:pt>
                <c:pt idx="564">
                  <c:v>194</c:v>
                </c:pt>
                <c:pt idx="565">
                  <c:v>195</c:v>
                </c:pt>
                <c:pt idx="566">
                  <c:v>197</c:v>
                </c:pt>
                <c:pt idx="567">
                  <c:v>190</c:v>
                </c:pt>
                <c:pt idx="568">
                  <c:v>193</c:v>
                </c:pt>
                <c:pt idx="569">
                  <c:v>193</c:v>
                </c:pt>
                <c:pt idx="570">
                  <c:v>193</c:v>
                </c:pt>
                <c:pt idx="571">
                  <c:v>195</c:v>
                </c:pt>
                <c:pt idx="572">
                  <c:v>193</c:v>
                </c:pt>
                <c:pt idx="573">
                  <c:v>194</c:v>
                </c:pt>
                <c:pt idx="574">
                  <c:v>194</c:v>
                </c:pt>
                <c:pt idx="575">
                  <c:v>195</c:v>
                </c:pt>
                <c:pt idx="576">
                  <c:v>198</c:v>
                </c:pt>
                <c:pt idx="577">
                  <c:v>262</c:v>
                </c:pt>
                <c:pt idx="578">
                  <c:v>314</c:v>
                </c:pt>
                <c:pt idx="579">
                  <c:v>330</c:v>
                </c:pt>
                <c:pt idx="580">
                  <c:v>314</c:v>
                </c:pt>
                <c:pt idx="581">
                  <c:v>331</c:v>
                </c:pt>
                <c:pt idx="582">
                  <c:v>316</c:v>
                </c:pt>
                <c:pt idx="583">
                  <c:v>315</c:v>
                </c:pt>
                <c:pt idx="584">
                  <c:v>313</c:v>
                </c:pt>
                <c:pt idx="585">
                  <c:v>311</c:v>
                </c:pt>
                <c:pt idx="586">
                  <c:v>316</c:v>
                </c:pt>
                <c:pt idx="587">
                  <c:v>329</c:v>
                </c:pt>
                <c:pt idx="588">
                  <c:v>319</c:v>
                </c:pt>
                <c:pt idx="589">
                  <c:v>311</c:v>
                </c:pt>
                <c:pt idx="590">
                  <c:v>315</c:v>
                </c:pt>
                <c:pt idx="591">
                  <c:v>300</c:v>
                </c:pt>
                <c:pt idx="592">
                  <c:v>300</c:v>
                </c:pt>
                <c:pt idx="593">
                  <c:v>315</c:v>
                </c:pt>
                <c:pt idx="594">
                  <c:v>310</c:v>
                </c:pt>
                <c:pt idx="595">
                  <c:v>322</c:v>
                </c:pt>
                <c:pt idx="596">
                  <c:v>284</c:v>
                </c:pt>
                <c:pt idx="597">
                  <c:v>260</c:v>
                </c:pt>
                <c:pt idx="598">
                  <c:v>361</c:v>
                </c:pt>
                <c:pt idx="599">
                  <c:v>264</c:v>
                </c:pt>
                <c:pt idx="600">
                  <c:v>350</c:v>
                </c:pt>
                <c:pt idx="601">
                  <c:v>263</c:v>
                </c:pt>
                <c:pt idx="602">
                  <c:v>262</c:v>
                </c:pt>
                <c:pt idx="603">
                  <c:v>262</c:v>
                </c:pt>
                <c:pt idx="604">
                  <c:v>261</c:v>
                </c:pt>
                <c:pt idx="605">
                  <c:v>262</c:v>
                </c:pt>
                <c:pt idx="606">
                  <c:v>263</c:v>
                </c:pt>
                <c:pt idx="607">
                  <c:v>260</c:v>
                </c:pt>
                <c:pt idx="608">
                  <c:v>263</c:v>
                </c:pt>
                <c:pt idx="609">
                  <c:v>262</c:v>
                </c:pt>
                <c:pt idx="610">
                  <c:v>262</c:v>
                </c:pt>
                <c:pt idx="611">
                  <c:v>258</c:v>
                </c:pt>
                <c:pt idx="612">
                  <c:v>260</c:v>
                </c:pt>
                <c:pt idx="613">
                  <c:v>260</c:v>
                </c:pt>
                <c:pt idx="614">
                  <c:v>289</c:v>
                </c:pt>
                <c:pt idx="615">
                  <c:v>261</c:v>
                </c:pt>
                <c:pt idx="616">
                  <c:v>259</c:v>
                </c:pt>
                <c:pt idx="617">
                  <c:v>300</c:v>
                </c:pt>
                <c:pt idx="618">
                  <c:v>264</c:v>
                </c:pt>
                <c:pt idx="619">
                  <c:v>348</c:v>
                </c:pt>
                <c:pt idx="620">
                  <c:v>268</c:v>
                </c:pt>
                <c:pt idx="621">
                  <c:v>245</c:v>
                </c:pt>
                <c:pt idx="622">
                  <c:v>247</c:v>
                </c:pt>
                <c:pt idx="623">
                  <c:v>245</c:v>
                </c:pt>
                <c:pt idx="624">
                  <c:v>245</c:v>
                </c:pt>
                <c:pt idx="625">
                  <c:v>246</c:v>
                </c:pt>
                <c:pt idx="626">
                  <c:v>247</c:v>
                </c:pt>
                <c:pt idx="627">
                  <c:v>248</c:v>
                </c:pt>
                <c:pt idx="628">
                  <c:v>248</c:v>
                </c:pt>
                <c:pt idx="629">
                  <c:v>241</c:v>
                </c:pt>
                <c:pt idx="630">
                  <c:v>246</c:v>
                </c:pt>
                <c:pt idx="631">
                  <c:v>246</c:v>
                </c:pt>
                <c:pt idx="632">
                  <c:v>246</c:v>
                </c:pt>
                <c:pt idx="633">
                  <c:v>245</c:v>
                </c:pt>
                <c:pt idx="634">
                  <c:v>241</c:v>
                </c:pt>
                <c:pt idx="635">
                  <c:v>243</c:v>
                </c:pt>
                <c:pt idx="636">
                  <c:v>246</c:v>
                </c:pt>
                <c:pt idx="637">
                  <c:v>243</c:v>
                </c:pt>
                <c:pt idx="638">
                  <c:v>247</c:v>
                </c:pt>
                <c:pt idx="639">
                  <c:v>246</c:v>
                </c:pt>
                <c:pt idx="640">
                  <c:v>246</c:v>
                </c:pt>
                <c:pt idx="641">
                  <c:v>242</c:v>
                </c:pt>
                <c:pt idx="642">
                  <c:v>247</c:v>
                </c:pt>
                <c:pt idx="643">
                  <c:v>248</c:v>
                </c:pt>
                <c:pt idx="644">
                  <c:v>246</c:v>
                </c:pt>
                <c:pt idx="645">
                  <c:v>243</c:v>
                </c:pt>
                <c:pt idx="646">
                  <c:v>248</c:v>
                </c:pt>
                <c:pt idx="647">
                  <c:v>246</c:v>
                </c:pt>
                <c:pt idx="648">
                  <c:v>249</c:v>
                </c:pt>
                <c:pt idx="649">
                  <c:v>247</c:v>
                </c:pt>
                <c:pt idx="650">
                  <c:v>245</c:v>
                </c:pt>
                <c:pt idx="651">
                  <c:v>243</c:v>
                </c:pt>
                <c:pt idx="652">
                  <c:v>242</c:v>
                </c:pt>
                <c:pt idx="653">
                  <c:v>245</c:v>
                </c:pt>
                <c:pt idx="654">
                  <c:v>244</c:v>
                </c:pt>
                <c:pt idx="655">
                  <c:v>252</c:v>
                </c:pt>
                <c:pt idx="656">
                  <c:v>261</c:v>
                </c:pt>
                <c:pt idx="657">
                  <c:v>301</c:v>
                </c:pt>
                <c:pt idx="658">
                  <c:v>267</c:v>
                </c:pt>
                <c:pt idx="659">
                  <c:v>265</c:v>
                </c:pt>
                <c:pt idx="660">
                  <c:v>258</c:v>
                </c:pt>
                <c:pt idx="661">
                  <c:v>260</c:v>
                </c:pt>
                <c:pt idx="662">
                  <c:v>294</c:v>
                </c:pt>
                <c:pt idx="663">
                  <c:v>293</c:v>
                </c:pt>
                <c:pt idx="664">
                  <c:v>260</c:v>
                </c:pt>
                <c:pt idx="665">
                  <c:v>262</c:v>
                </c:pt>
                <c:pt idx="666">
                  <c:v>258</c:v>
                </c:pt>
                <c:pt idx="667">
                  <c:v>246</c:v>
                </c:pt>
                <c:pt idx="668">
                  <c:v>241</c:v>
                </c:pt>
                <c:pt idx="669">
                  <c:v>245</c:v>
                </c:pt>
                <c:pt idx="670">
                  <c:v>245</c:v>
                </c:pt>
                <c:pt idx="671">
                  <c:v>292</c:v>
                </c:pt>
                <c:pt idx="672">
                  <c:v>263</c:v>
                </c:pt>
                <c:pt idx="673">
                  <c:v>246</c:v>
                </c:pt>
                <c:pt idx="674">
                  <c:v>245</c:v>
                </c:pt>
                <c:pt idx="675">
                  <c:v>245</c:v>
                </c:pt>
                <c:pt idx="676">
                  <c:v>246</c:v>
                </c:pt>
                <c:pt idx="677">
                  <c:v>249</c:v>
                </c:pt>
                <c:pt idx="678">
                  <c:v>246</c:v>
                </c:pt>
                <c:pt idx="679">
                  <c:v>249</c:v>
                </c:pt>
                <c:pt idx="680">
                  <c:v>244</c:v>
                </c:pt>
                <c:pt idx="681">
                  <c:v>295</c:v>
                </c:pt>
                <c:pt idx="682">
                  <c:v>327</c:v>
                </c:pt>
                <c:pt idx="683">
                  <c:v>314</c:v>
                </c:pt>
                <c:pt idx="684">
                  <c:v>311</c:v>
                </c:pt>
                <c:pt idx="685">
                  <c:v>310</c:v>
                </c:pt>
                <c:pt idx="686">
                  <c:v>315</c:v>
                </c:pt>
                <c:pt idx="687">
                  <c:v>310</c:v>
                </c:pt>
                <c:pt idx="688">
                  <c:v>314</c:v>
                </c:pt>
                <c:pt idx="689">
                  <c:v>313</c:v>
                </c:pt>
                <c:pt idx="690">
                  <c:v>313</c:v>
                </c:pt>
                <c:pt idx="691">
                  <c:v>315</c:v>
                </c:pt>
                <c:pt idx="692">
                  <c:v>327</c:v>
                </c:pt>
                <c:pt idx="693">
                  <c:v>315</c:v>
                </c:pt>
                <c:pt idx="694">
                  <c:v>331</c:v>
                </c:pt>
                <c:pt idx="695">
                  <c:v>310</c:v>
                </c:pt>
                <c:pt idx="696">
                  <c:v>314</c:v>
                </c:pt>
                <c:pt idx="697">
                  <c:v>314</c:v>
                </c:pt>
                <c:pt idx="698">
                  <c:v>308</c:v>
                </c:pt>
                <c:pt idx="699">
                  <c:v>315</c:v>
                </c:pt>
                <c:pt idx="700">
                  <c:v>210</c:v>
                </c:pt>
                <c:pt idx="701">
                  <c:v>215</c:v>
                </c:pt>
                <c:pt idx="702">
                  <c:v>208</c:v>
                </c:pt>
                <c:pt idx="703">
                  <c:v>210</c:v>
                </c:pt>
                <c:pt idx="704">
                  <c:v>210</c:v>
                </c:pt>
                <c:pt idx="705">
                  <c:v>206</c:v>
                </c:pt>
                <c:pt idx="706">
                  <c:v>209</c:v>
                </c:pt>
                <c:pt idx="707">
                  <c:v>210</c:v>
                </c:pt>
                <c:pt idx="708">
                  <c:v>208</c:v>
                </c:pt>
                <c:pt idx="709">
                  <c:v>208</c:v>
                </c:pt>
                <c:pt idx="710">
                  <c:v>210</c:v>
                </c:pt>
                <c:pt idx="711">
                  <c:v>208</c:v>
                </c:pt>
                <c:pt idx="712">
                  <c:v>207</c:v>
                </c:pt>
                <c:pt idx="713">
                  <c:v>212</c:v>
                </c:pt>
                <c:pt idx="714">
                  <c:v>207</c:v>
                </c:pt>
                <c:pt idx="715">
                  <c:v>212</c:v>
                </c:pt>
                <c:pt idx="716">
                  <c:v>209</c:v>
                </c:pt>
                <c:pt idx="717">
                  <c:v>206</c:v>
                </c:pt>
                <c:pt idx="718">
                  <c:v>214</c:v>
                </c:pt>
                <c:pt idx="719">
                  <c:v>208</c:v>
                </c:pt>
                <c:pt idx="720">
                  <c:v>208</c:v>
                </c:pt>
                <c:pt idx="721">
                  <c:v>208</c:v>
                </c:pt>
                <c:pt idx="722">
                  <c:v>208</c:v>
                </c:pt>
                <c:pt idx="723">
                  <c:v>209</c:v>
                </c:pt>
                <c:pt idx="724">
                  <c:v>212</c:v>
                </c:pt>
                <c:pt idx="725">
                  <c:v>202</c:v>
                </c:pt>
                <c:pt idx="726">
                  <c:v>195</c:v>
                </c:pt>
                <c:pt idx="727">
                  <c:v>193</c:v>
                </c:pt>
                <c:pt idx="728">
                  <c:v>191</c:v>
                </c:pt>
                <c:pt idx="729">
                  <c:v>194</c:v>
                </c:pt>
                <c:pt idx="730">
                  <c:v>195</c:v>
                </c:pt>
                <c:pt idx="731">
                  <c:v>194</c:v>
                </c:pt>
                <c:pt idx="732">
                  <c:v>194</c:v>
                </c:pt>
                <c:pt idx="733">
                  <c:v>243</c:v>
                </c:pt>
                <c:pt idx="734">
                  <c:v>252</c:v>
                </c:pt>
                <c:pt idx="735">
                  <c:v>245</c:v>
                </c:pt>
                <c:pt idx="736">
                  <c:v>246</c:v>
                </c:pt>
                <c:pt idx="737">
                  <c:v>241</c:v>
                </c:pt>
                <c:pt idx="738">
                  <c:v>246</c:v>
                </c:pt>
                <c:pt idx="739">
                  <c:v>245</c:v>
                </c:pt>
                <c:pt idx="740">
                  <c:v>244</c:v>
                </c:pt>
                <c:pt idx="741">
                  <c:v>243</c:v>
                </c:pt>
                <c:pt idx="742">
                  <c:v>246</c:v>
                </c:pt>
                <c:pt idx="743">
                  <c:v>245</c:v>
                </c:pt>
                <c:pt idx="744">
                  <c:v>240</c:v>
                </c:pt>
                <c:pt idx="745">
                  <c:v>254</c:v>
                </c:pt>
                <c:pt idx="746">
                  <c:v>243</c:v>
                </c:pt>
                <c:pt idx="747">
                  <c:v>245</c:v>
                </c:pt>
                <c:pt idx="748">
                  <c:v>242</c:v>
                </c:pt>
                <c:pt idx="749">
                  <c:v>244</c:v>
                </c:pt>
                <c:pt idx="750">
                  <c:v>245</c:v>
                </c:pt>
                <c:pt idx="751">
                  <c:v>246</c:v>
                </c:pt>
                <c:pt idx="752">
                  <c:v>243</c:v>
                </c:pt>
                <c:pt idx="753">
                  <c:v>246</c:v>
                </c:pt>
                <c:pt idx="754">
                  <c:v>239</c:v>
                </c:pt>
                <c:pt idx="755">
                  <c:v>245</c:v>
                </c:pt>
                <c:pt idx="756">
                  <c:v>246</c:v>
                </c:pt>
                <c:pt idx="757">
                  <c:v>239</c:v>
                </c:pt>
                <c:pt idx="758">
                  <c:v>286</c:v>
                </c:pt>
                <c:pt idx="759">
                  <c:v>310</c:v>
                </c:pt>
                <c:pt idx="760">
                  <c:v>308</c:v>
                </c:pt>
                <c:pt idx="761">
                  <c:v>310</c:v>
                </c:pt>
                <c:pt idx="762">
                  <c:v>313</c:v>
                </c:pt>
                <c:pt idx="763">
                  <c:v>314</c:v>
                </c:pt>
                <c:pt idx="764">
                  <c:v>314</c:v>
                </c:pt>
                <c:pt idx="765">
                  <c:v>315</c:v>
                </c:pt>
                <c:pt idx="766">
                  <c:v>313</c:v>
                </c:pt>
                <c:pt idx="767">
                  <c:v>318</c:v>
                </c:pt>
                <c:pt idx="768">
                  <c:v>319</c:v>
                </c:pt>
                <c:pt idx="769">
                  <c:v>311</c:v>
                </c:pt>
                <c:pt idx="770">
                  <c:v>308</c:v>
                </c:pt>
                <c:pt idx="771">
                  <c:v>311</c:v>
                </c:pt>
                <c:pt idx="772">
                  <c:v>315</c:v>
                </c:pt>
                <c:pt idx="773">
                  <c:v>311</c:v>
                </c:pt>
                <c:pt idx="774">
                  <c:v>317</c:v>
                </c:pt>
                <c:pt idx="775">
                  <c:v>345</c:v>
                </c:pt>
                <c:pt idx="776">
                  <c:v>261</c:v>
                </c:pt>
                <c:pt idx="777">
                  <c:v>257</c:v>
                </c:pt>
                <c:pt idx="778">
                  <c:v>261</c:v>
                </c:pt>
                <c:pt idx="779">
                  <c:v>325</c:v>
                </c:pt>
                <c:pt idx="780">
                  <c:v>261</c:v>
                </c:pt>
                <c:pt idx="781">
                  <c:v>259</c:v>
                </c:pt>
                <c:pt idx="782">
                  <c:v>297</c:v>
                </c:pt>
                <c:pt idx="783">
                  <c:v>264</c:v>
                </c:pt>
                <c:pt idx="784">
                  <c:v>262</c:v>
                </c:pt>
                <c:pt idx="785">
                  <c:v>262</c:v>
                </c:pt>
                <c:pt idx="786">
                  <c:v>264</c:v>
                </c:pt>
                <c:pt idx="787">
                  <c:v>280</c:v>
                </c:pt>
                <c:pt idx="788">
                  <c:v>261</c:v>
                </c:pt>
                <c:pt idx="789">
                  <c:v>260</c:v>
                </c:pt>
                <c:pt idx="790">
                  <c:v>298</c:v>
                </c:pt>
                <c:pt idx="791">
                  <c:v>260</c:v>
                </c:pt>
                <c:pt idx="792">
                  <c:v>261</c:v>
                </c:pt>
                <c:pt idx="793">
                  <c:v>262</c:v>
                </c:pt>
                <c:pt idx="794">
                  <c:v>258</c:v>
                </c:pt>
                <c:pt idx="795">
                  <c:v>259</c:v>
                </c:pt>
                <c:pt idx="796">
                  <c:v>259</c:v>
                </c:pt>
                <c:pt idx="797">
                  <c:v>281</c:v>
                </c:pt>
                <c:pt idx="798">
                  <c:v>362</c:v>
                </c:pt>
                <c:pt idx="799">
                  <c:v>318</c:v>
                </c:pt>
                <c:pt idx="800">
                  <c:v>312</c:v>
                </c:pt>
                <c:pt idx="801">
                  <c:v>300</c:v>
                </c:pt>
                <c:pt idx="802">
                  <c:v>315</c:v>
                </c:pt>
                <c:pt idx="803">
                  <c:v>300</c:v>
                </c:pt>
                <c:pt idx="804">
                  <c:v>300</c:v>
                </c:pt>
                <c:pt idx="805">
                  <c:v>300</c:v>
                </c:pt>
                <c:pt idx="806">
                  <c:v>315</c:v>
                </c:pt>
                <c:pt idx="807">
                  <c:v>300</c:v>
                </c:pt>
                <c:pt idx="808">
                  <c:v>300</c:v>
                </c:pt>
                <c:pt idx="809">
                  <c:v>300</c:v>
                </c:pt>
                <c:pt idx="810">
                  <c:v>315</c:v>
                </c:pt>
                <c:pt idx="811">
                  <c:v>300</c:v>
                </c:pt>
                <c:pt idx="812">
                  <c:v>300</c:v>
                </c:pt>
                <c:pt idx="813">
                  <c:v>315</c:v>
                </c:pt>
                <c:pt idx="814">
                  <c:v>305</c:v>
                </c:pt>
                <c:pt idx="815">
                  <c:v>300</c:v>
                </c:pt>
                <c:pt idx="816">
                  <c:v>274</c:v>
                </c:pt>
                <c:pt idx="817">
                  <c:v>246</c:v>
                </c:pt>
                <c:pt idx="818">
                  <c:v>246</c:v>
                </c:pt>
                <c:pt idx="819">
                  <c:v>242</c:v>
                </c:pt>
                <c:pt idx="820">
                  <c:v>243</c:v>
                </c:pt>
                <c:pt idx="821">
                  <c:v>243</c:v>
                </c:pt>
                <c:pt idx="822">
                  <c:v>246</c:v>
                </c:pt>
                <c:pt idx="823">
                  <c:v>237</c:v>
                </c:pt>
                <c:pt idx="824">
                  <c:v>210</c:v>
                </c:pt>
                <c:pt idx="825">
                  <c:v>209</c:v>
                </c:pt>
                <c:pt idx="826">
                  <c:v>211</c:v>
                </c:pt>
                <c:pt idx="827">
                  <c:v>213</c:v>
                </c:pt>
                <c:pt idx="828">
                  <c:v>212</c:v>
                </c:pt>
                <c:pt idx="829">
                  <c:v>211</c:v>
                </c:pt>
                <c:pt idx="830">
                  <c:v>208</c:v>
                </c:pt>
                <c:pt idx="831">
                  <c:v>210</c:v>
                </c:pt>
                <c:pt idx="832">
                  <c:v>209</c:v>
                </c:pt>
                <c:pt idx="833">
                  <c:v>209</c:v>
                </c:pt>
                <c:pt idx="834">
                  <c:v>213</c:v>
                </c:pt>
                <c:pt idx="835">
                  <c:v>209</c:v>
                </c:pt>
                <c:pt idx="836">
                  <c:v>209</c:v>
                </c:pt>
                <c:pt idx="837">
                  <c:v>211</c:v>
                </c:pt>
                <c:pt idx="838">
                  <c:v>209</c:v>
                </c:pt>
                <c:pt idx="839">
                  <c:v>211</c:v>
                </c:pt>
                <c:pt idx="840">
                  <c:v>211</c:v>
                </c:pt>
                <c:pt idx="841">
                  <c:v>210</c:v>
                </c:pt>
                <c:pt idx="842">
                  <c:v>222</c:v>
                </c:pt>
                <c:pt idx="843">
                  <c:v>212</c:v>
                </c:pt>
                <c:pt idx="844">
                  <c:v>208</c:v>
                </c:pt>
                <c:pt idx="845">
                  <c:v>212</c:v>
                </c:pt>
                <c:pt idx="846">
                  <c:v>220</c:v>
                </c:pt>
                <c:pt idx="847">
                  <c:v>262</c:v>
                </c:pt>
                <c:pt idx="848">
                  <c:v>260</c:v>
                </c:pt>
                <c:pt idx="849">
                  <c:v>259</c:v>
                </c:pt>
                <c:pt idx="850">
                  <c:v>261</c:v>
                </c:pt>
                <c:pt idx="851">
                  <c:v>263</c:v>
                </c:pt>
                <c:pt idx="852">
                  <c:v>335</c:v>
                </c:pt>
                <c:pt idx="853">
                  <c:v>259</c:v>
                </c:pt>
                <c:pt idx="854">
                  <c:v>356</c:v>
                </c:pt>
                <c:pt idx="855">
                  <c:v>258</c:v>
                </c:pt>
                <c:pt idx="856">
                  <c:v>354</c:v>
                </c:pt>
                <c:pt idx="857">
                  <c:v>258</c:v>
                </c:pt>
                <c:pt idx="858">
                  <c:v>358</c:v>
                </c:pt>
                <c:pt idx="859">
                  <c:v>263</c:v>
                </c:pt>
                <c:pt idx="860">
                  <c:v>352</c:v>
                </c:pt>
                <c:pt idx="861">
                  <c:v>261</c:v>
                </c:pt>
                <c:pt idx="862">
                  <c:v>354</c:v>
                </c:pt>
                <c:pt idx="863">
                  <c:v>347</c:v>
                </c:pt>
                <c:pt idx="864">
                  <c:v>262</c:v>
                </c:pt>
                <c:pt idx="865">
                  <c:v>292</c:v>
                </c:pt>
                <c:pt idx="866">
                  <c:v>276</c:v>
                </c:pt>
                <c:pt idx="867">
                  <c:v>209</c:v>
                </c:pt>
                <c:pt idx="868">
                  <c:v>208</c:v>
                </c:pt>
                <c:pt idx="869">
                  <c:v>208</c:v>
                </c:pt>
                <c:pt idx="870">
                  <c:v>214</c:v>
                </c:pt>
                <c:pt idx="871">
                  <c:v>211</c:v>
                </c:pt>
                <c:pt idx="872">
                  <c:v>209</c:v>
                </c:pt>
                <c:pt idx="873">
                  <c:v>214</c:v>
                </c:pt>
                <c:pt idx="874">
                  <c:v>211</c:v>
                </c:pt>
                <c:pt idx="875">
                  <c:v>211</c:v>
                </c:pt>
                <c:pt idx="876">
                  <c:v>209</c:v>
                </c:pt>
                <c:pt idx="877">
                  <c:v>213</c:v>
                </c:pt>
                <c:pt idx="878">
                  <c:v>210</c:v>
                </c:pt>
                <c:pt idx="879">
                  <c:v>221</c:v>
                </c:pt>
                <c:pt idx="880">
                  <c:v>242</c:v>
                </c:pt>
                <c:pt idx="881">
                  <c:v>243</c:v>
                </c:pt>
                <c:pt idx="882">
                  <c:v>242</c:v>
                </c:pt>
                <c:pt idx="883">
                  <c:v>245</c:v>
                </c:pt>
                <c:pt idx="884">
                  <c:v>244</c:v>
                </c:pt>
                <c:pt idx="885">
                  <c:v>243</c:v>
                </c:pt>
                <c:pt idx="886">
                  <c:v>245</c:v>
                </c:pt>
                <c:pt idx="887">
                  <c:v>243</c:v>
                </c:pt>
                <c:pt idx="888">
                  <c:v>241</c:v>
                </c:pt>
                <c:pt idx="889">
                  <c:v>243</c:v>
                </c:pt>
                <c:pt idx="890">
                  <c:v>242</c:v>
                </c:pt>
                <c:pt idx="891">
                  <c:v>246</c:v>
                </c:pt>
                <c:pt idx="892">
                  <c:v>247</c:v>
                </c:pt>
                <c:pt idx="893">
                  <c:v>261</c:v>
                </c:pt>
                <c:pt idx="894">
                  <c:v>245</c:v>
                </c:pt>
                <c:pt idx="895">
                  <c:v>244</c:v>
                </c:pt>
                <c:pt idx="896">
                  <c:v>213</c:v>
                </c:pt>
                <c:pt idx="897">
                  <c:v>212</c:v>
                </c:pt>
                <c:pt idx="898">
                  <c:v>208</c:v>
                </c:pt>
                <c:pt idx="899">
                  <c:v>212</c:v>
                </c:pt>
                <c:pt idx="900">
                  <c:v>212</c:v>
                </c:pt>
                <c:pt idx="901">
                  <c:v>213</c:v>
                </c:pt>
                <c:pt idx="902">
                  <c:v>207</c:v>
                </c:pt>
                <c:pt idx="903">
                  <c:v>205</c:v>
                </c:pt>
                <c:pt idx="904">
                  <c:v>212</c:v>
                </c:pt>
                <c:pt idx="905">
                  <c:v>212</c:v>
                </c:pt>
                <c:pt idx="906">
                  <c:v>209</c:v>
                </c:pt>
                <c:pt idx="907">
                  <c:v>210</c:v>
                </c:pt>
                <c:pt idx="908">
                  <c:v>205</c:v>
                </c:pt>
                <c:pt idx="909">
                  <c:v>209</c:v>
                </c:pt>
                <c:pt idx="910">
                  <c:v>211</c:v>
                </c:pt>
                <c:pt idx="911">
                  <c:v>209</c:v>
                </c:pt>
                <c:pt idx="912">
                  <c:v>213</c:v>
                </c:pt>
                <c:pt idx="913">
                  <c:v>212</c:v>
                </c:pt>
                <c:pt idx="914">
                  <c:v>216</c:v>
                </c:pt>
                <c:pt idx="915">
                  <c:v>216</c:v>
                </c:pt>
                <c:pt idx="916">
                  <c:v>220</c:v>
                </c:pt>
                <c:pt idx="917">
                  <c:v>244</c:v>
                </c:pt>
                <c:pt idx="918">
                  <c:v>230</c:v>
                </c:pt>
                <c:pt idx="919">
                  <c:v>229</c:v>
                </c:pt>
                <c:pt idx="920">
                  <c:v>243</c:v>
                </c:pt>
                <c:pt idx="921">
                  <c:v>212</c:v>
                </c:pt>
                <c:pt idx="922">
                  <c:v>223</c:v>
                </c:pt>
                <c:pt idx="923">
                  <c:v>214</c:v>
                </c:pt>
                <c:pt idx="924">
                  <c:v>228</c:v>
                </c:pt>
                <c:pt idx="925">
                  <c:v>231</c:v>
                </c:pt>
                <c:pt idx="926">
                  <c:v>244</c:v>
                </c:pt>
                <c:pt idx="927">
                  <c:v>252</c:v>
                </c:pt>
                <c:pt idx="928">
                  <c:v>314</c:v>
                </c:pt>
                <c:pt idx="929">
                  <c:v>257</c:v>
                </c:pt>
                <c:pt idx="930">
                  <c:v>256</c:v>
                </c:pt>
                <c:pt idx="931">
                  <c:v>256</c:v>
                </c:pt>
                <c:pt idx="932">
                  <c:v>259</c:v>
                </c:pt>
                <c:pt idx="933">
                  <c:v>248</c:v>
                </c:pt>
                <c:pt idx="934">
                  <c:v>365</c:v>
                </c:pt>
                <c:pt idx="935">
                  <c:v>517</c:v>
                </c:pt>
                <c:pt idx="936">
                  <c:v>257</c:v>
                </c:pt>
                <c:pt idx="937">
                  <c:v>343</c:v>
                </c:pt>
                <c:pt idx="938">
                  <c:v>258</c:v>
                </c:pt>
                <c:pt idx="939">
                  <c:v>263</c:v>
                </c:pt>
                <c:pt idx="940">
                  <c:v>272</c:v>
                </c:pt>
                <c:pt idx="941">
                  <c:v>356</c:v>
                </c:pt>
                <c:pt idx="942">
                  <c:v>286</c:v>
                </c:pt>
                <c:pt idx="943">
                  <c:v>266</c:v>
                </c:pt>
                <c:pt idx="944">
                  <c:v>274</c:v>
                </c:pt>
                <c:pt idx="945">
                  <c:v>267</c:v>
                </c:pt>
                <c:pt idx="946">
                  <c:v>275</c:v>
                </c:pt>
                <c:pt idx="947">
                  <c:v>295</c:v>
                </c:pt>
                <c:pt idx="948">
                  <c:v>283</c:v>
                </c:pt>
                <c:pt idx="949">
                  <c:v>302</c:v>
                </c:pt>
                <c:pt idx="950">
                  <c:v>311</c:v>
                </c:pt>
                <c:pt idx="951">
                  <c:v>307</c:v>
                </c:pt>
                <c:pt idx="952">
                  <c:v>331</c:v>
                </c:pt>
                <c:pt idx="953">
                  <c:v>275</c:v>
                </c:pt>
                <c:pt idx="954">
                  <c:v>289</c:v>
                </c:pt>
                <c:pt idx="955">
                  <c:v>322</c:v>
                </c:pt>
                <c:pt idx="956">
                  <c:v>273</c:v>
                </c:pt>
                <c:pt idx="957">
                  <c:v>477</c:v>
                </c:pt>
                <c:pt idx="958">
                  <c:v>1318</c:v>
                </c:pt>
                <c:pt idx="959">
                  <c:v>315</c:v>
                </c:pt>
                <c:pt idx="960">
                  <c:v>440</c:v>
                </c:pt>
                <c:pt idx="961">
                  <c:v>258</c:v>
                </c:pt>
                <c:pt idx="962">
                  <c:v>385</c:v>
                </c:pt>
                <c:pt idx="963">
                  <c:v>287</c:v>
                </c:pt>
                <c:pt idx="964">
                  <c:v>257</c:v>
                </c:pt>
                <c:pt idx="965">
                  <c:v>325</c:v>
                </c:pt>
                <c:pt idx="966">
                  <c:v>247</c:v>
                </c:pt>
                <c:pt idx="967">
                  <c:v>246</c:v>
                </c:pt>
                <c:pt idx="968">
                  <c:v>260</c:v>
                </c:pt>
                <c:pt idx="969">
                  <c:v>249</c:v>
                </c:pt>
                <c:pt idx="970">
                  <c:v>246</c:v>
                </c:pt>
                <c:pt idx="971">
                  <c:v>264</c:v>
                </c:pt>
                <c:pt idx="972">
                  <c:v>313</c:v>
                </c:pt>
                <c:pt idx="973">
                  <c:v>305</c:v>
                </c:pt>
                <c:pt idx="974">
                  <c:v>300</c:v>
                </c:pt>
                <c:pt idx="975">
                  <c:v>308</c:v>
                </c:pt>
                <c:pt idx="976">
                  <c:v>310</c:v>
                </c:pt>
                <c:pt idx="977">
                  <c:v>316</c:v>
                </c:pt>
                <c:pt idx="978">
                  <c:v>315</c:v>
                </c:pt>
                <c:pt idx="979">
                  <c:v>300</c:v>
                </c:pt>
                <c:pt idx="980">
                  <c:v>299</c:v>
                </c:pt>
                <c:pt idx="981">
                  <c:v>199</c:v>
                </c:pt>
                <c:pt idx="982">
                  <c:v>304</c:v>
                </c:pt>
                <c:pt idx="983">
                  <c:v>195</c:v>
                </c:pt>
                <c:pt idx="984">
                  <c:v>205</c:v>
                </c:pt>
                <c:pt idx="985">
                  <c:v>197</c:v>
                </c:pt>
                <c:pt idx="986">
                  <c:v>196</c:v>
                </c:pt>
                <c:pt idx="987">
                  <c:v>196</c:v>
                </c:pt>
                <c:pt idx="988">
                  <c:v>191</c:v>
                </c:pt>
                <c:pt idx="989">
                  <c:v>198</c:v>
                </c:pt>
                <c:pt idx="990">
                  <c:v>200</c:v>
                </c:pt>
                <c:pt idx="991">
                  <c:v>196</c:v>
                </c:pt>
                <c:pt idx="992">
                  <c:v>193</c:v>
                </c:pt>
                <c:pt idx="993">
                  <c:v>193</c:v>
                </c:pt>
                <c:pt idx="994">
                  <c:v>199</c:v>
                </c:pt>
                <c:pt idx="995">
                  <c:v>197</c:v>
                </c:pt>
                <c:pt idx="996">
                  <c:v>196</c:v>
                </c:pt>
                <c:pt idx="997">
                  <c:v>198</c:v>
                </c:pt>
                <c:pt idx="998">
                  <c:v>202</c:v>
                </c:pt>
                <c:pt idx="999">
                  <c:v>280</c:v>
                </c:pt>
                <c:pt idx="1000">
                  <c:v>319</c:v>
                </c:pt>
                <c:pt idx="1001">
                  <c:v>312</c:v>
                </c:pt>
                <c:pt idx="1002">
                  <c:v>314</c:v>
                </c:pt>
                <c:pt idx="1003">
                  <c:v>307</c:v>
                </c:pt>
                <c:pt idx="1004">
                  <c:v>305</c:v>
                </c:pt>
                <c:pt idx="1005">
                  <c:v>317</c:v>
                </c:pt>
                <c:pt idx="1006">
                  <c:v>267</c:v>
                </c:pt>
                <c:pt idx="1007">
                  <c:v>260</c:v>
                </c:pt>
                <c:pt idx="1008">
                  <c:v>261</c:v>
                </c:pt>
                <c:pt idx="1009">
                  <c:v>262</c:v>
                </c:pt>
                <c:pt idx="1010">
                  <c:v>263</c:v>
                </c:pt>
                <c:pt idx="1011">
                  <c:v>262</c:v>
                </c:pt>
                <c:pt idx="1012">
                  <c:v>371</c:v>
                </c:pt>
                <c:pt idx="1013">
                  <c:v>259</c:v>
                </c:pt>
                <c:pt idx="1014">
                  <c:v>355</c:v>
                </c:pt>
                <c:pt idx="1015">
                  <c:v>334</c:v>
                </c:pt>
                <c:pt idx="1016">
                  <c:v>264</c:v>
                </c:pt>
                <c:pt idx="1017">
                  <c:v>230</c:v>
                </c:pt>
                <c:pt idx="1018">
                  <c:v>194</c:v>
                </c:pt>
                <c:pt idx="1019">
                  <c:v>191</c:v>
                </c:pt>
                <c:pt idx="1020">
                  <c:v>210</c:v>
                </c:pt>
                <c:pt idx="1021">
                  <c:v>200</c:v>
                </c:pt>
                <c:pt idx="1022">
                  <c:v>196</c:v>
                </c:pt>
                <c:pt idx="1023">
                  <c:v>190</c:v>
                </c:pt>
                <c:pt idx="1024">
                  <c:v>249</c:v>
                </c:pt>
                <c:pt idx="1025">
                  <c:v>262</c:v>
                </c:pt>
                <c:pt idx="1026">
                  <c:v>192</c:v>
                </c:pt>
                <c:pt idx="1027">
                  <c:v>191</c:v>
                </c:pt>
                <c:pt idx="1028">
                  <c:v>197</c:v>
                </c:pt>
                <c:pt idx="1029">
                  <c:v>191</c:v>
                </c:pt>
                <c:pt idx="1030">
                  <c:v>191</c:v>
                </c:pt>
                <c:pt idx="1031">
                  <c:v>191</c:v>
                </c:pt>
                <c:pt idx="1032">
                  <c:v>253</c:v>
                </c:pt>
                <c:pt idx="1033">
                  <c:v>197</c:v>
                </c:pt>
                <c:pt idx="1034">
                  <c:v>191</c:v>
                </c:pt>
                <c:pt idx="1035">
                  <c:v>196</c:v>
                </c:pt>
                <c:pt idx="1036">
                  <c:v>198</c:v>
                </c:pt>
                <c:pt idx="1037">
                  <c:v>218</c:v>
                </c:pt>
                <c:pt idx="1038">
                  <c:v>258</c:v>
                </c:pt>
                <c:pt idx="1039">
                  <c:v>342</c:v>
                </c:pt>
                <c:pt idx="1040">
                  <c:v>339</c:v>
                </c:pt>
                <c:pt idx="1041">
                  <c:v>266</c:v>
                </c:pt>
                <c:pt idx="1042">
                  <c:v>261</c:v>
                </c:pt>
                <c:pt idx="1043">
                  <c:v>261</c:v>
                </c:pt>
                <c:pt idx="1044">
                  <c:v>263</c:v>
                </c:pt>
                <c:pt idx="1045">
                  <c:v>263</c:v>
                </c:pt>
                <c:pt idx="1046">
                  <c:v>264</c:v>
                </c:pt>
                <c:pt idx="1047">
                  <c:v>259</c:v>
                </c:pt>
                <c:pt idx="1048">
                  <c:v>266</c:v>
                </c:pt>
                <c:pt idx="1049">
                  <c:v>261</c:v>
                </c:pt>
                <c:pt idx="1050">
                  <c:v>259</c:v>
                </c:pt>
                <c:pt idx="1051">
                  <c:v>260</c:v>
                </c:pt>
                <c:pt idx="1052">
                  <c:v>244</c:v>
                </c:pt>
                <c:pt idx="1053">
                  <c:v>245</c:v>
                </c:pt>
                <c:pt idx="1054">
                  <c:v>243</c:v>
                </c:pt>
                <c:pt idx="1055">
                  <c:v>242</c:v>
                </c:pt>
                <c:pt idx="1056">
                  <c:v>244</c:v>
                </c:pt>
                <c:pt idx="1057">
                  <c:v>247</c:v>
                </c:pt>
                <c:pt idx="1058">
                  <c:v>243</c:v>
                </c:pt>
                <c:pt idx="1059">
                  <c:v>244</c:v>
                </c:pt>
                <c:pt idx="1060">
                  <c:v>250</c:v>
                </c:pt>
                <c:pt idx="1061">
                  <c:v>251</c:v>
                </c:pt>
                <c:pt idx="1062">
                  <c:v>247</c:v>
                </c:pt>
                <c:pt idx="1063">
                  <c:v>246</c:v>
                </c:pt>
                <c:pt idx="1064">
                  <c:v>243</c:v>
                </c:pt>
                <c:pt idx="1065">
                  <c:v>244</c:v>
                </c:pt>
                <c:pt idx="1066">
                  <c:v>242</c:v>
                </c:pt>
                <c:pt idx="1067">
                  <c:v>241</c:v>
                </c:pt>
                <c:pt idx="1068">
                  <c:v>245</c:v>
                </c:pt>
                <c:pt idx="1069">
                  <c:v>248</c:v>
                </c:pt>
                <c:pt idx="1070">
                  <c:v>241</c:v>
                </c:pt>
                <c:pt idx="1071">
                  <c:v>245</c:v>
                </c:pt>
                <c:pt idx="1072">
                  <c:v>246</c:v>
                </c:pt>
                <c:pt idx="1073">
                  <c:v>240</c:v>
                </c:pt>
                <c:pt idx="1074">
                  <c:v>245</c:v>
                </c:pt>
                <c:pt idx="1075">
                  <c:v>246</c:v>
                </c:pt>
                <c:pt idx="1076">
                  <c:v>245</c:v>
                </c:pt>
                <c:pt idx="1077">
                  <c:v>245</c:v>
                </c:pt>
                <c:pt idx="1078">
                  <c:v>243</c:v>
                </c:pt>
                <c:pt idx="1079">
                  <c:v>245</c:v>
                </c:pt>
                <c:pt idx="1080">
                  <c:v>242</c:v>
                </c:pt>
                <c:pt idx="1081">
                  <c:v>244</c:v>
                </c:pt>
                <c:pt idx="1082">
                  <c:v>247</c:v>
                </c:pt>
                <c:pt idx="1083">
                  <c:v>244</c:v>
                </c:pt>
                <c:pt idx="1084">
                  <c:v>244</c:v>
                </c:pt>
                <c:pt idx="1085">
                  <c:v>219</c:v>
                </c:pt>
                <c:pt idx="1086">
                  <c:v>214</c:v>
                </c:pt>
                <c:pt idx="1087">
                  <c:v>295</c:v>
                </c:pt>
                <c:pt idx="1088">
                  <c:v>196</c:v>
                </c:pt>
                <c:pt idx="1089">
                  <c:v>196</c:v>
                </c:pt>
                <c:pt idx="1090">
                  <c:v>194</c:v>
                </c:pt>
                <c:pt idx="1091">
                  <c:v>195</c:v>
                </c:pt>
                <c:pt idx="1092">
                  <c:v>191</c:v>
                </c:pt>
                <c:pt idx="1093">
                  <c:v>194</c:v>
                </c:pt>
                <c:pt idx="1094">
                  <c:v>199</c:v>
                </c:pt>
                <c:pt idx="1095">
                  <c:v>195</c:v>
                </c:pt>
                <c:pt idx="1096">
                  <c:v>193</c:v>
                </c:pt>
                <c:pt idx="1097">
                  <c:v>194</c:v>
                </c:pt>
                <c:pt idx="1098">
                  <c:v>193</c:v>
                </c:pt>
                <c:pt idx="1099">
                  <c:v>194</c:v>
                </c:pt>
                <c:pt idx="1100">
                  <c:v>194</c:v>
                </c:pt>
                <c:pt idx="1101">
                  <c:v>195</c:v>
                </c:pt>
                <c:pt idx="1102">
                  <c:v>194</c:v>
                </c:pt>
                <c:pt idx="1103">
                  <c:v>191</c:v>
                </c:pt>
                <c:pt idx="1104">
                  <c:v>189</c:v>
                </c:pt>
                <c:pt idx="1105">
                  <c:v>210</c:v>
                </c:pt>
                <c:pt idx="1106">
                  <c:v>209</c:v>
                </c:pt>
                <c:pt idx="1107">
                  <c:v>209</c:v>
                </c:pt>
                <c:pt idx="1108">
                  <c:v>210</c:v>
                </c:pt>
                <c:pt idx="1109">
                  <c:v>211</c:v>
                </c:pt>
                <c:pt idx="1110">
                  <c:v>215</c:v>
                </c:pt>
                <c:pt idx="1111">
                  <c:v>214</c:v>
                </c:pt>
                <c:pt idx="1112">
                  <c:v>207</c:v>
                </c:pt>
                <c:pt idx="1113">
                  <c:v>208</c:v>
                </c:pt>
                <c:pt idx="1114">
                  <c:v>208</c:v>
                </c:pt>
                <c:pt idx="1115">
                  <c:v>210</c:v>
                </c:pt>
                <c:pt idx="1116">
                  <c:v>228</c:v>
                </c:pt>
                <c:pt idx="1117">
                  <c:v>264</c:v>
                </c:pt>
                <c:pt idx="1118">
                  <c:v>263</c:v>
                </c:pt>
                <c:pt idx="1119">
                  <c:v>263</c:v>
                </c:pt>
                <c:pt idx="1120">
                  <c:v>259</c:v>
                </c:pt>
                <c:pt idx="1121">
                  <c:v>441</c:v>
                </c:pt>
                <c:pt idx="1122">
                  <c:v>260</c:v>
                </c:pt>
                <c:pt idx="1123">
                  <c:v>261</c:v>
                </c:pt>
                <c:pt idx="1124">
                  <c:v>300</c:v>
                </c:pt>
                <c:pt idx="1125">
                  <c:v>263</c:v>
                </c:pt>
                <c:pt idx="1126">
                  <c:v>260</c:v>
                </c:pt>
                <c:pt idx="1127">
                  <c:v>260</c:v>
                </c:pt>
                <c:pt idx="1128">
                  <c:v>260</c:v>
                </c:pt>
                <c:pt idx="1129">
                  <c:v>263</c:v>
                </c:pt>
                <c:pt idx="1130">
                  <c:v>262</c:v>
                </c:pt>
                <c:pt idx="1131">
                  <c:v>263</c:v>
                </c:pt>
                <c:pt idx="1132">
                  <c:v>264</c:v>
                </c:pt>
                <c:pt idx="1133">
                  <c:v>261</c:v>
                </c:pt>
                <c:pt idx="1134">
                  <c:v>263</c:v>
                </c:pt>
                <c:pt idx="1135">
                  <c:v>259</c:v>
                </c:pt>
                <c:pt idx="1136">
                  <c:v>263</c:v>
                </c:pt>
                <c:pt idx="1137">
                  <c:v>260</c:v>
                </c:pt>
                <c:pt idx="1138">
                  <c:v>260</c:v>
                </c:pt>
                <c:pt idx="1139">
                  <c:v>260</c:v>
                </c:pt>
                <c:pt idx="1140">
                  <c:v>261</c:v>
                </c:pt>
                <c:pt idx="1141">
                  <c:v>261</c:v>
                </c:pt>
                <c:pt idx="1142">
                  <c:v>260</c:v>
                </c:pt>
                <c:pt idx="1143">
                  <c:v>263</c:v>
                </c:pt>
                <c:pt idx="1144">
                  <c:v>261</c:v>
                </c:pt>
                <c:pt idx="1145">
                  <c:v>258</c:v>
                </c:pt>
                <c:pt idx="1146">
                  <c:v>259</c:v>
                </c:pt>
                <c:pt idx="1147">
                  <c:v>261</c:v>
                </c:pt>
                <c:pt idx="1148">
                  <c:v>262</c:v>
                </c:pt>
                <c:pt idx="1149">
                  <c:v>262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AE-404E-9856-2140983B85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561359"/>
        <c:axId val="186313919"/>
      </c:lineChart>
      <c:catAx>
        <c:axId val="1995613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13919"/>
        <c:crosses val="autoZero"/>
        <c:auto val="1"/>
        <c:lblAlgn val="ctr"/>
        <c:lblOffset val="100"/>
        <c:noMultiLvlLbl val="0"/>
      </c:catAx>
      <c:valAx>
        <c:axId val="186313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561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"/>
              <a:t>2021-05-0</a:t>
            </a:r>
            <a:r>
              <a:rPr lang="en-US"/>
              <a:t>9</a:t>
            </a:r>
            <a:r>
              <a:rPr lang="el"/>
              <a:t> </a:t>
            </a:r>
            <a:r>
              <a:rPr lang="en-US"/>
              <a:t>01</a:t>
            </a:r>
            <a:r>
              <a:rPr lang="el"/>
              <a:t>:</a:t>
            </a:r>
            <a:r>
              <a:rPr lang="en-US"/>
              <a:t>00</a:t>
            </a:r>
            <a:br>
              <a:rPr lang="en-US"/>
            </a:br>
            <a:r>
              <a:rPr lang="en-US"/>
              <a:t>E1862</a:t>
            </a:r>
            <a:endParaRPr lang="el"/>
          </a:p>
          <a:p>
            <a:pPr>
              <a:defRPr/>
            </a:pPr>
            <a:r>
              <a:rPr lang="el"/>
              <a:t>9477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'[G1_2021-05-09-01-00-51-8.xlsx]in'!$A$1:$A$2943</c:f>
              <c:numCache>
                <c:formatCode>General</c:formatCode>
                <c:ptCount val="2943"/>
                <c:pt idx="0">
                  <c:v>115</c:v>
                </c:pt>
                <c:pt idx="1">
                  <c:v>112</c:v>
                </c:pt>
                <c:pt idx="2">
                  <c:v>87</c:v>
                </c:pt>
                <c:pt idx="3">
                  <c:v>90</c:v>
                </c:pt>
                <c:pt idx="4">
                  <c:v>88</c:v>
                </c:pt>
                <c:pt idx="5">
                  <c:v>97</c:v>
                </c:pt>
                <c:pt idx="6">
                  <c:v>100</c:v>
                </c:pt>
                <c:pt idx="7">
                  <c:v>99</c:v>
                </c:pt>
                <c:pt idx="8">
                  <c:v>97</c:v>
                </c:pt>
                <c:pt idx="9">
                  <c:v>95</c:v>
                </c:pt>
                <c:pt idx="10">
                  <c:v>94</c:v>
                </c:pt>
                <c:pt idx="11">
                  <c:v>93</c:v>
                </c:pt>
                <c:pt idx="12">
                  <c:v>93</c:v>
                </c:pt>
                <c:pt idx="13">
                  <c:v>95</c:v>
                </c:pt>
                <c:pt idx="14">
                  <c:v>97</c:v>
                </c:pt>
                <c:pt idx="15">
                  <c:v>93</c:v>
                </c:pt>
                <c:pt idx="16">
                  <c:v>94</c:v>
                </c:pt>
                <c:pt idx="17">
                  <c:v>92</c:v>
                </c:pt>
                <c:pt idx="18">
                  <c:v>97</c:v>
                </c:pt>
                <c:pt idx="19">
                  <c:v>146</c:v>
                </c:pt>
                <c:pt idx="20">
                  <c:v>93</c:v>
                </c:pt>
                <c:pt idx="21">
                  <c:v>99</c:v>
                </c:pt>
                <c:pt idx="22">
                  <c:v>144</c:v>
                </c:pt>
                <c:pt idx="23">
                  <c:v>134</c:v>
                </c:pt>
                <c:pt idx="24">
                  <c:v>95</c:v>
                </c:pt>
                <c:pt idx="25">
                  <c:v>91</c:v>
                </c:pt>
                <c:pt idx="26">
                  <c:v>94</c:v>
                </c:pt>
                <c:pt idx="27">
                  <c:v>100</c:v>
                </c:pt>
                <c:pt idx="28">
                  <c:v>93</c:v>
                </c:pt>
                <c:pt idx="29">
                  <c:v>95</c:v>
                </c:pt>
                <c:pt idx="30">
                  <c:v>122</c:v>
                </c:pt>
                <c:pt idx="31">
                  <c:v>95</c:v>
                </c:pt>
                <c:pt idx="32">
                  <c:v>93</c:v>
                </c:pt>
                <c:pt idx="33">
                  <c:v>93</c:v>
                </c:pt>
                <c:pt idx="34">
                  <c:v>98</c:v>
                </c:pt>
                <c:pt idx="35">
                  <c:v>91</c:v>
                </c:pt>
                <c:pt idx="36">
                  <c:v>96</c:v>
                </c:pt>
                <c:pt idx="37">
                  <c:v>96</c:v>
                </c:pt>
                <c:pt idx="38">
                  <c:v>175</c:v>
                </c:pt>
                <c:pt idx="39">
                  <c:v>150</c:v>
                </c:pt>
                <c:pt idx="40">
                  <c:v>94</c:v>
                </c:pt>
                <c:pt idx="41">
                  <c:v>117</c:v>
                </c:pt>
                <c:pt idx="42">
                  <c:v>91</c:v>
                </c:pt>
                <c:pt idx="43">
                  <c:v>191</c:v>
                </c:pt>
                <c:pt idx="44">
                  <c:v>94</c:v>
                </c:pt>
                <c:pt idx="45">
                  <c:v>93</c:v>
                </c:pt>
                <c:pt idx="46">
                  <c:v>98</c:v>
                </c:pt>
                <c:pt idx="47">
                  <c:v>96</c:v>
                </c:pt>
                <c:pt idx="48">
                  <c:v>104</c:v>
                </c:pt>
                <c:pt idx="49">
                  <c:v>100</c:v>
                </c:pt>
                <c:pt idx="50">
                  <c:v>100</c:v>
                </c:pt>
                <c:pt idx="51">
                  <c:v>99</c:v>
                </c:pt>
                <c:pt idx="52">
                  <c:v>98</c:v>
                </c:pt>
                <c:pt idx="53">
                  <c:v>101</c:v>
                </c:pt>
                <c:pt idx="54">
                  <c:v>99</c:v>
                </c:pt>
                <c:pt idx="55">
                  <c:v>101</c:v>
                </c:pt>
                <c:pt idx="56">
                  <c:v>101</c:v>
                </c:pt>
                <c:pt idx="57">
                  <c:v>109</c:v>
                </c:pt>
                <c:pt idx="58">
                  <c:v>174</c:v>
                </c:pt>
                <c:pt idx="59">
                  <c:v>101</c:v>
                </c:pt>
                <c:pt idx="60">
                  <c:v>101</c:v>
                </c:pt>
                <c:pt idx="61">
                  <c:v>194</c:v>
                </c:pt>
                <c:pt idx="62">
                  <c:v>108</c:v>
                </c:pt>
                <c:pt idx="63">
                  <c:v>102</c:v>
                </c:pt>
                <c:pt idx="64">
                  <c:v>100</c:v>
                </c:pt>
                <c:pt idx="65">
                  <c:v>196</c:v>
                </c:pt>
                <c:pt idx="66">
                  <c:v>102</c:v>
                </c:pt>
                <c:pt idx="67">
                  <c:v>100</c:v>
                </c:pt>
                <c:pt idx="68">
                  <c:v>147</c:v>
                </c:pt>
                <c:pt idx="69">
                  <c:v>102</c:v>
                </c:pt>
                <c:pt idx="70">
                  <c:v>102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104</c:v>
                </c:pt>
                <c:pt idx="75">
                  <c:v>99</c:v>
                </c:pt>
                <c:pt idx="76">
                  <c:v>108</c:v>
                </c:pt>
                <c:pt idx="77">
                  <c:v>98</c:v>
                </c:pt>
                <c:pt idx="78">
                  <c:v>103</c:v>
                </c:pt>
                <c:pt idx="79">
                  <c:v>103</c:v>
                </c:pt>
                <c:pt idx="80">
                  <c:v>118</c:v>
                </c:pt>
                <c:pt idx="81">
                  <c:v>98</c:v>
                </c:pt>
                <c:pt idx="82">
                  <c:v>101</c:v>
                </c:pt>
                <c:pt idx="83">
                  <c:v>99</c:v>
                </c:pt>
                <c:pt idx="84">
                  <c:v>107</c:v>
                </c:pt>
                <c:pt idx="85">
                  <c:v>102</c:v>
                </c:pt>
                <c:pt idx="86">
                  <c:v>100</c:v>
                </c:pt>
                <c:pt idx="87">
                  <c:v>102</c:v>
                </c:pt>
                <c:pt idx="88">
                  <c:v>104</c:v>
                </c:pt>
                <c:pt idx="89">
                  <c:v>103</c:v>
                </c:pt>
                <c:pt idx="90">
                  <c:v>102</c:v>
                </c:pt>
                <c:pt idx="91">
                  <c:v>103</c:v>
                </c:pt>
                <c:pt idx="92">
                  <c:v>102</c:v>
                </c:pt>
                <c:pt idx="93">
                  <c:v>103</c:v>
                </c:pt>
                <c:pt idx="94">
                  <c:v>102</c:v>
                </c:pt>
                <c:pt idx="95">
                  <c:v>103</c:v>
                </c:pt>
                <c:pt idx="96">
                  <c:v>102</c:v>
                </c:pt>
                <c:pt idx="97">
                  <c:v>110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97</c:v>
                </c:pt>
                <c:pt idx="103">
                  <c:v>93</c:v>
                </c:pt>
                <c:pt idx="104">
                  <c:v>96</c:v>
                </c:pt>
                <c:pt idx="105">
                  <c:v>93</c:v>
                </c:pt>
                <c:pt idx="106">
                  <c:v>96</c:v>
                </c:pt>
                <c:pt idx="107">
                  <c:v>94</c:v>
                </c:pt>
                <c:pt idx="108">
                  <c:v>93</c:v>
                </c:pt>
                <c:pt idx="109">
                  <c:v>94</c:v>
                </c:pt>
                <c:pt idx="110">
                  <c:v>95</c:v>
                </c:pt>
                <c:pt idx="111">
                  <c:v>92</c:v>
                </c:pt>
                <c:pt idx="112">
                  <c:v>99</c:v>
                </c:pt>
                <c:pt idx="113">
                  <c:v>94</c:v>
                </c:pt>
                <c:pt idx="114">
                  <c:v>94</c:v>
                </c:pt>
                <c:pt idx="115">
                  <c:v>103</c:v>
                </c:pt>
                <c:pt idx="116">
                  <c:v>96</c:v>
                </c:pt>
                <c:pt idx="117">
                  <c:v>93</c:v>
                </c:pt>
                <c:pt idx="118">
                  <c:v>110</c:v>
                </c:pt>
                <c:pt idx="119">
                  <c:v>93</c:v>
                </c:pt>
                <c:pt idx="120">
                  <c:v>91</c:v>
                </c:pt>
                <c:pt idx="121">
                  <c:v>98</c:v>
                </c:pt>
                <c:pt idx="122">
                  <c:v>185</c:v>
                </c:pt>
                <c:pt idx="123">
                  <c:v>183</c:v>
                </c:pt>
                <c:pt idx="124">
                  <c:v>195</c:v>
                </c:pt>
                <c:pt idx="125">
                  <c:v>95</c:v>
                </c:pt>
                <c:pt idx="126">
                  <c:v>110</c:v>
                </c:pt>
                <c:pt idx="127">
                  <c:v>93</c:v>
                </c:pt>
                <c:pt idx="128">
                  <c:v>97</c:v>
                </c:pt>
                <c:pt idx="129">
                  <c:v>95</c:v>
                </c:pt>
                <c:pt idx="130">
                  <c:v>92</c:v>
                </c:pt>
                <c:pt idx="131">
                  <c:v>94</c:v>
                </c:pt>
                <c:pt idx="132">
                  <c:v>94</c:v>
                </c:pt>
                <c:pt idx="133">
                  <c:v>93</c:v>
                </c:pt>
                <c:pt idx="134">
                  <c:v>97</c:v>
                </c:pt>
                <c:pt idx="135">
                  <c:v>95</c:v>
                </c:pt>
                <c:pt idx="136">
                  <c:v>97</c:v>
                </c:pt>
                <c:pt idx="137">
                  <c:v>94</c:v>
                </c:pt>
                <c:pt idx="138">
                  <c:v>93</c:v>
                </c:pt>
                <c:pt idx="139">
                  <c:v>93</c:v>
                </c:pt>
                <c:pt idx="140">
                  <c:v>93</c:v>
                </c:pt>
                <c:pt idx="141">
                  <c:v>96</c:v>
                </c:pt>
                <c:pt idx="142">
                  <c:v>91</c:v>
                </c:pt>
                <c:pt idx="143">
                  <c:v>93</c:v>
                </c:pt>
                <c:pt idx="144">
                  <c:v>91</c:v>
                </c:pt>
                <c:pt idx="145">
                  <c:v>94</c:v>
                </c:pt>
                <c:pt idx="146">
                  <c:v>93</c:v>
                </c:pt>
                <c:pt idx="147">
                  <c:v>93</c:v>
                </c:pt>
                <c:pt idx="148">
                  <c:v>96</c:v>
                </c:pt>
                <c:pt idx="149">
                  <c:v>91</c:v>
                </c:pt>
                <c:pt idx="150">
                  <c:v>95</c:v>
                </c:pt>
                <c:pt idx="151">
                  <c:v>94</c:v>
                </c:pt>
                <c:pt idx="152">
                  <c:v>94</c:v>
                </c:pt>
                <c:pt idx="153">
                  <c:v>96</c:v>
                </c:pt>
                <c:pt idx="154">
                  <c:v>95</c:v>
                </c:pt>
                <c:pt idx="155">
                  <c:v>95</c:v>
                </c:pt>
                <c:pt idx="156">
                  <c:v>93</c:v>
                </c:pt>
                <c:pt idx="157">
                  <c:v>94</c:v>
                </c:pt>
                <c:pt idx="158">
                  <c:v>94</c:v>
                </c:pt>
                <c:pt idx="159">
                  <c:v>93</c:v>
                </c:pt>
                <c:pt idx="160">
                  <c:v>94</c:v>
                </c:pt>
                <c:pt idx="161">
                  <c:v>93</c:v>
                </c:pt>
                <c:pt idx="162">
                  <c:v>96</c:v>
                </c:pt>
                <c:pt idx="163">
                  <c:v>172</c:v>
                </c:pt>
                <c:pt idx="164">
                  <c:v>113</c:v>
                </c:pt>
                <c:pt idx="165">
                  <c:v>95</c:v>
                </c:pt>
                <c:pt idx="166">
                  <c:v>93</c:v>
                </c:pt>
                <c:pt idx="167">
                  <c:v>95</c:v>
                </c:pt>
                <c:pt idx="168">
                  <c:v>90</c:v>
                </c:pt>
                <c:pt idx="169">
                  <c:v>94</c:v>
                </c:pt>
                <c:pt idx="170">
                  <c:v>101</c:v>
                </c:pt>
                <c:pt idx="171">
                  <c:v>92</c:v>
                </c:pt>
                <c:pt idx="172">
                  <c:v>95</c:v>
                </c:pt>
                <c:pt idx="173">
                  <c:v>93</c:v>
                </c:pt>
                <c:pt idx="174">
                  <c:v>94</c:v>
                </c:pt>
                <c:pt idx="175">
                  <c:v>189</c:v>
                </c:pt>
                <c:pt idx="176">
                  <c:v>93</c:v>
                </c:pt>
                <c:pt idx="177">
                  <c:v>97</c:v>
                </c:pt>
                <c:pt idx="178">
                  <c:v>93</c:v>
                </c:pt>
                <c:pt idx="179">
                  <c:v>101</c:v>
                </c:pt>
                <c:pt idx="180">
                  <c:v>94</c:v>
                </c:pt>
                <c:pt idx="181">
                  <c:v>93</c:v>
                </c:pt>
                <c:pt idx="182">
                  <c:v>99</c:v>
                </c:pt>
                <c:pt idx="183">
                  <c:v>91</c:v>
                </c:pt>
                <c:pt idx="184">
                  <c:v>97</c:v>
                </c:pt>
                <c:pt idx="185">
                  <c:v>94</c:v>
                </c:pt>
                <c:pt idx="186">
                  <c:v>92</c:v>
                </c:pt>
                <c:pt idx="187">
                  <c:v>97</c:v>
                </c:pt>
                <c:pt idx="188">
                  <c:v>95</c:v>
                </c:pt>
                <c:pt idx="189">
                  <c:v>95</c:v>
                </c:pt>
                <c:pt idx="190">
                  <c:v>97</c:v>
                </c:pt>
                <c:pt idx="191">
                  <c:v>92</c:v>
                </c:pt>
                <c:pt idx="192">
                  <c:v>91</c:v>
                </c:pt>
                <c:pt idx="193">
                  <c:v>92</c:v>
                </c:pt>
                <c:pt idx="194">
                  <c:v>94</c:v>
                </c:pt>
                <c:pt idx="195">
                  <c:v>95</c:v>
                </c:pt>
                <c:pt idx="196">
                  <c:v>94</c:v>
                </c:pt>
                <c:pt idx="197">
                  <c:v>94</c:v>
                </c:pt>
                <c:pt idx="198">
                  <c:v>94</c:v>
                </c:pt>
                <c:pt idx="199">
                  <c:v>96</c:v>
                </c:pt>
                <c:pt idx="200">
                  <c:v>93</c:v>
                </c:pt>
                <c:pt idx="201">
                  <c:v>92</c:v>
                </c:pt>
                <c:pt idx="202">
                  <c:v>94</c:v>
                </c:pt>
                <c:pt idx="203">
                  <c:v>99</c:v>
                </c:pt>
                <c:pt idx="204">
                  <c:v>92</c:v>
                </c:pt>
                <c:pt idx="205">
                  <c:v>95</c:v>
                </c:pt>
                <c:pt idx="206">
                  <c:v>156</c:v>
                </c:pt>
                <c:pt idx="207">
                  <c:v>136</c:v>
                </c:pt>
                <c:pt idx="208">
                  <c:v>88</c:v>
                </c:pt>
                <c:pt idx="209">
                  <c:v>88</c:v>
                </c:pt>
                <c:pt idx="210">
                  <c:v>98</c:v>
                </c:pt>
                <c:pt idx="211">
                  <c:v>125</c:v>
                </c:pt>
                <c:pt idx="212">
                  <c:v>85</c:v>
                </c:pt>
                <c:pt idx="213">
                  <c:v>119</c:v>
                </c:pt>
                <c:pt idx="214">
                  <c:v>99</c:v>
                </c:pt>
                <c:pt idx="215">
                  <c:v>87</c:v>
                </c:pt>
                <c:pt idx="216">
                  <c:v>89</c:v>
                </c:pt>
                <c:pt idx="217">
                  <c:v>90</c:v>
                </c:pt>
                <c:pt idx="218">
                  <c:v>89</c:v>
                </c:pt>
                <c:pt idx="219">
                  <c:v>91</c:v>
                </c:pt>
                <c:pt idx="220">
                  <c:v>92</c:v>
                </c:pt>
                <c:pt idx="221">
                  <c:v>88</c:v>
                </c:pt>
                <c:pt idx="222">
                  <c:v>85</c:v>
                </c:pt>
                <c:pt idx="223">
                  <c:v>87</c:v>
                </c:pt>
                <c:pt idx="224">
                  <c:v>85</c:v>
                </c:pt>
                <c:pt idx="225">
                  <c:v>91</c:v>
                </c:pt>
                <c:pt idx="226">
                  <c:v>89</c:v>
                </c:pt>
                <c:pt idx="227">
                  <c:v>91</c:v>
                </c:pt>
                <c:pt idx="228">
                  <c:v>90</c:v>
                </c:pt>
                <c:pt idx="229">
                  <c:v>87</c:v>
                </c:pt>
                <c:pt idx="230">
                  <c:v>86</c:v>
                </c:pt>
                <c:pt idx="231">
                  <c:v>91</c:v>
                </c:pt>
                <c:pt idx="232">
                  <c:v>91</c:v>
                </c:pt>
                <c:pt idx="233">
                  <c:v>93</c:v>
                </c:pt>
                <c:pt idx="234">
                  <c:v>95</c:v>
                </c:pt>
                <c:pt idx="235">
                  <c:v>88</c:v>
                </c:pt>
                <c:pt idx="236">
                  <c:v>89</c:v>
                </c:pt>
                <c:pt idx="237">
                  <c:v>96</c:v>
                </c:pt>
                <c:pt idx="238">
                  <c:v>96</c:v>
                </c:pt>
                <c:pt idx="239">
                  <c:v>84</c:v>
                </c:pt>
                <c:pt idx="240">
                  <c:v>109</c:v>
                </c:pt>
                <c:pt idx="241">
                  <c:v>89</c:v>
                </c:pt>
                <c:pt idx="242">
                  <c:v>98</c:v>
                </c:pt>
                <c:pt idx="243">
                  <c:v>90</c:v>
                </c:pt>
                <c:pt idx="244">
                  <c:v>86</c:v>
                </c:pt>
                <c:pt idx="245">
                  <c:v>96</c:v>
                </c:pt>
                <c:pt idx="246">
                  <c:v>95</c:v>
                </c:pt>
                <c:pt idx="247">
                  <c:v>94</c:v>
                </c:pt>
                <c:pt idx="248">
                  <c:v>92</c:v>
                </c:pt>
                <c:pt idx="249">
                  <c:v>117</c:v>
                </c:pt>
                <c:pt idx="250">
                  <c:v>98</c:v>
                </c:pt>
                <c:pt idx="251">
                  <c:v>91</c:v>
                </c:pt>
                <c:pt idx="252">
                  <c:v>90</c:v>
                </c:pt>
                <c:pt idx="253">
                  <c:v>94</c:v>
                </c:pt>
                <c:pt idx="254">
                  <c:v>87</c:v>
                </c:pt>
                <c:pt idx="255">
                  <c:v>90</c:v>
                </c:pt>
                <c:pt idx="256">
                  <c:v>100</c:v>
                </c:pt>
                <c:pt idx="257">
                  <c:v>98</c:v>
                </c:pt>
                <c:pt idx="258">
                  <c:v>96</c:v>
                </c:pt>
                <c:pt idx="259">
                  <c:v>92</c:v>
                </c:pt>
                <c:pt idx="260">
                  <c:v>94</c:v>
                </c:pt>
                <c:pt idx="261">
                  <c:v>94</c:v>
                </c:pt>
                <c:pt idx="262">
                  <c:v>95</c:v>
                </c:pt>
                <c:pt idx="263">
                  <c:v>93</c:v>
                </c:pt>
                <c:pt idx="264">
                  <c:v>100</c:v>
                </c:pt>
                <c:pt idx="265">
                  <c:v>96</c:v>
                </c:pt>
                <c:pt idx="266">
                  <c:v>95</c:v>
                </c:pt>
                <c:pt idx="267">
                  <c:v>91</c:v>
                </c:pt>
                <c:pt idx="268">
                  <c:v>95</c:v>
                </c:pt>
                <c:pt idx="269">
                  <c:v>91</c:v>
                </c:pt>
                <c:pt idx="270">
                  <c:v>102</c:v>
                </c:pt>
                <c:pt idx="271">
                  <c:v>88</c:v>
                </c:pt>
                <c:pt idx="272">
                  <c:v>88</c:v>
                </c:pt>
                <c:pt idx="273">
                  <c:v>89</c:v>
                </c:pt>
                <c:pt idx="274">
                  <c:v>89</c:v>
                </c:pt>
                <c:pt idx="275">
                  <c:v>89</c:v>
                </c:pt>
                <c:pt idx="276">
                  <c:v>87</c:v>
                </c:pt>
                <c:pt idx="277">
                  <c:v>88</c:v>
                </c:pt>
                <c:pt idx="278">
                  <c:v>85</c:v>
                </c:pt>
                <c:pt idx="279">
                  <c:v>97</c:v>
                </c:pt>
                <c:pt idx="280">
                  <c:v>86</c:v>
                </c:pt>
                <c:pt idx="281">
                  <c:v>86</c:v>
                </c:pt>
                <c:pt idx="282">
                  <c:v>87</c:v>
                </c:pt>
                <c:pt idx="283">
                  <c:v>88</c:v>
                </c:pt>
                <c:pt idx="284">
                  <c:v>87</c:v>
                </c:pt>
                <c:pt idx="285">
                  <c:v>83</c:v>
                </c:pt>
                <c:pt idx="286">
                  <c:v>84</c:v>
                </c:pt>
                <c:pt idx="287">
                  <c:v>88</c:v>
                </c:pt>
                <c:pt idx="288">
                  <c:v>95</c:v>
                </c:pt>
                <c:pt idx="289">
                  <c:v>87</c:v>
                </c:pt>
                <c:pt idx="290">
                  <c:v>87</c:v>
                </c:pt>
                <c:pt idx="291">
                  <c:v>88</c:v>
                </c:pt>
                <c:pt idx="292">
                  <c:v>85</c:v>
                </c:pt>
                <c:pt idx="293">
                  <c:v>86</c:v>
                </c:pt>
                <c:pt idx="294">
                  <c:v>89</c:v>
                </c:pt>
                <c:pt idx="295">
                  <c:v>84</c:v>
                </c:pt>
                <c:pt idx="296">
                  <c:v>85</c:v>
                </c:pt>
                <c:pt idx="297">
                  <c:v>84</c:v>
                </c:pt>
                <c:pt idx="298">
                  <c:v>100</c:v>
                </c:pt>
                <c:pt idx="299">
                  <c:v>85</c:v>
                </c:pt>
                <c:pt idx="300">
                  <c:v>89</c:v>
                </c:pt>
                <c:pt idx="301">
                  <c:v>85</c:v>
                </c:pt>
                <c:pt idx="302">
                  <c:v>87</c:v>
                </c:pt>
                <c:pt idx="303">
                  <c:v>87</c:v>
                </c:pt>
                <c:pt idx="304">
                  <c:v>97</c:v>
                </c:pt>
                <c:pt idx="305">
                  <c:v>88</c:v>
                </c:pt>
                <c:pt idx="306">
                  <c:v>98</c:v>
                </c:pt>
                <c:pt idx="307">
                  <c:v>87</c:v>
                </c:pt>
                <c:pt idx="308">
                  <c:v>87</c:v>
                </c:pt>
                <c:pt idx="309">
                  <c:v>100</c:v>
                </c:pt>
                <c:pt idx="310">
                  <c:v>88</c:v>
                </c:pt>
                <c:pt idx="311">
                  <c:v>87</c:v>
                </c:pt>
                <c:pt idx="312">
                  <c:v>93</c:v>
                </c:pt>
                <c:pt idx="313">
                  <c:v>87</c:v>
                </c:pt>
                <c:pt idx="314">
                  <c:v>88</c:v>
                </c:pt>
                <c:pt idx="315">
                  <c:v>88</c:v>
                </c:pt>
                <c:pt idx="316">
                  <c:v>86</c:v>
                </c:pt>
                <c:pt idx="317">
                  <c:v>84</c:v>
                </c:pt>
                <c:pt idx="318">
                  <c:v>86</c:v>
                </c:pt>
                <c:pt idx="319">
                  <c:v>86</c:v>
                </c:pt>
                <c:pt idx="320">
                  <c:v>85</c:v>
                </c:pt>
                <c:pt idx="321">
                  <c:v>86</c:v>
                </c:pt>
                <c:pt idx="322">
                  <c:v>85</c:v>
                </c:pt>
                <c:pt idx="323">
                  <c:v>85</c:v>
                </c:pt>
                <c:pt idx="324">
                  <c:v>89</c:v>
                </c:pt>
                <c:pt idx="325">
                  <c:v>91</c:v>
                </c:pt>
                <c:pt idx="326">
                  <c:v>88</c:v>
                </c:pt>
                <c:pt idx="327">
                  <c:v>84</c:v>
                </c:pt>
                <c:pt idx="328">
                  <c:v>112</c:v>
                </c:pt>
                <c:pt idx="329">
                  <c:v>88</c:v>
                </c:pt>
                <c:pt idx="330">
                  <c:v>99</c:v>
                </c:pt>
                <c:pt idx="331">
                  <c:v>89</c:v>
                </c:pt>
                <c:pt idx="332">
                  <c:v>91</c:v>
                </c:pt>
                <c:pt idx="333">
                  <c:v>87</c:v>
                </c:pt>
                <c:pt idx="334">
                  <c:v>94</c:v>
                </c:pt>
                <c:pt idx="335">
                  <c:v>87</c:v>
                </c:pt>
                <c:pt idx="336">
                  <c:v>94</c:v>
                </c:pt>
                <c:pt idx="337">
                  <c:v>91</c:v>
                </c:pt>
                <c:pt idx="338">
                  <c:v>101</c:v>
                </c:pt>
                <c:pt idx="339">
                  <c:v>133</c:v>
                </c:pt>
                <c:pt idx="340">
                  <c:v>99</c:v>
                </c:pt>
                <c:pt idx="341">
                  <c:v>109</c:v>
                </c:pt>
                <c:pt idx="342">
                  <c:v>156</c:v>
                </c:pt>
                <c:pt idx="343">
                  <c:v>90</c:v>
                </c:pt>
                <c:pt idx="344">
                  <c:v>104</c:v>
                </c:pt>
                <c:pt idx="345">
                  <c:v>100</c:v>
                </c:pt>
                <c:pt idx="346">
                  <c:v>95</c:v>
                </c:pt>
                <c:pt idx="347">
                  <c:v>97</c:v>
                </c:pt>
                <c:pt idx="348">
                  <c:v>86</c:v>
                </c:pt>
                <c:pt idx="349">
                  <c:v>96</c:v>
                </c:pt>
                <c:pt idx="350">
                  <c:v>91</c:v>
                </c:pt>
                <c:pt idx="351">
                  <c:v>94</c:v>
                </c:pt>
                <c:pt idx="352">
                  <c:v>87</c:v>
                </c:pt>
                <c:pt idx="353">
                  <c:v>98</c:v>
                </c:pt>
                <c:pt idx="354">
                  <c:v>96</c:v>
                </c:pt>
                <c:pt idx="355">
                  <c:v>109</c:v>
                </c:pt>
                <c:pt idx="356">
                  <c:v>92</c:v>
                </c:pt>
                <c:pt idx="357">
                  <c:v>90</c:v>
                </c:pt>
                <c:pt idx="358">
                  <c:v>94</c:v>
                </c:pt>
                <c:pt idx="359">
                  <c:v>105</c:v>
                </c:pt>
                <c:pt idx="360">
                  <c:v>95</c:v>
                </c:pt>
                <c:pt idx="361">
                  <c:v>98</c:v>
                </c:pt>
                <c:pt idx="362">
                  <c:v>88</c:v>
                </c:pt>
                <c:pt idx="363">
                  <c:v>90</c:v>
                </c:pt>
                <c:pt idx="364">
                  <c:v>91</c:v>
                </c:pt>
                <c:pt idx="365">
                  <c:v>87</c:v>
                </c:pt>
                <c:pt idx="366">
                  <c:v>87</c:v>
                </c:pt>
                <c:pt idx="367">
                  <c:v>85</c:v>
                </c:pt>
                <c:pt idx="368">
                  <c:v>86</c:v>
                </c:pt>
                <c:pt idx="369">
                  <c:v>86</c:v>
                </c:pt>
                <c:pt idx="370">
                  <c:v>89</c:v>
                </c:pt>
                <c:pt idx="371">
                  <c:v>88</c:v>
                </c:pt>
                <c:pt idx="372">
                  <c:v>91</c:v>
                </c:pt>
                <c:pt idx="373">
                  <c:v>86</c:v>
                </c:pt>
                <c:pt idx="374">
                  <c:v>97</c:v>
                </c:pt>
                <c:pt idx="375">
                  <c:v>84</c:v>
                </c:pt>
                <c:pt idx="376">
                  <c:v>90</c:v>
                </c:pt>
                <c:pt idx="377">
                  <c:v>84</c:v>
                </c:pt>
                <c:pt idx="378">
                  <c:v>99</c:v>
                </c:pt>
                <c:pt idx="379">
                  <c:v>103</c:v>
                </c:pt>
                <c:pt idx="380">
                  <c:v>103</c:v>
                </c:pt>
                <c:pt idx="381">
                  <c:v>98</c:v>
                </c:pt>
                <c:pt idx="382">
                  <c:v>90</c:v>
                </c:pt>
                <c:pt idx="383">
                  <c:v>94</c:v>
                </c:pt>
                <c:pt idx="384">
                  <c:v>94</c:v>
                </c:pt>
                <c:pt idx="385">
                  <c:v>94</c:v>
                </c:pt>
                <c:pt idx="386">
                  <c:v>93</c:v>
                </c:pt>
                <c:pt idx="387">
                  <c:v>92</c:v>
                </c:pt>
                <c:pt idx="388">
                  <c:v>97</c:v>
                </c:pt>
                <c:pt idx="389">
                  <c:v>95</c:v>
                </c:pt>
                <c:pt idx="390">
                  <c:v>97</c:v>
                </c:pt>
                <c:pt idx="391">
                  <c:v>93</c:v>
                </c:pt>
                <c:pt idx="392">
                  <c:v>92</c:v>
                </c:pt>
                <c:pt idx="393">
                  <c:v>96</c:v>
                </c:pt>
                <c:pt idx="394">
                  <c:v>93</c:v>
                </c:pt>
                <c:pt idx="395">
                  <c:v>95</c:v>
                </c:pt>
                <c:pt idx="396">
                  <c:v>91</c:v>
                </c:pt>
                <c:pt idx="397">
                  <c:v>96</c:v>
                </c:pt>
                <c:pt idx="398">
                  <c:v>94</c:v>
                </c:pt>
                <c:pt idx="399">
                  <c:v>91</c:v>
                </c:pt>
                <c:pt idx="400">
                  <c:v>95</c:v>
                </c:pt>
                <c:pt idx="401">
                  <c:v>98</c:v>
                </c:pt>
                <c:pt idx="402">
                  <c:v>94</c:v>
                </c:pt>
                <c:pt idx="403">
                  <c:v>97</c:v>
                </c:pt>
                <c:pt idx="404">
                  <c:v>93</c:v>
                </c:pt>
                <c:pt idx="405">
                  <c:v>93</c:v>
                </c:pt>
                <c:pt idx="406">
                  <c:v>92</c:v>
                </c:pt>
                <c:pt idx="407">
                  <c:v>92</c:v>
                </c:pt>
                <c:pt idx="408">
                  <c:v>95</c:v>
                </c:pt>
                <c:pt idx="409">
                  <c:v>105</c:v>
                </c:pt>
                <c:pt idx="410">
                  <c:v>99</c:v>
                </c:pt>
                <c:pt idx="411">
                  <c:v>96</c:v>
                </c:pt>
                <c:pt idx="412">
                  <c:v>101</c:v>
                </c:pt>
                <c:pt idx="413">
                  <c:v>93</c:v>
                </c:pt>
                <c:pt idx="414">
                  <c:v>103</c:v>
                </c:pt>
                <c:pt idx="415">
                  <c:v>106</c:v>
                </c:pt>
                <c:pt idx="416">
                  <c:v>164</c:v>
                </c:pt>
                <c:pt idx="417">
                  <c:v>93</c:v>
                </c:pt>
                <c:pt idx="418">
                  <c:v>93</c:v>
                </c:pt>
                <c:pt idx="419">
                  <c:v>103</c:v>
                </c:pt>
                <c:pt idx="420">
                  <c:v>104</c:v>
                </c:pt>
                <c:pt idx="421">
                  <c:v>100</c:v>
                </c:pt>
                <c:pt idx="422">
                  <c:v>92</c:v>
                </c:pt>
                <c:pt idx="423">
                  <c:v>111</c:v>
                </c:pt>
                <c:pt idx="424">
                  <c:v>91</c:v>
                </c:pt>
                <c:pt idx="425">
                  <c:v>93</c:v>
                </c:pt>
                <c:pt idx="426">
                  <c:v>107</c:v>
                </c:pt>
                <c:pt idx="427">
                  <c:v>99</c:v>
                </c:pt>
                <c:pt idx="428">
                  <c:v>92</c:v>
                </c:pt>
                <c:pt idx="429">
                  <c:v>104</c:v>
                </c:pt>
                <c:pt idx="430">
                  <c:v>113</c:v>
                </c:pt>
                <c:pt idx="431">
                  <c:v>103</c:v>
                </c:pt>
                <c:pt idx="432">
                  <c:v>115</c:v>
                </c:pt>
                <c:pt idx="433">
                  <c:v>96</c:v>
                </c:pt>
                <c:pt idx="434">
                  <c:v>96</c:v>
                </c:pt>
                <c:pt idx="435">
                  <c:v>94</c:v>
                </c:pt>
                <c:pt idx="436">
                  <c:v>95</c:v>
                </c:pt>
                <c:pt idx="437">
                  <c:v>98</c:v>
                </c:pt>
                <c:pt idx="438">
                  <c:v>93</c:v>
                </c:pt>
                <c:pt idx="439">
                  <c:v>103</c:v>
                </c:pt>
                <c:pt idx="440">
                  <c:v>95</c:v>
                </c:pt>
                <c:pt idx="441">
                  <c:v>94</c:v>
                </c:pt>
                <c:pt idx="442">
                  <c:v>92</c:v>
                </c:pt>
                <c:pt idx="443">
                  <c:v>92</c:v>
                </c:pt>
                <c:pt idx="444">
                  <c:v>93</c:v>
                </c:pt>
                <c:pt idx="445">
                  <c:v>111</c:v>
                </c:pt>
                <c:pt idx="446">
                  <c:v>94</c:v>
                </c:pt>
                <c:pt idx="447">
                  <c:v>99</c:v>
                </c:pt>
                <c:pt idx="448">
                  <c:v>93</c:v>
                </c:pt>
                <c:pt idx="449">
                  <c:v>97</c:v>
                </c:pt>
                <c:pt idx="450">
                  <c:v>99</c:v>
                </c:pt>
                <c:pt idx="451">
                  <c:v>97</c:v>
                </c:pt>
                <c:pt idx="452">
                  <c:v>99</c:v>
                </c:pt>
                <c:pt idx="453">
                  <c:v>97</c:v>
                </c:pt>
                <c:pt idx="454">
                  <c:v>106</c:v>
                </c:pt>
                <c:pt idx="455">
                  <c:v>94</c:v>
                </c:pt>
                <c:pt idx="456">
                  <c:v>94</c:v>
                </c:pt>
                <c:pt idx="457">
                  <c:v>96</c:v>
                </c:pt>
                <c:pt idx="458">
                  <c:v>95</c:v>
                </c:pt>
                <c:pt idx="459">
                  <c:v>94</c:v>
                </c:pt>
                <c:pt idx="460">
                  <c:v>92</c:v>
                </c:pt>
                <c:pt idx="461">
                  <c:v>91</c:v>
                </c:pt>
                <c:pt idx="462">
                  <c:v>91</c:v>
                </c:pt>
                <c:pt idx="463">
                  <c:v>93</c:v>
                </c:pt>
                <c:pt idx="464">
                  <c:v>95</c:v>
                </c:pt>
                <c:pt idx="465">
                  <c:v>94</c:v>
                </c:pt>
                <c:pt idx="466">
                  <c:v>96</c:v>
                </c:pt>
                <c:pt idx="467">
                  <c:v>94</c:v>
                </c:pt>
                <c:pt idx="468">
                  <c:v>94</c:v>
                </c:pt>
                <c:pt idx="469">
                  <c:v>89</c:v>
                </c:pt>
                <c:pt idx="470">
                  <c:v>86</c:v>
                </c:pt>
                <c:pt idx="471">
                  <c:v>89</c:v>
                </c:pt>
                <c:pt idx="472">
                  <c:v>90</c:v>
                </c:pt>
                <c:pt idx="473">
                  <c:v>101</c:v>
                </c:pt>
                <c:pt idx="474">
                  <c:v>85</c:v>
                </c:pt>
                <c:pt idx="475">
                  <c:v>89</c:v>
                </c:pt>
                <c:pt idx="476">
                  <c:v>85</c:v>
                </c:pt>
                <c:pt idx="477">
                  <c:v>88</c:v>
                </c:pt>
                <c:pt idx="478">
                  <c:v>83</c:v>
                </c:pt>
                <c:pt idx="479">
                  <c:v>101</c:v>
                </c:pt>
                <c:pt idx="480">
                  <c:v>86</c:v>
                </c:pt>
                <c:pt idx="481">
                  <c:v>88</c:v>
                </c:pt>
                <c:pt idx="482">
                  <c:v>88</c:v>
                </c:pt>
                <c:pt idx="483">
                  <c:v>87</c:v>
                </c:pt>
                <c:pt idx="484">
                  <c:v>85</c:v>
                </c:pt>
                <c:pt idx="485">
                  <c:v>84</c:v>
                </c:pt>
                <c:pt idx="486">
                  <c:v>94</c:v>
                </c:pt>
                <c:pt idx="487">
                  <c:v>88</c:v>
                </c:pt>
                <c:pt idx="488">
                  <c:v>89</c:v>
                </c:pt>
                <c:pt idx="489">
                  <c:v>89</c:v>
                </c:pt>
                <c:pt idx="490">
                  <c:v>87</c:v>
                </c:pt>
                <c:pt idx="491">
                  <c:v>89</c:v>
                </c:pt>
                <c:pt idx="492">
                  <c:v>91</c:v>
                </c:pt>
                <c:pt idx="493">
                  <c:v>92</c:v>
                </c:pt>
                <c:pt idx="494">
                  <c:v>93</c:v>
                </c:pt>
                <c:pt idx="495">
                  <c:v>96</c:v>
                </c:pt>
                <c:pt idx="496">
                  <c:v>93</c:v>
                </c:pt>
                <c:pt idx="497">
                  <c:v>93</c:v>
                </c:pt>
                <c:pt idx="498">
                  <c:v>94</c:v>
                </c:pt>
                <c:pt idx="499">
                  <c:v>93</c:v>
                </c:pt>
                <c:pt idx="500">
                  <c:v>95</c:v>
                </c:pt>
                <c:pt idx="501">
                  <c:v>93</c:v>
                </c:pt>
                <c:pt idx="502">
                  <c:v>95</c:v>
                </c:pt>
                <c:pt idx="503">
                  <c:v>99</c:v>
                </c:pt>
                <c:pt idx="504">
                  <c:v>96</c:v>
                </c:pt>
                <c:pt idx="505">
                  <c:v>91</c:v>
                </c:pt>
                <c:pt idx="506">
                  <c:v>93</c:v>
                </c:pt>
                <c:pt idx="507">
                  <c:v>95</c:v>
                </c:pt>
                <c:pt idx="508">
                  <c:v>96</c:v>
                </c:pt>
                <c:pt idx="509">
                  <c:v>93</c:v>
                </c:pt>
                <c:pt idx="510">
                  <c:v>94</c:v>
                </c:pt>
                <c:pt idx="511">
                  <c:v>90</c:v>
                </c:pt>
                <c:pt idx="512">
                  <c:v>92</c:v>
                </c:pt>
                <c:pt idx="513">
                  <c:v>134</c:v>
                </c:pt>
                <c:pt idx="514">
                  <c:v>91</c:v>
                </c:pt>
                <c:pt idx="515">
                  <c:v>95</c:v>
                </c:pt>
                <c:pt idx="516">
                  <c:v>91</c:v>
                </c:pt>
                <c:pt idx="517">
                  <c:v>94</c:v>
                </c:pt>
                <c:pt idx="518">
                  <c:v>92</c:v>
                </c:pt>
                <c:pt idx="519">
                  <c:v>101</c:v>
                </c:pt>
                <c:pt idx="520">
                  <c:v>95</c:v>
                </c:pt>
                <c:pt idx="521">
                  <c:v>97</c:v>
                </c:pt>
                <c:pt idx="522">
                  <c:v>95</c:v>
                </c:pt>
                <c:pt idx="523">
                  <c:v>91</c:v>
                </c:pt>
                <c:pt idx="524">
                  <c:v>92</c:v>
                </c:pt>
                <c:pt idx="525">
                  <c:v>89</c:v>
                </c:pt>
                <c:pt idx="526">
                  <c:v>86</c:v>
                </c:pt>
                <c:pt idx="527">
                  <c:v>86</c:v>
                </c:pt>
                <c:pt idx="528">
                  <c:v>87</c:v>
                </c:pt>
                <c:pt idx="529">
                  <c:v>86</c:v>
                </c:pt>
                <c:pt idx="530">
                  <c:v>86</c:v>
                </c:pt>
                <c:pt idx="531">
                  <c:v>87</c:v>
                </c:pt>
                <c:pt idx="532">
                  <c:v>85</c:v>
                </c:pt>
                <c:pt idx="533">
                  <c:v>86</c:v>
                </c:pt>
                <c:pt idx="534">
                  <c:v>86</c:v>
                </c:pt>
                <c:pt idx="535">
                  <c:v>82</c:v>
                </c:pt>
                <c:pt idx="536">
                  <c:v>85</c:v>
                </c:pt>
                <c:pt idx="537">
                  <c:v>89</c:v>
                </c:pt>
                <c:pt idx="538">
                  <c:v>86</c:v>
                </c:pt>
                <c:pt idx="539">
                  <c:v>86</c:v>
                </c:pt>
                <c:pt idx="540">
                  <c:v>86</c:v>
                </c:pt>
                <c:pt idx="541">
                  <c:v>86</c:v>
                </c:pt>
                <c:pt idx="542">
                  <c:v>89</c:v>
                </c:pt>
                <c:pt idx="543">
                  <c:v>170</c:v>
                </c:pt>
                <c:pt idx="544">
                  <c:v>89</c:v>
                </c:pt>
                <c:pt idx="545">
                  <c:v>88</c:v>
                </c:pt>
                <c:pt idx="546">
                  <c:v>89</c:v>
                </c:pt>
                <c:pt idx="547">
                  <c:v>87</c:v>
                </c:pt>
                <c:pt idx="548">
                  <c:v>87</c:v>
                </c:pt>
                <c:pt idx="549">
                  <c:v>87</c:v>
                </c:pt>
                <c:pt idx="550">
                  <c:v>84</c:v>
                </c:pt>
                <c:pt idx="551">
                  <c:v>85</c:v>
                </c:pt>
                <c:pt idx="552">
                  <c:v>93</c:v>
                </c:pt>
                <c:pt idx="553">
                  <c:v>86</c:v>
                </c:pt>
                <c:pt idx="554">
                  <c:v>88</c:v>
                </c:pt>
                <c:pt idx="555">
                  <c:v>87</c:v>
                </c:pt>
                <c:pt idx="556">
                  <c:v>103</c:v>
                </c:pt>
                <c:pt idx="557">
                  <c:v>88</c:v>
                </c:pt>
                <c:pt idx="558">
                  <c:v>99</c:v>
                </c:pt>
                <c:pt idx="559">
                  <c:v>86</c:v>
                </c:pt>
                <c:pt idx="560">
                  <c:v>87</c:v>
                </c:pt>
                <c:pt idx="561">
                  <c:v>107</c:v>
                </c:pt>
                <c:pt idx="562">
                  <c:v>101</c:v>
                </c:pt>
                <c:pt idx="563">
                  <c:v>100</c:v>
                </c:pt>
                <c:pt idx="564">
                  <c:v>103</c:v>
                </c:pt>
                <c:pt idx="565">
                  <c:v>98</c:v>
                </c:pt>
                <c:pt idx="566">
                  <c:v>99</c:v>
                </c:pt>
                <c:pt idx="567">
                  <c:v>99</c:v>
                </c:pt>
                <c:pt idx="568">
                  <c:v>103</c:v>
                </c:pt>
                <c:pt idx="569">
                  <c:v>103</c:v>
                </c:pt>
                <c:pt idx="570">
                  <c:v>102</c:v>
                </c:pt>
                <c:pt idx="571">
                  <c:v>103</c:v>
                </c:pt>
                <c:pt idx="572">
                  <c:v>105</c:v>
                </c:pt>
                <c:pt idx="573">
                  <c:v>100</c:v>
                </c:pt>
                <c:pt idx="574">
                  <c:v>101</c:v>
                </c:pt>
                <c:pt idx="575">
                  <c:v>101</c:v>
                </c:pt>
                <c:pt idx="576">
                  <c:v>103</c:v>
                </c:pt>
                <c:pt idx="577">
                  <c:v>101</c:v>
                </c:pt>
                <c:pt idx="578">
                  <c:v>96</c:v>
                </c:pt>
                <c:pt idx="579">
                  <c:v>94</c:v>
                </c:pt>
                <c:pt idx="580">
                  <c:v>94</c:v>
                </c:pt>
                <c:pt idx="581">
                  <c:v>93</c:v>
                </c:pt>
                <c:pt idx="582">
                  <c:v>92</c:v>
                </c:pt>
                <c:pt idx="583">
                  <c:v>96</c:v>
                </c:pt>
                <c:pt idx="584">
                  <c:v>93</c:v>
                </c:pt>
                <c:pt idx="585">
                  <c:v>93</c:v>
                </c:pt>
                <c:pt idx="586">
                  <c:v>96</c:v>
                </c:pt>
                <c:pt idx="587">
                  <c:v>93</c:v>
                </c:pt>
                <c:pt idx="588">
                  <c:v>92</c:v>
                </c:pt>
                <c:pt idx="589">
                  <c:v>91</c:v>
                </c:pt>
                <c:pt idx="590">
                  <c:v>93</c:v>
                </c:pt>
                <c:pt idx="591">
                  <c:v>95</c:v>
                </c:pt>
                <c:pt idx="592">
                  <c:v>96</c:v>
                </c:pt>
                <c:pt idx="593">
                  <c:v>95</c:v>
                </c:pt>
                <c:pt idx="594">
                  <c:v>95</c:v>
                </c:pt>
                <c:pt idx="595">
                  <c:v>95</c:v>
                </c:pt>
                <c:pt idx="596">
                  <c:v>96</c:v>
                </c:pt>
                <c:pt idx="597">
                  <c:v>96</c:v>
                </c:pt>
                <c:pt idx="598">
                  <c:v>116</c:v>
                </c:pt>
                <c:pt idx="599">
                  <c:v>94</c:v>
                </c:pt>
                <c:pt idx="600">
                  <c:v>95</c:v>
                </c:pt>
                <c:pt idx="601">
                  <c:v>96</c:v>
                </c:pt>
                <c:pt idx="602">
                  <c:v>92</c:v>
                </c:pt>
                <c:pt idx="603">
                  <c:v>94</c:v>
                </c:pt>
                <c:pt idx="604">
                  <c:v>94</c:v>
                </c:pt>
                <c:pt idx="605">
                  <c:v>93</c:v>
                </c:pt>
                <c:pt idx="606">
                  <c:v>93</c:v>
                </c:pt>
                <c:pt idx="607">
                  <c:v>95</c:v>
                </c:pt>
                <c:pt idx="608">
                  <c:v>111</c:v>
                </c:pt>
                <c:pt idx="609">
                  <c:v>99</c:v>
                </c:pt>
                <c:pt idx="610">
                  <c:v>93</c:v>
                </c:pt>
                <c:pt idx="611">
                  <c:v>94</c:v>
                </c:pt>
                <c:pt idx="612">
                  <c:v>108</c:v>
                </c:pt>
                <c:pt idx="613">
                  <c:v>101</c:v>
                </c:pt>
                <c:pt idx="614">
                  <c:v>100</c:v>
                </c:pt>
                <c:pt idx="615">
                  <c:v>99</c:v>
                </c:pt>
                <c:pt idx="616">
                  <c:v>101</c:v>
                </c:pt>
                <c:pt idx="617">
                  <c:v>98</c:v>
                </c:pt>
                <c:pt idx="618">
                  <c:v>102</c:v>
                </c:pt>
                <c:pt idx="619">
                  <c:v>100</c:v>
                </c:pt>
                <c:pt idx="620">
                  <c:v>101</c:v>
                </c:pt>
                <c:pt idx="621">
                  <c:v>271</c:v>
                </c:pt>
                <c:pt idx="622">
                  <c:v>109</c:v>
                </c:pt>
                <c:pt idx="623">
                  <c:v>85</c:v>
                </c:pt>
                <c:pt idx="624">
                  <c:v>89</c:v>
                </c:pt>
                <c:pt idx="625">
                  <c:v>94</c:v>
                </c:pt>
                <c:pt idx="626">
                  <c:v>84</c:v>
                </c:pt>
                <c:pt idx="627">
                  <c:v>91</c:v>
                </c:pt>
                <c:pt idx="628">
                  <c:v>96</c:v>
                </c:pt>
                <c:pt idx="629">
                  <c:v>90</c:v>
                </c:pt>
                <c:pt idx="630">
                  <c:v>85</c:v>
                </c:pt>
                <c:pt idx="631">
                  <c:v>90</c:v>
                </c:pt>
                <c:pt idx="632">
                  <c:v>86</c:v>
                </c:pt>
                <c:pt idx="633">
                  <c:v>92</c:v>
                </c:pt>
                <c:pt idx="634">
                  <c:v>86</c:v>
                </c:pt>
                <c:pt idx="635">
                  <c:v>84</c:v>
                </c:pt>
                <c:pt idx="636">
                  <c:v>100</c:v>
                </c:pt>
                <c:pt idx="637">
                  <c:v>91</c:v>
                </c:pt>
                <c:pt idx="638">
                  <c:v>87</c:v>
                </c:pt>
                <c:pt idx="639">
                  <c:v>87</c:v>
                </c:pt>
                <c:pt idx="640">
                  <c:v>94</c:v>
                </c:pt>
                <c:pt idx="641">
                  <c:v>96</c:v>
                </c:pt>
                <c:pt idx="642">
                  <c:v>100</c:v>
                </c:pt>
                <c:pt idx="643">
                  <c:v>93</c:v>
                </c:pt>
                <c:pt idx="644">
                  <c:v>133</c:v>
                </c:pt>
                <c:pt idx="645">
                  <c:v>94</c:v>
                </c:pt>
                <c:pt idx="646">
                  <c:v>106</c:v>
                </c:pt>
                <c:pt idx="647">
                  <c:v>95</c:v>
                </c:pt>
                <c:pt idx="648">
                  <c:v>96</c:v>
                </c:pt>
                <c:pt idx="649">
                  <c:v>96</c:v>
                </c:pt>
                <c:pt idx="650">
                  <c:v>96</c:v>
                </c:pt>
                <c:pt idx="651">
                  <c:v>93</c:v>
                </c:pt>
                <c:pt idx="652">
                  <c:v>93</c:v>
                </c:pt>
                <c:pt idx="653">
                  <c:v>88</c:v>
                </c:pt>
                <c:pt idx="654">
                  <c:v>87</c:v>
                </c:pt>
                <c:pt idx="655">
                  <c:v>89</c:v>
                </c:pt>
                <c:pt idx="656">
                  <c:v>84</c:v>
                </c:pt>
                <c:pt idx="657">
                  <c:v>86</c:v>
                </c:pt>
                <c:pt idx="658">
                  <c:v>92</c:v>
                </c:pt>
                <c:pt idx="659">
                  <c:v>89</c:v>
                </c:pt>
                <c:pt idx="660">
                  <c:v>88</c:v>
                </c:pt>
                <c:pt idx="661">
                  <c:v>87</c:v>
                </c:pt>
                <c:pt idx="662">
                  <c:v>85</c:v>
                </c:pt>
                <c:pt idx="663">
                  <c:v>130</c:v>
                </c:pt>
                <c:pt idx="664">
                  <c:v>87</c:v>
                </c:pt>
                <c:pt idx="665">
                  <c:v>87</c:v>
                </c:pt>
                <c:pt idx="666">
                  <c:v>85</c:v>
                </c:pt>
                <c:pt idx="667">
                  <c:v>90</c:v>
                </c:pt>
                <c:pt idx="668">
                  <c:v>86</c:v>
                </c:pt>
                <c:pt idx="669">
                  <c:v>87</c:v>
                </c:pt>
                <c:pt idx="670">
                  <c:v>88</c:v>
                </c:pt>
                <c:pt idx="671">
                  <c:v>86</c:v>
                </c:pt>
                <c:pt idx="672">
                  <c:v>88</c:v>
                </c:pt>
                <c:pt idx="673">
                  <c:v>87</c:v>
                </c:pt>
                <c:pt idx="674">
                  <c:v>87</c:v>
                </c:pt>
                <c:pt idx="675">
                  <c:v>87</c:v>
                </c:pt>
                <c:pt idx="676">
                  <c:v>86</c:v>
                </c:pt>
                <c:pt idx="677">
                  <c:v>86</c:v>
                </c:pt>
                <c:pt idx="678">
                  <c:v>88</c:v>
                </c:pt>
                <c:pt idx="679">
                  <c:v>87</c:v>
                </c:pt>
                <c:pt idx="680">
                  <c:v>85</c:v>
                </c:pt>
                <c:pt idx="681">
                  <c:v>86</c:v>
                </c:pt>
                <c:pt idx="682">
                  <c:v>89</c:v>
                </c:pt>
                <c:pt idx="683">
                  <c:v>87</c:v>
                </c:pt>
                <c:pt idx="684">
                  <c:v>86</c:v>
                </c:pt>
                <c:pt idx="685">
                  <c:v>90</c:v>
                </c:pt>
                <c:pt idx="686">
                  <c:v>88</c:v>
                </c:pt>
                <c:pt idx="687">
                  <c:v>88</c:v>
                </c:pt>
                <c:pt idx="688">
                  <c:v>88</c:v>
                </c:pt>
                <c:pt idx="689">
                  <c:v>87</c:v>
                </c:pt>
                <c:pt idx="690">
                  <c:v>86</c:v>
                </c:pt>
                <c:pt idx="691">
                  <c:v>86</c:v>
                </c:pt>
                <c:pt idx="692">
                  <c:v>87</c:v>
                </c:pt>
                <c:pt idx="693">
                  <c:v>90</c:v>
                </c:pt>
                <c:pt idx="694">
                  <c:v>91</c:v>
                </c:pt>
                <c:pt idx="695">
                  <c:v>90</c:v>
                </c:pt>
                <c:pt idx="696">
                  <c:v>85</c:v>
                </c:pt>
                <c:pt idx="697">
                  <c:v>86</c:v>
                </c:pt>
                <c:pt idx="698">
                  <c:v>86</c:v>
                </c:pt>
                <c:pt idx="699">
                  <c:v>86</c:v>
                </c:pt>
                <c:pt idx="700">
                  <c:v>92</c:v>
                </c:pt>
                <c:pt idx="701">
                  <c:v>88</c:v>
                </c:pt>
                <c:pt idx="702">
                  <c:v>86</c:v>
                </c:pt>
                <c:pt idx="703">
                  <c:v>93</c:v>
                </c:pt>
                <c:pt idx="704">
                  <c:v>93</c:v>
                </c:pt>
                <c:pt idx="705">
                  <c:v>94</c:v>
                </c:pt>
                <c:pt idx="706">
                  <c:v>94</c:v>
                </c:pt>
                <c:pt idx="707">
                  <c:v>94</c:v>
                </c:pt>
                <c:pt idx="708">
                  <c:v>97</c:v>
                </c:pt>
                <c:pt idx="709">
                  <c:v>95</c:v>
                </c:pt>
                <c:pt idx="710">
                  <c:v>95</c:v>
                </c:pt>
                <c:pt idx="711">
                  <c:v>95</c:v>
                </c:pt>
                <c:pt idx="712">
                  <c:v>97</c:v>
                </c:pt>
                <c:pt idx="713">
                  <c:v>96</c:v>
                </c:pt>
                <c:pt idx="714">
                  <c:v>94</c:v>
                </c:pt>
                <c:pt idx="715">
                  <c:v>92</c:v>
                </c:pt>
                <c:pt idx="716">
                  <c:v>93</c:v>
                </c:pt>
                <c:pt idx="717">
                  <c:v>94</c:v>
                </c:pt>
                <c:pt idx="718">
                  <c:v>94</c:v>
                </c:pt>
                <c:pt idx="719">
                  <c:v>92</c:v>
                </c:pt>
                <c:pt idx="720">
                  <c:v>97</c:v>
                </c:pt>
                <c:pt idx="721">
                  <c:v>100</c:v>
                </c:pt>
                <c:pt idx="722">
                  <c:v>95</c:v>
                </c:pt>
                <c:pt idx="723">
                  <c:v>94</c:v>
                </c:pt>
                <c:pt idx="724">
                  <c:v>95</c:v>
                </c:pt>
                <c:pt idx="725">
                  <c:v>93</c:v>
                </c:pt>
                <c:pt idx="726">
                  <c:v>94</c:v>
                </c:pt>
                <c:pt idx="727">
                  <c:v>94</c:v>
                </c:pt>
                <c:pt idx="728">
                  <c:v>94</c:v>
                </c:pt>
                <c:pt idx="729">
                  <c:v>95</c:v>
                </c:pt>
                <c:pt idx="730">
                  <c:v>94</c:v>
                </c:pt>
                <c:pt idx="731">
                  <c:v>96</c:v>
                </c:pt>
                <c:pt idx="732">
                  <c:v>93</c:v>
                </c:pt>
                <c:pt idx="733">
                  <c:v>93</c:v>
                </c:pt>
                <c:pt idx="734">
                  <c:v>159</c:v>
                </c:pt>
                <c:pt idx="735">
                  <c:v>93</c:v>
                </c:pt>
                <c:pt idx="736">
                  <c:v>92</c:v>
                </c:pt>
                <c:pt idx="737">
                  <c:v>93</c:v>
                </c:pt>
                <c:pt idx="738">
                  <c:v>97</c:v>
                </c:pt>
                <c:pt idx="739">
                  <c:v>95</c:v>
                </c:pt>
                <c:pt idx="740">
                  <c:v>96</c:v>
                </c:pt>
                <c:pt idx="741">
                  <c:v>92</c:v>
                </c:pt>
                <c:pt idx="742">
                  <c:v>92</c:v>
                </c:pt>
                <c:pt idx="743">
                  <c:v>96</c:v>
                </c:pt>
                <c:pt idx="744">
                  <c:v>93</c:v>
                </c:pt>
                <c:pt idx="745">
                  <c:v>93</c:v>
                </c:pt>
                <c:pt idx="746">
                  <c:v>94</c:v>
                </c:pt>
                <c:pt idx="747">
                  <c:v>93</c:v>
                </c:pt>
                <c:pt idx="748">
                  <c:v>96</c:v>
                </c:pt>
                <c:pt idx="749">
                  <c:v>95</c:v>
                </c:pt>
                <c:pt idx="750">
                  <c:v>90</c:v>
                </c:pt>
                <c:pt idx="751">
                  <c:v>94</c:v>
                </c:pt>
                <c:pt idx="752">
                  <c:v>95</c:v>
                </c:pt>
                <c:pt idx="753">
                  <c:v>97</c:v>
                </c:pt>
                <c:pt idx="754">
                  <c:v>95</c:v>
                </c:pt>
                <c:pt idx="755">
                  <c:v>94</c:v>
                </c:pt>
                <c:pt idx="756">
                  <c:v>91</c:v>
                </c:pt>
                <c:pt idx="757">
                  <c:v>94</c:v>
                </c:pt>
                <c:pt idx="758">
                  <c:v>94</c:v>
                </c:pt>
                <c:pt idx="759">
                  <c:v>94</c:v>
                </c:pt>
                <c:pt idx="760">
                  <c:v>91</c:v>
                </c:pt>
                <c:pt idx="761">
                  <c:v>93</c:v>
                </c:pt>
                <c:pt idx="762">
                  <c:v>96</c:v>
                </c:pt>
                <c:pt idx="763">
                  <c:v>95</c:v>
                </c:pt>
                <c:pt idx="764">
                  <c:v>93</c:v>
                </c:pt>
                <c:pt idx="765">
                  <c:v>96</c:v>
                </c:pt>
                <c:pt idx="766">
                  <c:v>96</c:v>
                </c:pt>
                <c:pt idx="767">
                  <c:v>91</c:v>
                </c:pt>
                <c:pt idx="768">
                  <c:v>91</c:v>
                </c:pt>
                <c:pt idx="769">
                  <c:v>96</c:v>
                </c:pt>
                <c:pt idx="770">
                  <c:v>95</c:v>
                </c:pt>
                <c:pt idx="771">
                  <c:v>92</c:v>
                </c:pt>
                <c:pt idx="772">
                  <c:v>95</c:v>
                </c:pt>
                <c:pt idx="773">
                  <c:v>90</c:v>
                </c:pt>
                <c:pt idx="774">
                  <c:v>96</c:v>
                </c:pt>
                <c:pt idx="775">
                  <c:v>93</c:v>
                </c:pt>
                <c:pt idx="776">
                  <c:v>92</c:v>
                </c:pt>
                <c:pt idx="777">
                  <c:v>100</c:v>
                </c:pt>
                <c:pt idx="778">
                  <c:v>91</c:v>
                </c:pt>
                <c:pt idx="779">
                  <c:v>95</c:v>
                </c:pt>
                <c:pt idx="780">
                  <c:v>94</c:v>
                </c:pt>
                <c:pt idx="781">
                  <c:v>92</c:v>
                </c:pt>
                <c:pt idx="782">
                  <c:v>92</c:v>
                </c:pt>
                <c:pt idx="783">
                  <c:v>98</c:v>
                </c:pt>
                <c:pt idx="784">
                  <c:v>95</c:v>
                </c:pt>
                <c:pt idx="785">
                  <c:v>94</c:v>
                </c:pt>
                <c:pt idx="786">
                  <c:v>92</c:v>
                </c:pt>
                <c:pt idx="787">
                  <c:v>94</c:v>
                </c:pt>
                <c:pt idx="788">
                  <c:v>94</c:v>
                </c:pt>
                <c:pt idx="789">
                  <c:v>92</c:v>
                </c:pt>
                <c:pt idx="790">
                  <c:v>94</c:v>
                </c:pt>
                <c:pt idx="791">
                  <c:v>94</c:v>
                </c:pt>
                <c:pt idx="792">
                  <c:v>92</c:v>
                </c:pt>
                <c:pt idx="793">
                  <c:v>97</c:v>
                </c:pt>
                <c:pt idx="794">
                  <c:v>93</c:v>
                </c:pt>
                <c:pt idx="795">
                  <c:v>100</c:v>
                </c:pt>
                <c:pt idx="796">
                  <c:v>94</c:v>
                </c:pt>
                <c:pt idx="797">
                  <c:v>94</c:v>
                </c:pt>
                <c:pt idx="798">
                  <c:v>93</c:v>
                </c:pt>
                <c:pt idx="799">
                  <c:v>96</c:v>
                </c:pt>
                <c:pt idx="800">
                  <c:v>94</c:v>
                </c:pt>
                <c:pt idx="801">
                  <c:v>94</c:v>
                </c:pt>
                <c:pt idx="802">
                  <c:v>91</c:v>
                </c:pt>
                <c:pt idx="803">
                  <c:v>92</c:v>
                </c:pt>
                <c:pt idx="804">
                  <c:v>96</c:v>
                </c:pt>
                <c:pt idx="805">
                  <c:v>92</c:v>
                </c:pt>
                <c:pt idx="806">
                  <c:v>94</c:v>
                </c:pt>
                <c:pt idx="807">
                  <c:v>97</c:v>
                </c:pt>
                <c:pt idx="808">
                  <c:v>93</c:v>
                </c:pt>
                <c:pt idx="809">
                  <c:v>93</c:v>
                </c:pt>
                <c:pt idx="810">
                  <c:v>91</c:v>
                </c:pt>
                <c:pt idx="811">
                  <c:v>93</c:v>
                </c:pt>
                <c:pt idx="812">
                  <c:v>90</c:v>
                </c:pt>
                <c:pt idx="813">
                  <c:v>91</c:v>
                </c:pt>
                <c:pt idx="814">
                  <c:v>102</c:v>
                </c:pt>
                <c:pt idx="815">
                  <c:v>98</c:v>
                </c:pt>
                <c:pt idx="816">
                  <c:v>100</c:v>
                </c:pt>
                <c:pt idx="817">
                  <c:v>100</c:v>
                </c:pt>
                <c:pt idx="818">
                  <c:v>101</c:v>
                </c:pt>
                <c:pt idx="819">
                  <c:v>103</c:v>
                </c:pt>
                <c:pt idx="820">
                  <c:v>99</c:v>
                </c:pt>
                <c:pt idx="821">
                  <c:v>102</c:v>
                </c:pt>
                <c:pt idx="822">
                  <c:v>103</c:v>
                </c:pt>
                <c:pt idx="823">
                  <c:v>100</c:v>
                </c:pt>
                <c:pt idx="824">
                  <c:v>100</c:v>
                </c:pt>
                <c:pt idx="825">
                  <c:v>99</c:v>
                </c:pt>
                <c:pt idx="826">
                  <c:v>103</c:v>
                </c:pt>
                <c:pt idx="827">
                  <c:v>101</c:v>
                </c:pt>
                <c:pt idx="828">
                  <c:v>102</c:v>
                </c:pt>
                <c:pt idx="829">
                  <c:v>105</c:v>
                </c:pt>
                <c:pt idx="830">
                  <c:v>101</c:v>
                </c:pt>
                <c:pt idx="831">
                  <c:v>103</c:v>
                </c:pt>
                <c:pt idx="832">
                  <c:v>103</c:v>
                </c:pt>
                <c:pt idx="833">
                  <c:v>103</c:v>
                </c:pt>
                <c:pt idx="834">
                  <c:v>100</c:v>
                </c:pt>
                <c:pt idx="835">
                  <c:v>104</c:v>
                </c:pt>
                <c:pt idx="836">
                  <c:v>106</c:v>
                </c:pt>
                <c:pt idx="837">
                  <c:v>99</c:v>
                </c:pt>
                <c:pt idx="838">
                  <c:v>100</c:v>
                </c:pt>
                <c:pt idx="839">
                  <c:v>104</c:v>
                </c:pt>
                <c:pt idx="840">
                  <c:v>101</c:v>
                </c:pt>
                <c:pt idx="841">
                  <c:v>101</c:v>
                </c:pt>
                <c:pt idx="842">
                  <c:v>103</c:v>
                </c:pt>
                <c:pt idx="843">
                  <c:v>105</c:v>
                </c:pt>
                <c:pt idx="844">
                  <c:v>105</c:v>
                </c:pt>
                <c:pt idx="845">
                  <c:v>93</c:v>
                </c:pt>
                <c:pt idx="846">
                  <c:v>85</c:v>
                </c:pt>
                <c:pt idx="847">
                  <c:v>85</c:v>
                </c:pt>
                <c:pt idx="848">
                  <c:v>86</c:v>
                </c:pt>
                <c:pt idx="849">
                  <c:v>88</c:v>
                </c:pt>
                <c:pt idx="850">
                  <c:v>87</c:v>
                </c:pt>
                <c:pt idx="851">
                  <c:v>85</c:v>
                </c:pt>
                <c:pt idx="852">
                  <c:v>88</c:v>
                </c:pt>
                <c:pt idx="853">
                  <c:v>85</c:v>
                </c:pt>
                <c:pt idx="854">
                  <c:v>85</c:v>
                </c:pt>
                <c:pt idx="855">
                  <c:v>86</c:v>
                </c:pt>
                <c:pt idx="856">
                  <c:v>86</c:v>
                </c:pt>
                <c:pt idx="857">
                  <c:v>85</c:v>
                </c:pt>
                <c:pt idx="858">
                  <c:v>87</c:v>
                </c:pt>
                <c:pt idx="859">
                  <c:v>88</c:v>
                </c:pt>
                <c:pt idx="860">
                  <c:v>84</c:v>
                </c:pt>
                <c:pt idx="861">
                  <c:v>87</c:v>
                </c:pt>
                <c:pt idx="862">
                  <c:v>87</c:v>
                </c:pt>
                <c:pt idx="863">
                  <c:v>86</c:v>
                </c:pt>
                <c:pt idx="864">
                  <c:v>85</c:v>
                </c:pt>
                <c:pt idx="865">
                  <c:v>85</c:v>
                </c:pt>
                <c:pt idx="866">
                  <c:v>87</c:v>
                </c:pt>
                <c:pt idx="867">
                  <c:v>84</c:v>
                </c:pt>
                <c:pt idx="868">
                  <c:v>88</c:v>
                </c:pt>
                <c:pt idx="869">
                  <c:v>85</c:v>
                </c:pt>
                <c:pt idx="870">
                  <c:v>87</c:v>
                </c:pt>
                <c:pt idx="871">
                  <c:v>86</c:v>
                </c:pt>
                <c:pt idx="872">
                  <c:v>86</c:v>
                </c:pt>
                <c:pt idx="873">
                  <c:v>87</c:v>
                </c:pt>
                <c:pt idx="874">
                  <c:v>85</c:v>
                </c:pt>
                <c:pt idx="875">
                  <c:v>86</c:v>
                </c:pt>
                <c:pt idx="876">
                  <c:v>86</c:v>
                </c:pt>
                <c:pt idx="877">
                  <c:v>88</c:v>
                </c:pt>
                <c:pt idx="878">
                  <c:v>91</c:v>
                </c:pt>
                <c:pt idx="879">
                  <c:v>84</c:v>
                </c:pt>
                <c:pt idx="880">
                  <c:v>84</c:v>
                </c:pt>
                <c:pt idx="881">
                  <c:v>85</c:v>
                </c:pt>
                <c:pt idx="882">
                  <c:v>87</c:v>
                </c:pt>
                <c:pt idx="883">
                  <c:v>84</c:v>
                </c:pt>
                <c:pt idx="884">
                  <c:v>86</c:v>
                </c:pt>
                <c:pt idx="885">
                  <c:v>88</c:v>
                </c:pt>
                <c:pt idx="886">
                  <c:v>86</c:v>
                </c:pt>
                <c:pt idx="887">
                  <c:v>86</c:v>
                </c:pt>
                <c:pt idx="888">
                  <c:v>88</c:v>
                </c:pt>
                <c:pt idx="889">
                  <c:v>86</c:v>
                </c:pt>
                <c:pt idx="890">
                  <c:v>93</c:v>
                </c:pt>
                <c:pt idx="891">
                  <c:v>87</c:v>
                </c:pt>
                <c:pt idx="892">
                  <c:v>87</c:v>
                </c:pt>
                <c:pt idx="893">
                  <c:v>84</c:v>
                </c:pt>
                <c:pt idx="894">
                  <c:v>87</c:v>
                </c:pt>
                <c:pt idx="895">
                  <c:v>86</c:v>
                </c:pt>
                <c:pt idx="896">
                  <c:v>88</c:v>
                </c:pt>
                <c:pt idx="897">
                  <c:v>88</c:v>
                </c:pt>
                <c:pt idx="898">
                  <c:v>87</c:v>
                </c:pt>
                <c:pt idx="899">
                  <c:v>88</c:v>
                </c:pt>
                <c:pt idx="900">
                  <c:v>85</c:v>
                </c:pt>
                <c:pt idx="901">
                  <c:v>85</c:v>
                </c:pt>
                <c:pt idx="902">
                  <c:v>88</c:v>
                </c:pt>
                <c:pt idx="903">
                  <c:v>87</c:v>
                </c:pt>
                <c:pt idx="904">
                  <c:v>86</c:v>
                </c:pt>
                <c:pt idx="905">
                  <c:v>88</c:v>
                </c:pt>
                <c:pt idx="906">
                  <c:v>89</c:v>
                </c:pt>
                <c:pt idx="907">
                  <c:v>85</c:v>
                </c:pt>
                <c:pt idx="908">
                  <c:v>85</c:v>
                </c:pt>
                <c:pt idx="909">
                  <c:v>90</c:v>
                </c:pt>
                <c:pt idx="910">
                  <c:v>88</c:v>
                </c:pt>
                <c:pt idx="911">
                  <c:v>88</c:v>
                </c:pt>
                <c:pt idx="912">
                  <c:v>85</c:v>
                </c:pt>
                <c:pt idx="913">
                  <c:v>89</c:v>
                </c:pt>
                <c:pt idx="914">
                  <c:v>87</c:v>
                </c:pt>
                <c:pt idx="915">
                  <c:v>86</c:v>
                </c:pt>
                <c:pt idx="916">
                  <c:v>84</c:v>
                </c:pt>
                <c:pt idx="917">
                  <c:v>87</c:v>
                </c:pt>
                <c:pt idx="918">
                  <c:v>85</c:v>
                </c:pt>
                <c:pt idx="919">
                  <c:v>88</c:v>
                </c:pt>
                <c:pt idx="920">
                  <c:v>85</c:v>
                </c:pt>
                <c:pt idx="921">
                  <c:v>88</c:v>
                </c:pt>
                <c:pt idx="922">
                  <c:v>85</c:v>
                </c:pt>
                <c:pt idx="923">
                  <c:v>91</c:v>
                </c:pt>
                <c:pt idx="924">
                  <c:v>92</c:v>
                </c:pt>
                <c:pt idx="925">
                  <c:v>88</c:v>
                </c:pt>
                <c:pt idx="926">
                  <c:v>87</c:v>
                </c:pt>
                <c:pt idx="927">
                  <c:v>93</c:v>
                </c:pt>
                <c:pt idx="928">
                  <c:v>84</c:v>
                </c:pt>
                <c:pt idx="929">
                  <c:v>87</c:v>
                </c:pt>
                <c:pt idx="930">
                  <c:v>88</c:v>
                </c:pt>
                <c:pt idx="931">
                  <c:v>87</c:v>
                </c:pt>
                <c:pt idx="932">
                  <c:v>86</c:v>
                </c:pt>
                <c:pt idx="933">
                  <c:v>84</c:v>
                </c:pt>
                <c:pt idx="934">
                  <c:v>87</c:v>
                </c:pt>
                <c:pt idx="935">
                  <c:v>94</c:v>
                </c:pt>
                <c:pt idx="936">
                  <c:v>94</c:v>
                </c:pt>
                <c:pt idx="937">
                  <c:v>94</c:v>
                </c:pt>
                <c:pt idx="938">
                  <c:v>95</c:v>
                </c:pt>
                <c:pt idx="939">
                  <c:v>94</c:v>
                </c:pt>
                <c:pt idx="940">
                  <c:v>134</c:v>
                </c:pt>
                <c:pt idx="941">
                  <c:v>95</c:v>
                </c:pt>
                <c:pt idx="942">
                  <c:v>93</c:v>
                </c:pt>
                <c:pt idx="943">
                  <c:v>93</c:v>
                </c:pt>
                <c:pt idx="944">
                  <c:v>91</c:v>
                </c:pt>
                <c:pt idx="945">
                  <c:v>93</c:v>
                </c:pt>
                <c:pt idx="946">
                  <c:v>93</c:v>
                </c:pt>
                <c:pt idx="947">
                  <c:v>89</c:v>
                </c:pt>
                <c:pt idx="948">
                  <c:v>87</c:v>
                </c:pt>
                <c:pt idx="949">
                  <c:v>85</c:v>
                </c:pt>
                <c:pt idx="950">
                  <c:v>97</c:v>
                </c:pt>
                <c:pt idx="951">
                  <c:v>88</c:v>
                </c:pt>
                <c:pt idx="952">
                  <c:v>87</c:v>
                </c:pt>
                <c:pt idx="953">
                  <c:v>89</c:v>
                </c:pt>
                <c:pt idx="954">
                  <c:v>86</c:v>
                </c:pt>
                <c:pt idx="955">
                  <c:v>91</c:v>
                </c:pt>
                <c:pt idx="956">
                  <c:v>86</c:v>
                </c:pt>
                <c:pt idx="957">
                  <c:v>85</c:v>
                </c:pt>
                <c:pt idx="958">
                  <c:v>85</c:v>
                </c:pt>
                <c:pt idx="959">
                  <c:v>85</c:v>
                </c:pt>
                <c:pt idx="960">
                  <c:v>85</c:v>
                </c:pt>
                <c:pt idx="961">
                  <c:v>85</c:v>
                </c:pt>
                <c:pt idx="962">
                  <c:v>88</c:v>
                </c:pt>
                <c:pt idx="963">
                  <c:v>96</c:v>
                </c:pt>
                <c:pt idx="964">
                  <c:v>183</c:v>
                </c:pt>
                <c:pt idx="965">
                  <c:v>105</c:v>
                </c:pt>
                <c:pt idx="966">
                  <c:v>88</c:v>
                </c:pt>
                <c:pt idx="967">
                  <c:v>85</c:v>
                </c:pt>
                <c:pt idx="968">
                  <c:v>87</c:v>
                </c:pt>
                <c:pt idx="969">
                  <c:v>227</c:v>
                </c:pt>
                <c:pt idx="970">
                  <c:v>158</c:v>
                </c:pt>
                <c:pt idx="971">
                  <c:v>169</c:v>
                </c:pt>
                <c:pt idx="972">
                  <c:v>89</c:v>
                </c:pt>
                <c:pt idx="973">
                  <c:v>86</c:v>
                </c:pt>
                <c:pt idx="974">
                  <c:v>87</c:v>
                </c:pt>
                <c:pt idx="975">
                  <c:v>106</c:v>
                </c:pt>
                <c:pt idx="976">
                  <c:v>202</c:v>
                </c:pt>
                <c:pt idx="977">
                  <c:v>88</c:v>
                </c:pt>
                <c:pt idx="978">
                  <c:v>87</c:v>
                </c:pt>
                <c:pt idx="979">
                  <c:v>90</c:v>
                </c:pt>
                <c:pt idx="980">
                  <c:v>84</c:v>
                </c:pt>
                <c:pt idx="981">
                  <c:v>91</c:v>
                </c:pt>
                <c:pt idx="982">
                  <c:v>96</c:v>
                </c:pt>
                <c:pt idx="983">
                  <c:v>93</c:v>
                </c:pt>
                <c:pt idx="984">
                  <c:v>95</c:v>
                </c:pt>
                <c:pt idx="985">
                  <c:v>92</c:v>
                </c:pt>
                <c:pt idx="986">
                  <c:v>94</c:v>
                </c:pt>
                <c:pt idx="987">
                  <c:v>90</c:v>
                </c:pt>
                <c:pt idx="988">
                  <c:v>92</c:v>
                </c:pt>
                <c:pt idx="989">
                  <c:v>92</c:v>
                </c:pt>
                <c:pt idx="990">
                  <c:v>91</c:v>
                </c:pt>
                <c:pt idx="991">
                  <c:v>93</c:v>
                </c:pt>
                <c:pt idx="992">
                  <c:v>95</c:v>
                </c:pt>
                <c:pt idx="993">
                  <c:v>93</c:v>
                </c:pt>
                <c:pt idx="994">
                  <c:v>93</c:v>
                </c:pt>
                <c:pt idx="995">
                  <c:v>131</c:v>
                </c:pt>
                <c:pt idx="996">
                  <c:v>96</c:v>
                </c:pt>
                <c:pt idx="997">
                  <c:v>129</c:v>
                </c:pt>
                <c:pt idx="998">
                  <c:v>90</c:v>
                </c:pt>
                <c:pt idx="999">
                  <c:v>104</c:v>
                </c:pt>
                <c:pt idx="1000">
                  <c:v>211</c:v>
                </c:pt>
                <c:pt idx="1001">
                  <c:v>349</c:v>
                </c:pt>
                <c:pt idx="1002">
                  <c:v>186</c:v>
                </c:pt>
                <c:pt idx="1003">
                  <c:v>221</c:v>
                </c:pt>
                <c:pt idx="1004">
                  <c:v>114</c:v>
                </c:pt>
                <c:pt idx="1005">
                  <c:v>116</c:v>
                </c:pt>
                <c:pt idx="1006">
                  <c:v>386</c:v>
                </c:pt>
                <c:pt idx="1007">
                  <c:v>249</c:v>
                </c:pt>
                <c:pt idx="1008">
                  <c:v>199</c:v>
                </c:pt>
                <c:pt idx="1009">
                  <c:v>364</c:v>
                </c:pt>
                <c:pt idx="1010">
                  <c:v>100</c:v>
                </c:pt>
                <c:pt idx="1011">
                  <c:v>146</c:v>
                </c:pt>
                <c:pt idx="1012">
                  <c:v>107</c:v>
                </c:pt>
                <c:pt idx="1013">
                  <c:v>245</c:v>
                </c:pt>
                <c:pt idx="1014">
                  <c:v>84</c:v>
                </c:pt>
                <c:pt idx="1015">
                  <c:v>87</c:v>
                </c:pt>
                <c:pt idx="1016">
                  <c:v>85</c:v>
                </c:pt>
                <c:pt idx="1017">
                  <c:v>88</c:v>
                </c:pt>
                <c:pt idx="1018">
                  <c:v>84</c:v>
                </c:pt>
                <c:pt idx="1019">
                  <c:v>88</c:v>
                </c:pt>
                <c:pt idx="1020">
                  <c:v>85</c:v>
                </c:pt>
                <c:pt idx="1021">
                  <c:v>89</c:v>
                </c:pt>
                <c:pt idx="1022">
                  <c:v>92</c:v>
                </c:pt>
                <c:pt idx="1023">
                  <c:v>84</c:v>
                </c:pt>
                <c:pt idx="1024">
                  <c:v>88</c:v>
                </c:pt>
                <c:pt idx="1025">
                  <c:v>88</c:v>
                </c:pt>
                <c:pt idx="1026">
                  <c:v>89</c:v>
                </c:pt>
                <c:pt idx="1027">
                  <c:v>94</c:v>
                </c:pt>
                <c:pt idx="1028">
                  <c:v>91</c:v>
                </c:pt>
                <c:pt idx="1029">
                  <c:v>88</c:v>
                </c:pt>
                <c:pt idx="1030">
                  <c:v>90</c:v>
                </c:pt>
                <c:pt idx="1031">
                  <c:v>87</c:v>
                </c:pt>
                <c:pt idx="1032">
                  <c:v>83</c:v>
                </c:pt>
                <c:pt idx="1033">
                  <c:v>83</c:v>
                </c:pt>
                <c:pt idx="1034">
                  <c:v>88</c:v>
                </c:pt>
                <c:pt idx="1035">
                  <c:v>87</c:v>
                </c:pt>
                <c:pt idx="1036">
                  <c:v>85</c:v>
                </c:pt>
                <c:pt idx="1037">
                  <c:v>89</c:v>
                </c:pt>
                <c:pt idx="1038">
                  <c:v>88</c:v>
                </c:pt>
                <c:pt idx="1039">
                  <c:v>85</c:v>
                </c:pt>
                <c:pt idx="1040">
                  <c:v>89</c:v>
                </c:pt>
                <c:pt idx="1041">
                  <c:v>87</c:v>
                </c:pt>
                <c:pt idx="1042">
                  <c:v>94</c:v>
                </c:pt>
                <c:pt idx="1043">
                  <c:v>147</c:v>
                </c:pt>
                <c:pt idx="1044">
                  <c:v>88</c:v>
                </c:pt>
                <c:pt idx="1045">
                  <c:v>86</c:v>
                </c:pt>
                <c:pt idx="1046">
                  <c:v>87</c:v>
                </c:pt>
                <c:pt idx="1047">
                  <c:v>85</c:v>
                </c:pt>
                <c:pt idx="1048">
                  <c:v>90</c:v>
                </c:pt>
                <c:pt idx="1049">
                  <c:v>87</c:v>
                </c:pt>
                <c:pt idx="1050">
                  <c:v>90</c:v>
                </c:pt>
                <c:pt idx="1051">
                  <c:v>86</c:v>
                </c:pt>
                <c:pt idx="1052">
                  <c:v>90</c:v>
                </c:pt>
                <c:pt idx="1053">
                  <c:v>87</c:v>
                </c:pt>
                <c:pt idx="1054">
                  <c:v>91</c:v>
                </c:pt>
                <c:pt idx="1055">
                  <c:v>85</c:v>
                </c:pt>
                <c:pt idx="1056">
                  <c:v>86</c:v>
                </c:pt>
                <c:pt idx="1057">
                  <c:v>86</c:v>
                </c:pt>
                <c:pt idx="1058">
                  <c:v>88</c:v>
                </c:pt>
                <c:pt idx="1059">
                  <c:v>89</c:v>
                </c:pt>
                <c:pt idx="1060">
                  <c:v>86</c:v>
                </c:pt>
                <c:pt idx="1061">
                  <c:v>89</c:v>
                </c:pt>
                <c:pt idx="1062">
                  <c:v>87</c:v>
                </c:pt>
                <c:pt idx="1063">
                  <c:v>87</c:v>
                </c:pt>
                <c:pt idx="1064">
                  <c:v>91</c:v>
                </c:pt>
                <c:pt idx="1065">
                  <c:v>86</c:v>
                </c:pt>
                <c:pt idx="1066">
                  <c:v>85</c:v>
                </c:pt>
                <c:pt idx="1067">
                  <c:v>88</c:v>
                </c:pt>
                <c:pt idx="1068">
                  <c:v>90</c:v>
                </c:pt>
                <c:pt idx="1069">
                  <c:v>97</c:v>
                </c:pt>
                <c:pt idx="1070">
                  <c:v>94</c:v>
                </c:pt>
                <c:pt idx="1071">
                  <c:v>94</c:v>
                </c:pt>
                <c:pt idx="1072">
                  <c:v>102</c:v>
                </c:pt>
                <c:pt idx="1073">
                  <c:v>93</c:v>
                </c:pt>
                <c:pt idx="1074">
                  <c:v>118</c:v>
                </c:pt>
                <c:pt idx="1075">
                  <c:v>95</c:v>
                </c:pt>
                <c:pt idx="1076">
                  <c:v>98</c:v>
                </c:pt>
                <c:pt idx="1077">
                  <c:v>94</c:v>
                </c:pt>
                <c:pt idx="1078">
                  <c:v>91</c:v>
                </c:pt>
                <c:pt idx="1079">
                  <c:v>91</c:v>
                </c:pt>
                <c:pt idx="1080">
                  <c:v>99</c:v>
                </c:pt>
                <c:pt idx="1081">
                  <c:v>94</c:v>
                </c:pt>
                <c:pt idx="1082">
                  <c:v>94</c:v>
                </c:pt>
                <c:pt idx="1083">
                  <c:v>93</c:v>
                </c:pt>
                <c:pt idx="1084">
                  <c:v>95</c:v>
                </c:pt>
                <c:pt idx="1085">
                  <c:v>111</c:v>
                </c:pt>
                <c:pt idx="1086">
                  <c:v>97</c:v>
                </c:pt>
                <c:pt idx="1087">
                  <c:v>95</c:v>
                </c:pt>
                <c:pt idx="1088">
                  <c:v>97</c:v>
                </c:pt>
                <c:pt idx="1089">
                  <c:v>98</c:v>
                </c:pt>
                <c:pt idx="1090">
                  <c:v>93</c:v>
                </c:pt>
                <c:pt idx="1091">
                  <c:v>92</c:v>
                </c:pt>
                <c:pt idx="1092">
                  <c:v>92</c:v>
                </c:pt>
                <c:pt idx="1093">
                  <c:v>92</c:v>
                </c:pt>
                <c:pt idx="1094">
                  <c:v>94</c:v>
                </c:pt>
                <c:pt idx="1095">
                  <c:v>93</c:v>
                </c:pt>
                <c:pt idx="1096">
                  <c:v>93</c:v>
                </c:pt>
                <c:pt idx="1097">
                  <c:v>143</c:v>
                </c:pt>
                <c:pt idx="1098">
                  <c:v>168</c:v>
                </c:pt>
                <c:pt idx="1099">
                  <c:v>94</c:v>
                </c:pt>
                <c:pt idx="1100">
                  <c:v>91</c:v>
                </c:pt>
                <c:pt idx="1101">
                  <c:v>114</c:v>
                </c:pt>
                <c:pt idx="1102">
                  <c:v>95</c:v>
                </c:pt>
                <c:pt idx="1103">
                  <c:v>93</c:v>
                </c:pt>
                <c:pt idx="1104">
                  <c:v>91</c:v>
                </c:pt>
                <c:pt idx="1105">
                  <c:v>92</c:v>
                </c:pt>
                <c:pt idx="1106">
                  <c:v>94</c:v>
                </c:pt>
                <c:pt idx="1107">
                  <c:v>94</c:v>
                </c:pt>
                <c:pt idx="1108">
                  <c:v>95</c:v>
                </c:pt>
                <c:pt idx="1109">
                  <c:v>95</c:v>
                </c:pt>
                <c:pt idx="1110">
                  <c:v>99</c:v>
                </c:pt>
                <c:pt idx="1111">
                  <c:v>93</c:v>
                </c:pt>
                <c:pt idx="1112">
                  <c:v>95</c:v>
                </c:pt>
                <c:pt idx="1113">
                  <c:v>92</c:v>
                </c:pt>
                <c:pt idx="1114">
                  <c:v>92</c:v>
                </c:pt>
                <c:pt idx="1115">
                  <c:v>95</c:v>
                </c:pt>
                <c:pt idx="1116">
                  <c:v>95</c:v>
                </c:pt>
                <c:pt idx="1117">
                  <c:v>98</c:v>
                </c:pt>
                <c:pt idx="1118">
                  <c:v>93</c:v>
                </c:pt>
                <c:pt idx="1119">
                  <c:v>94</c:v>
                </c:pt>
                <c:pt idx="1120">
                  <c:v>93</c:v>
                </c:pt>
                <c:pt idx="1121">
                  <c:v>94</c:v>
                </c:pt>
                <c:pt idx="1122">
                  <c:v>92</c:v>
                </c:pt>
                <c:pt idx="1123">
                  <c:v>94</c:v>
                </c:pt>
                <c:pt idx="1124">
                  <c:v>94</c:v>
                </c:pt>
                <c:pt idx="1125">
                  <c:v>93</c:v>
                </c:pt>
                <c:pt idx="1126">
                  <c:v>93</c:v>
                </c:pt>
                <c:pt idx="1127">
                  <c:v>101</c:v>
                </c:pt>
                <c:pt idx="1128">
                  <c:v>100</c:v>
                </c:pt>
                <c:pt idx="1129">
                  <c:v>103</c:v>
                </c:pt>
                <c:pt idx="1130">
                  <c:v>105</c:v>
                </c:pt>
                <c:pt idx="1131">
                  <c:v>100</c:v>
                </c:pt>
                <c:pt idx="1132">
                  <c:v>103</c:v>
                </c:pt>
                <c:pt idx="1133">
                  <c:v>101</c:v>
                </c:pt>
                <c:pt idx="1134">
                  <c:v>104</c:v>
                </c:pt>
                <c:pt idx="1135">
                  <c:v>102</c:v>
                </c:pt>
                <c:pt idx="1136">
                  <c:v>102</c:v>
                </c:pt>
                <c:pt idx="1137">
                  <c:v>105</c:v>
                </c:pt>
                <c:pt idx="1138">
                  <c:v>101</c:v>
                </c:pt>
                <c:pt idx="1139">
                  <c:v>100</c:v>
                </c:pt>
                <c:pt idx="1140">
                  <c:v>104</c:v>
                </c:pt>
                <c:pt idx="1141">
                  <c:v>104</c:v>
                </c:pt>
                <c:pt idx="1142">
                  <c:v>102</c:v>
                </c:pt>
                <c:pt idx="1143">
                  <c:v>102</c:v>
                </c:pt>
                <c:pt idx="1144">
                  <c:v>99</c:v>
                </c:pt>
                <c:pt idx="1145">
                  <c:v>107</c:v>
                </c:pt>
                <c:pt idx="1146">
                  <c:v>99</c:v>
                </c:pt>
                <c:pt idx="1147">
                  <c:v>103</c:v>
                </c:pt>
                <c:pt idx="1148">
                  <c:v>116</c:v>
                </c:pt>
                <c:pt idx="1149">
                  <c:v>102</c:v>
                </c:pt>
                <c:pt idx="1150">
                  <c:v>103</c:v>
                </c:pt>
                <c:pt idx="1151">
                  <c:v>102</c:v>
                </c:pt>
                <c:pt idx="1152">
                  <c:v>112</c:v>
                </c:pt>
                <c:pt idx="1153">
                  <c:v>104</c:v>
                </c:pt>
                <c:pt idx="1154">
                  <c:v>98</c:v>
                </c:pt>
                <c:pt idx="1155">
                  <c:v>99</c:v>
                </c:pt>
                <c:pt idx="1156">
                  <c:v>104</c:v>
                </c:pt>
                <c:pt idx="1157">
                  <c:v>99</c:v>
                </c:pt>
                <c:pt idx="1158">
                  <c:v>101</c:v>
                </c:pt>
                <c:pt idx="1159">
                  <c:v>100</c:v>
                </c:pt>
                <c:pt idx="1160">
                  <c:v>100</c:v>
                </c:pt>
                <c:pt idx="1161">
                  <c:v>108</c:v>
                </c:pt>
                <c:pt idx="1162">
                  <c:v>112</c:v>
                </c:pt>
                <c:pt idx="1163">
                  <c:v>100</c:v>
                </c:pt>
                <c:pt idx="1164">
                  <c:v>99</c:v>
                </c:pt>
                <c:pt idx="1165">
                  <c:v>103</c:v>
                </c:pt>
                <c:pt idx="1166">
                  <c:v>102</c:v>
                </c:pt>
                <c:pt idx="1167">
                  <c:v>100</c:v>
                </c:pt>
                <c:pt idx="1168">
                  <c:v>100</c:v>
                </c:pt>
                <c:pt idx="1169">
                  <c:v>102</c:v>
                </c:pt>
                <c:pt idx="1170">
                  <c:v>103</c:v>
                </c:pt>
                <c:pt idx="1171">
                  <c:v>102</c:v>
                </c:pt>
                <c:pt idx="1172">
                  <c:v>99</c:v>
                </c:pt>
                <c:pt idx="1173">
                  <c:v>97</c:v>
                </c:pt>
                <c:pt idx="1174">
                  <c:v>99</c:v>
                </c:pt>
                <c:pt idx="1175">
                  <c:v>99</c:v>
                </c:pt>
                <c:pt idx="1176">
                  <c:v>99</c:v>
                </c:pt>
                <c:pt idx="1177">
                  <c:v>101</c:v>
                </c:pt>
                <c:pt idx="1178">
                  <c:v>101</c:v>
                </c:pt>
                <c:pt idx="1179">
                  <c:v>100</c:v>
                </c:pt>
                <c:pt idx="1180">
                  <c:v>100</c:v>
                </c:pt>
                <c:pt idx="1181">
                  <c:v>101</c:v>
                </c:pt>
                <c:pt idx="1182">
                  <c:v>98</c:v>
                </c:pt>
                <c:pt idx="1183">
                  <c:v>97</c:v>
                </c:pt>
                <c:pt idx="1184">
                  <c:v>100</c:v>
                </c:pt>
                <c:pt idx="1185">
                  <c:v>102</c:v>
                </c:pt>
                <c:pt idx="1186">
                  <c:v>98</c:v>
                </c:pt>
                <c:pt idx="1187">
                  <c:v>101</c:v>
                </c:pt>
                <c:pt idx="1188">
                  <c:v>112</c:v>
                </c:pt>
                <c:pt idx="1189">
                  <c:v>102</c:v>
                </c:pt>
                <c:pt idx="1190">
                  <c:v>106</c:v>
                </c:pt>
                <c:pt idx="1191">
                  <c:v>100</c:v>
                </c:pt>
                <c:pt idx="1192">
                  <c:v>101</c:v>
                </c:pt>
                <c:pt idx="1193">
                  <c:v>98</c:v>
                </c:pt>
                <c:pt idx="1194">
                  <c:v>102</c:v>
                </c:pt>
                <c:pt idx="1195">
                  <c:v>99</c:v>
                </c:pt>
                <c:pt idx="1196">
                  <c:v>102</c:v>
                </c:pt>
                <c:pt idx="1197">
                  <c:v>101</c:v>
                </c:pt>
                <c:pt idx="1198">
                  <c:v>101</c:v>
                </c:pt>
                <c:pt idx="1199">
                  <c:v>101</c:v>
                </c:pt>
                <c:pt idx="1200">
                  <c:v>102</c:v>
                </c:pt>
                <c:pt idx="1201">
                  <c:v>101</c:v>
                </c:pt>
                <c:pt idx="1202">
                  <c:v>103</c:v>
                </c:pt>
                <c:pt idx="1203">
                  <c:v>101</c:v>
                </c:pt>
                <c:pt idx="1204">
                  <c:v>104</c:v>
                </c:pt>
                <c:pt idx="1205">
                  <c:v>98</c:v>
                </c:pt>
                <c:pt idx="1206">
                  <c:v>148</c:v>
                </c:pt>
                <c:pt idx="1207">
                  <c:v>261</c:v>
                </c:pt>
                <c:pt idx="1208">
                  <c:v>202</c:v>
                </c:pt>
                <c:pt idx="1209">
                  <c:v>309</c:v>
                </c:pt>
                <c:pt idx="1210">
                  <c:v>100</c:v>
                </c:pt>
                <c:pt idx="1211">
                  <c:v>103</c:v>
                </c:pt>
                <c:pt idx="1212">
                  <c:v>103</c:v>
                </c:pt>
                <c:pt idx="1213">
                  <c:v>102</c:v>
                </c:pt>
                <c:pt idx="1214">
                  <c:v>125</c:v>
                </c:pt>
                <c:pt idx="1215">
                  <c:v>165</c:v>
                </c:pt>
                <c:pt idx="1216">
                  <c:v>180</c:v>
                </c:pt>
                <c:pt idx="1217">
                  <c:v>171</c:v>
                </c:pt>
                <c:pt idx="1218">
                  <c:v>224</c:v>
                </c:pt>
                <c:pt idx="1219">
                  <c:v>104</c:v>
                </c:pt>
                <c:pt idx="1220">
                  <c:v>101</c:v>
                </c:pt>
                <c:pt idx="1221">
                  <c:v>104</c:v>
                </c:pt>
                <c:pt idx="1222">
                  <c:v>103</c:v>
                </c:pt>
                <c:pt idx="1223">
                  <c:v>100</c:v>
                </c:pt>
                <c:pt idx="1224">
                  <c:v>104</c:v>
                </c:pt>
                <c:pt idx="1225">
                  <c:v>101</c:v>
                </c:pt>
                <c:pt idx="1226">
                  <c:v>100</c:v>
                </c:pt>
                <c:pt idx="1227">
                  <c:v>103</c:v>
                </c:pt>
                <c:pt idx="1228">
                  <c:v>105</c:v>
                </c:pt>
                <c:pt idx="1229">
                  <c:v>103</c:v>
                </c:pt>
                <c:pt idx="1230">
                  <c:v>103</c:v>
                </c:pt>
                <c:pt idx="1231">
                  <c:v>99</c:v>
                </c:pt>
                <c:pt idx="1232">
                  <c:v>101</c:v>
                </c:pt>
                <c:pt idx="1233">
                  <c:v>104</c:v>
                </c:pt>
                <c:pt idx="1234">
                  <c:v>107</c:v>
                </c:pt>
                <c:pt idx="1235">
                  <c:v>100</c:v>
                </c:pt>
                <c:pt idx="1236">
                  <c:v>102</c:v>
                </c:pt>
                <c:pt idx="1237">
                  <c:v>101</c:v>
                </c:pt>
                <c:pt idx="1238">
                  <c:v>110</c:v>
                </c:pt>
                <c:pt idx="1239">
                  <c:v>106</c:v>
                </c:pt>
                <c:pt idx="1240">
                  <c:v>120</c:v>
                </c:pt>
                <c:pt idx="1241">
                  <c:v>99</c:v>
                </c:pt>
                <c:pt idx="1242">
                  <c:v>101</c:v>
                </c:pt>
                <c:pt idx="1243">
                  <c:v>105</c:v>
                </c:pt>
                <c:pt idx="1244">
                  <c:v>121</c:v>
                </c:pt>
                <c:pt idx="1245">
                  <c:v>144</c:v>
                </c:pt>
                <c:pt idx="1246">
                  <c:v>216</c:v>
                </c:pt>
                <c:pt idx="1247">
                  <c:v>215</c:v>
                </c:pt>
                <c:pt idx="1248">
                  <c:v>214</c:v>
                </c:pt>
                <c:pt idx="1249">
                  <c:v>568</c:v>
                </c:pt>
                <c:pt idx="1250">
                  <c:v>142</c:v>
                </c:pt>
                <c:pt idx="1251">
                  <c:v>116</c:v>
                </c:pt>
                <c:pt idx="1252">
                  <c:v>115</c:v>
                </c:pt>
                <c:pt idx="1253">
                  <c:v>126</c:v>
                </c:pt>
                <c:pt idx="1254">
                  <c:v>199</c:v>
                </c:pt>
                <c:pt idx="1255">
                  <c:v>122</c:v>
                </c:pt>
                <c:pt idx="1256">
                  <c:v>100</c:v>
                </c:pt>
                <c:pt idx="1257">
                  <c:v>111</c:v>
                </c:pt>
                <c:pt idx="1258">
                  <c:v>101</c:v>
                </c:pt>
                <c:pt idx="1259">
                  <c:v>130</c:v>
                </c:pt>
                <c:pt idx="1260">
                  <c:v>102</c:v>
                </c:pt>
                <c:pt idx="1261">
                  <c:v>136</c:v>
                </c:pt>
                <c:pt idx="1262">
                  <c:v>156</c:v>
                </c:pt>
                <c:pt idx="1263">
                  <c:v>135</c:v>
                </c:pt>
                <c:pt idx="1264">
                  <c:v>106</c:v>
                </c:pt>
                <c:pt idx="1265">
                  <c:v>127</c:v>
                </c:pt>
                <c:pt idx="1266">
                  <c:v>98</c:v>
                </c:pt>
                <c:pt idx="1267">
                  <c:v>112</c:v>
                </c:pt>
                <c:pt idx="1268">
                  <c:v>108</c:v>
                </c:pt>
                <c:pt idx="1269">
                  <c:v>104</c:v>
                </c:pt>
                <c:pt idx="1270">
                  <c:v>100</c:v>
                </c:pt>
                <c:pt idx="1271">
                  <c:v>101</c:v>
                </c:pt>
                <c:pt idx="1272">
                  <c:v>106</c:v>
                </c:pt>
                <c:pt idx="1273">
                  <c:v>98</c:v>
                </c:pt>
                <c:pt idx="1274">
                  <c:v>98</c:v>
                </c:pt>
                <c:pt idx="1275">
                  <c:v>100</c:v>
                </c:pt>
                <c:pt idx="1276">
                  <c:v>100</c:v>
                </c:pt>
                <c:pt idx="1277">
                  <c:v>100</c:v>
                </c:pt>
                <c:pt idx="1278">
                  <c:v>100</c:v>
                </c:pt>
                <c:pt idx="1279">
                  <c:v>100</c:v>
                </c:pt>
                <c:pt idx="1280">
                  <c:v>98</c:v>
                </c:pt>
                <c:pt idx="1281">
                  <c:v>105</c:v>
                </c:pt>
                <c:pt idx="1282">
                  <c:v>106</c:v>
                </c:pt>
                <c:pt idx="1283">
                  <c:v>98</c:v>
                </c:pt>
                <c:pt idx="1284">
                  <c:v>104</c:v>
                </c:pt>
                <c:pt idx="1285">
                  <c:v>101</c:v>
                </c:pt>
                <c:pt idx="1286">
                  <c:v>98</c:v>
                </c:pt>
                <c:pt idx="1287">
                  <c:v>98</c:v>
                </c:pt>
                <c:pt idx="1288">
                  <c:v>101</c:v>
                </c:pt>
                <c:pt idx="1289">
                  <c:v>102</c:v>
                </c:pt>
                <c:pt idx="1290">
                  <c:v>99</c:v>
                </c:pt>
                <c:pt idx="1291">
                  <c:v>101</c:v>
                </c:pt>
                <c:pt idx="1292">
                  <c:v>102</c:v>
                </c:pt>
                <c:pt idx="1293">
                  <c:v>99</c:v>
                </c:pt>
                <c:pt idx="1294">
                  <c:v>98</c:v>
                </c:pt>
                <c:pt idx="1295">
                  <c:v>100</c:v>
                </c:pt>
                <c:pt idx="1296">
                  <c:v>107</c:v>
                </c:pt>
                <c:pt idx="1297">
                  <c:v>99</c:v>
                </c:pt>
                <c:pt idx="1298">
                  <c:v>101</c:v>
                </c:pt>
                <c:pt idx="1299">
                  <c:v>103</c:v>
                </c:pt>
                <c:pt idx="1300">
                  <c:v>101</c:v>
                </c:pt>
                <c:pt idx="1301">
                  <c:v>104</c:v>
                </c:pt>
                <c:pt idx="1302">
                  <c:v>97</c:v>
                </c:pt>
                <c:pt idx="1303">
                  <c:v>100</c:v>
                </c:pt>
                <c:pt idx="1304">
                  <c:v>105</c:v>
                </c:pt>
                <c:pt idx="1305">
                  <c:v>102</c:v>
                </c:pt>
                <c:pt idx="1306">
                  <c:v>102</c:v>
                </c:pt>
                <c:pt idx="1307">
                  <c:v>102</c:v>
                </c:pt>
                <c:pt idx="1308">
                  <c:v>97</c:v>
                </c:pt>
                <c:pt idx="1309">
                  <c:v>94</c:v>
                </c:pt>
                <c:pt idx="1310">
                  <c:v>99</c:v>
                </c:pt>
                <c:pt idx="1311">
                  <c:v>89</c:v>
                </c:pt>
                <c:pt idx="1312">
                  <c:v>85</c:v>
                </c:pt>
                <c:pt idx="1313">
                  <c:v>87</c:v>
                </c:pt>
                <c:pt idx="1314">
                  <c:v>86</c:v>
                </c:pt>
                <c:pt idx="1315">
                  <c:v>89</c:v>
                </c:pt>
                <c:pt idx="1316">
                  <c:v>88</c:v>
                </c:pt>
                <c:pt idx="1317">
                  <c:v>89</c:v>
                </c:pt>
                <c:pt idx="1318">
                  <c:v>86</c:v>
                </c:pt>
                <c:pt idx="1319">
                  <c:v>87</c:v>
                </c:pt>
                <c:pt idx="1320">
                  <c:v>88</c:v>
                </c:pt>
                <c:pt idx="1321">
                  <c:v>150</c:v>
                </c:pt>
                <c:pt idx="1322">
                  <c:v>217</c:v>
                </c:pt>
                <c:pt idx="1323">
                  <c:v>91</c:v>
                </c:pt>
                <c:pt idx="1324">
                  <c:v>94</c:v>
                </c:pt>
                <c:pt idx="1325">
                  <c:v>86</c:v>
                </c:pt>
                <c:pt idx="1326">
                  <c:v>86</c:v>
                </c:pt>
                <c:pt idx="1327">
                  <c:v>86</c:v>
                </c:pt>
                <c:pt idx="1328">
                  <c:v>91</c:v>
                </c:pt>
                <c:pt idx="1329">
                  <c:v>86</c:v>
                </c:pt>
                <c:pt idx="1330">
                  <c:v>85</c:v>
                </c:pt>
                <c:pt idx="1331">
                  <c:v>90</c:v>
                </c:pt>
                <c:pt idx="1332">
                  <c:v>91</c:v>
                </c:pt>
                <c:pt idx="1333">
                  <c:v>85</c:v>
                </c:pt>
                <c:pt idx="1334">
                  <c:v>87</c:v>
                </c:pt>
                <c:pt idx="1335">
                  <c:v>87</c:v>
                </c:pt>
                <c:pt idx="1336">
                  <c:v>86</c:v>
                </c:pt>
                <c:pt idx="1337">
                  <c:v>89</c:v>
                </c:pt>
                <c:pt idx="1338">
                  <c:v>88</c:v>
                </c:pt>
                <c:pt idx="1339">
                  <c:v>85</c:v>
                </c:pt>
                <c:pt idx="1340">
                  <c:v>92</c:v>
                </c:pt>
                <c:pt idx="1341">
                  <c:v>85</c:v>
                </c:pt>
                <c:pt idx="1342">
                  <c:v>86</c:v>
                </c:pt>
                <c:pt idx="1343">
                  <c:v>92</c:v>
                </c:pt>
                <c:pt idx="1344">
                  <c:v>87</c:v>
                </c:pt>
                <c:pt idx="1345">
                  <c:v>86</c:v>
                </c:pt>
                <c:pt idx="1346">
                  <c:v>90</c:v>
                </c:pt>
                <c:pt idx="1347">
                  <c:v>87</c:v>
                </c:pt>
                <c:pt idx="1348">
                  <c:v>85</c:v>
                </c:pt>
                <c:pt idx="1349">
                  <c:v>84</c:v>
                </c:pt>
                <c:pt idx="1350">
                  <c:v>217</c:v>
                </c:pt>
                <c:pt idx="1351">
                  <c:v>86</c:v>
                </c:pt>
                <c:pt idx="1352">
                  <c:v>88</c:v>
                </c:pt>
                <c:pt idx="1353">
                  <c:v>94</c:v>
                </c:pt>
                <c:pt idx="1354">
                  <c:v>86</c:v>
                </c:pt>
                <c:pt idx="1355">
                  <c:v>91</c:v>
                </c:pt>
                <c:pt idx="1356">
                  <c:v>95</c:v>
                </c:pt>
                <c:pt idx="1357">
                  <c:v>91</c:v>
                </c:pt>
                <c:pt idx="1358">
                  <c:v>92</c:v>
                </c:pt>
                <c:pt idx="1359">
                  <c:v>91</c:v>
                </c:pt>
                <c:pt idx="1360">
                  <c:v>94</c:v>
                </c:pt>
                <c:pt idx="1361">
                  <c:v>95</c:v>
                </c:pt>
                <c:pt idx="1362">
                  <c:v>89</c:v>
                </c:pt>
                <c:pt idx="1363">
                  <c:v>95</c:v>
                </c:pt>
                <c:pt idx="1364">
                  <c:v>94</c:v>
                </c:pt>
                <c:pt idx="1365">
                  <c:v>92</c:v>
                </c:pt>
                <c:pt idx="1366">
                  <c:v>94</c:v>
                </c:pt>
                <c:pt idx="1367">
                  <c:v>94</c:v>
                </c:pt>
                <c:pt idx="1368">
                  <c:v>91</c:v>
                </c:pt>
                <c:pt idx="1369">
                  <c:v>93</c:v>
                </c:pt>
                <c:pt idx="1370">
                  <c:v>94</c:v>
                </c:pt>
                <c:pt idx="1371">
                  <c:v>92</c:v>
                </c:pt>
                <c:pt idx="1372">
                  <c:v>95</c:v>
                </c:pt>
                <c:pt idx="1373">
                  <c:v>92</c:v>
                </c:pt>
                <c:pt idx="1374">
                  <c:v>95</c:v>
                </c:pt>
                <c:pt idx="1375">
                  <c:v>95</c:v>
                </c:pt>
                <c:pt idx="1376">
                  <c:v>105</c:v>
                </c:pt>
                <c:pt idx="1377">
                  <c:v>91</c:v>
                </c:pt>
                <c:pt idx="1378">
                  <c:v>95</c:v>
                </c:pt>
                <c:pt idx="1379">
                  <c:v>91</c:v>
                </c:pt>
                <c:pt idx="1380">
                  <c:v>92</c:v>
                </c:pt>
                <c:pt idx="1381">
                  <c:v>92</c:v>
                </c:pt>
                <c:pt idx="1382">
                  <c:v>95</c:v>
                </c:pt>
                <c:pt idx="1383">
                  <c:v>93</c:v>
                </c:pt>
                <c:pt idx="1384">
                  <c:v>92</c:v>
                </c:pt>
                <c:pt idx="1385">
                  <c:v>93</c:v>
                </c:pt>
                <c:pt idx="1386">
                  <c:v>92</c:v>
                </c:pt>
                <c:pt idx="1387">
                  <c:v>93</c:v>
                </c:pt>
                <c:pt idx="1388">
                  <c:v>92</c:v>
                </c:pt>
                <c:pt idx="1389">
                  <c:v>96</c:v>
                </c:pt>
                <c:pt idx="1390">
                  <c:v>94</c:v>
                </c:pt>
                <c:pt idx="1391">
                  <c:v>94</c:v>
                </c:pt>
                <c:pt idx="1392">
                  <c:v>100</c:v>
                </c:pt>
                <c:pt idx="1393">
                  <c:v>91</c:v>
                </c:pt>
                <c:pt idx="1394">
                  <c:v>94</c:v>
                </c:pt>
                <c:pt idx="1395">
                  <c:v>94</c:v>
                </c:pt>
                <c:pt idx="1396">
                  <c:v>94</c:v>
                </c:pt>
                <c:pt idx="1397">
                  <c:v>90</c:v>
                </c:pt>
                <c:pt idx="1398">
                  <c:v>93</c:v>
                </c:pt>
                <c:pt idx="1399">
                  <c:v>91</c:v>
                </c:pt>
                <c:pt idx="1400">
                  <c:v>93</c:v>
                </c:pt>
                <c:pt idx="1401">
                  <c:v>94</c:v>
                </c:pt>
                <c:pt idx="1402">
                  <c:v>96</c:v>
                </c:pt>
                <c:pt idx="1403">
                  <c:v>209</c:v>
                </c:pt>
                <c:pt idx="1404">
                  <c:v>354</c:v>
                </c:pt>
                <c:pt idx="1405">
                  <c:v>356</c:v>
                </c:pt>
                <c:pt idx="1406">
                  <c:v>94</c:v>
                </c:pt>
                <c:pt idx="1407">
                  <c:v>91</c:v>
                </c:pt>
                <c:pt idx="1408">
                  <c:v>92</c:v>
                </c:pt>
                <c:pt idx="1409">
                  <c:v>93</c:v>
                </c:pt>
                <c:pt idx="1410">
                  <c:v>92</c:v>
                </c:pt>
                <c:pt idx="1411">
                  <c:v>92</c:v>
                </c:pt>
                <c:pt idx="1412">
                  <c:v>92</c:v>
                </c:pt>
                <c:pt idx="1413">
                  <c:v>92</c:v>
                </c:pt>
                <c:pt idx="1414">
                  <c:v>94</c:v>
                </c:pt>
                <c:pt idx="1415">
                  <c:v>91</c:v>
                </c:pt>
                <c:pt idx="1416">
                  <c:v>92</c:v>
                </c:pt>
                <c:pt idx="1417">
                  <c:v>94</c:v>
                </c:pt>
                <c:pt idx="1418">
                  <c:v>98</c:v>
                </c:pt>
                <c:pt idx="1419">
                  <c:v>91</c:v>
                </c:pt>
                <c:pt idx="1420">
                  <c:v>96</c:v>
                </c:pt>
                <c:pt idx="1421">
                  <c:v>93</c:v>
                </c:pt>
                <c:pt idx="1422">
                  <c:v>99</c:v>
                </c:pt>
                <c:pt idx="1423">
                  <c:v>90</c:v>
                </c:pt>
                <c:pt idx="1424">
                  <c:v>95</c:v>
                </c:pt>
                <c:pt idx="1425">
                  <c:v>92</c:v>
                </c:pt>
                <c:pt idx="1426">
                  <c:v>92</c:v>
                </c:pt>
                <c:pt idx="1427">
                  <c:v>95</c:v>
                </c:pt>
                <c:pt idx="1428">
                  <c:v>92</c:v>
                </c:pt>
                <c:pt idx="1429">
                  <c:v>113</c:v>
                </c:pt>
                <c:pt idx="1430">
                  <c:v>175</c:v>
                </c:pt>
                <c:pt idx="1431">
                  <c:v>110</c:v>
                </c:pt>
                <c:pt idx="1432">
                  <c:v>179</c:v>
                </c:pt>
                <c:pt idx="1433">
                  <c:v>95</c:v>
                </c:pt>
                <c:pt idx="1434">
                  <c:v>95</c:v>
                </c:pt>
                <c:pt idx="1435">
                  <c:v>175</c:v>
                </c:pt>
                <c:pt idx="1436">
                  <c:v>92</c:v>
                </c:pt>
                <c:pt idx="1437">
                  <c:v>93</c:v>
                </c:pt>
                <c:pt idx="1438">
                  <c:v>147</c:v>
                </c:pt>
                <c:pt idx="1439">
                  <c:v>92</c:v>
                </c:pt>
                <c:pt idx="1440">
                  <c:v>93</c:v>
                </c:pt>
                <c:pt idx="1441">
                  <c:v>92</c:v>
                </c:pt>
                <c:pt idx="1442">
                  <c:v>171</c:v>
                </c:pt>
                <c:pt idx="1443">
                  <c:v>114</c:v>
                </c:pt>
                <c:pt idx="1444">
                  <c:v>154</c:v>
                </c:pt>
                <c:pt idx="1445">
                  <c:v>111</c:v>
                </c:pt>
                <c:pt idx="1446">
                  <c:v>92</c:v>
                </c:pt>
                <c:pt idx="1447">
                  <c:v>200</c:v>
                </c:pt>
                <c:pt idx="1448">
                  <c:v>173</c:v>
                </c:pt>
                <c:pt idx="1449">
                  <c:v>95</c:v>
                </c:pt>
                <c:pt idx="1450">
                  <c:v>99</c:v>
                </c:pt>
                <c:pt idx="1451">
                  <c:v>154</c:v>
                </c:pt>
                <c:pt idx="1452">
                  <c:v>182</c:v>
                </c:pt>
                <c:pt idx="1453">
                  <c:v>171</c:v>
                </c:pt>
                <c:pt idx="1454">
                  <c:v>148</c:v>
                </c:pt>
                <c:pt idx="1455">
                  <c:v>100</c:v>
                </c:pt>
                <c:pt idx="1456">
                  <c:v>177</c:v>
                </c:pt>
                <c:pt idx="1457">
                  <c:v>145</c:v>
                </c:pt>
                <c:pt idx="1458">
                  <c:v>101</c:v>
                </c:pt>
                <c:pt idx="1459">
                  <c:v>194</c:v>
                </c:pt>
                <c:pt idx="1460">
                  <c:v>99</c:v>
                </c:pt>
                <c:pt idx="1461">
                  <c:v>100</c:v>
                </c:pt>
                <c:pt idx="1462">
                  <c:v>125</c:v>
                </c:pt>
                <c:pt idx="1463">
                  <c:v>132</c:v>
                </c:pt>
                <c:pt idx="1464">
                  <c:v>212</c:v>
                </c:pt>
                <c:pt idx="1465">
                  <c:v>180</c:v>
                </c:pt>
                <c:pt idx="1466">
                  <c:v>104</c:v>
                </c:pt>
                <c:pt idx="1467">
                  <c:v>188</c:v>
                </c:pt>
                <c:pt idx="1468">
                  <c:v>101</c:v>
                </c:pt>
                <c:pt idx="1469">
                  <c:v>99</c:v>
                </c:pt>
                <c:pt idx="1470">
                  <c:v>180</c:v>
                </c:pt>
                <c:pt idx="1471">
                  <c:v>186</c:v>
                </c:pt>
                <c:pt idx="1472">
                  <c:v>101</c:v>
                </c:pt>
                <c:pt idx="1473">
                  <c:v>100</c:v>
                </c:pt>
                <c:pt idx="1474">
                  <c:v>132</c:v>
                </c:pt>
                <c:pt idx="1475">
                  <c:v>123</c:v>
                </c:pt>
                <c:pt idx="1476">
                  <c:v>102</c:v>
                </c:pt>
                <c:pt idx="1477">
                  <c:v>129</c:v>
                </c:pt>
                <c:pt idx="1478">
                  <c:v>127</c:v>
                </c:pt>
                <c:pt idx="1479">
                  <c:v>208</c:v>
                </c:pt>
                <c:pt idx="1480">
                  <c:v>166</c:v>
                </c:pt>
                <c:pt idx="1481">
                  <c:v>203</c:v>
                </c:pt>
                <c:pt idx="1482">
                  <c:v>221</c:v>
                </c:pt>
                <c:pt idx="1483">
                  <c:v>83</c:v>
                </c:pt>
                <c:pt idx="1484">
                  <c:v>87</c:v>
                </c:pt>
                <c:pt idx="1485">
                  <c:v>169</c:v>
                </c:pt>
                <c:pt idx="1486">
                  <c:v>87</c:v>
                </c:pt>
                <c:pt idx="1487">
                  <c:v>145</c:v>
                </c:pt>
                <c:pt idx="1488">
                  <c:v>135</c:v>
                </c:pt>
                <c:pt idx="1489">
                  <c:v>170</c:v>
                </c:pt>
                <c:pt idx="1490">
                  <c:v>86</c:v>
                </c:pt>
                <c:pt idx="1491">
                  <c:v>186</c:v>
                </c:pt>
                <c:pt idx="1492">
                  <c:v>127</c:v>
                </c:pt>
                <c:pt idx="1493">
                  <c:v>86</c:v>
                </c:pt>
                <c:pt idx="1494">
                  <c:v>86</c:v>
                </c:pt>
                <c:pt idx="1495">
                  <c:v>191</c:v>
                </c:pt>
                <c:pt idx="1496">
                  <c:v>85</c:v>
                </c:pt>
                <c:pt idx="1497">
                  <c:v>86</c:v>
                </c:pt>
                <c:pt idx="1498">
                  <c:v>183</c:v>
                </c:pt>
                <c:pt idx="1499">
                  <c:v>159</c:v>
                </c:pt>
                <c:pt idx="1500">
                  <c:v>86</c:v>
                </c:pt>
                <c:pt idx="1501">
                  <c:v>163</c:v>
                </c:pt>
                <c:pt idx="1502">
                  <c:v>159</c:v>
                </c:pt>
                <c:pt idx="1503">
                  <c:v>86</c:v>
                </c:pt>
                <c:pt idx="1504">
                  <c:v>85</c:v>
                </c:pt>
                <c:pt idx="1505">
                  <c:v>83</c:v>
                </c:pt>
                <c:pt idx="1506">
                  <c:v>177</c:v>
                </c:pt>
                <c:pt idx="1507">
                  <c:v>88</c:v>
                </c:pt>
                <c:pt idx="1508">
                  <c:v>84</c:v>
                </c:pt>
                <c:pt idx="1509">
                  <c:v>178</c:v>
                </c:pt>
                <c:pt idx="1510">
                  <c:v>87</c:v>
                </c:pt>
                <c:pt idx="1511">
                  <c:v>90</c:v>
                </c:pt>
                <c:pt idx="1512">
                  <c:v>149</c:v>
                </c:pt>
                <c:pt idx="1513">
                  <c:v>152</c:v>
                </c:pt>
                <c:pt idx="1514">
                  <c:v>86</c:v>
                </c:pt>
                <c:pt idx="1515">
                  <c:v>185</c:v>
                </c:pt>
                <c:pt idx="1516">
                  <c:v>86</c:v>
                </c:pt>
                <c:pt idx="1517">
                  <c:v>164</c:v>
                </c:pt>
                <c:pt idx="1518">
                  <c:v>158</c:v>
                </c:pt>
                <c:pt idx="1519">
                  <c:v>87</c:v>
                </c:pt>
                <c:pt idx="1520">
                  <c:v>162</c:v>
                </c:pt>
                <c:pt idx="1521">
                  <c:v>84</c:v>
                </c:pt>
                <c:pt idx="1522">
                  <c:v>88</c:v>
                </c:pt>
                <c:pt idx="1523">
                  <c:v>92</c:v>
                </c:pt>
                <c:pt idx="1524">
                  <c:v>191</c:v>
                </c:pt>
                <c:pt idx="1525">
                  <c:v>164</c:v>
                </c:pt>
                <c:pt idx="1526">
                  <c:v>131</c:v>
                </c:pt>
                <c:pt idx="1527">
                  <c:v>124</c:v>
                </c:pt>
                <c:pt idx="1528">
                  <c:v>86</c:v>
                </c:pt>
                <c:pt idx="1529">
                  <c:v>85</c:v>
                </c:pt>
                <c:pt idx="1530">
                  <c:v>193</c:v>
                </c:pt>
                <c:pt idx="1531">
                  <c:v>86</c:v>
                </c:pt>
                <c:pt idx="1532">
                  <c:v>91</c:v>
                </c:pt>
                <c:pt idx="1533">
                  <c:v>196</c:v>
                </c:pt>
                <c:pt idx="1534">
                  <c:v>86</c:v>
                </c:pt>
                <c:pt idx="1535">
                  <c:v>85</c:v>
                </c:pt>
                <c:pt idx="1536">
                  <c:v>174</c:v>
                </c:pt>
                <c:pt idx="1537">
                  <c:v>88</c:v>
                </c:pt>
                <c:pt idx="1538">
                  <c:v>85</c:v>
                </c:pt>
                <c:pt idx="1539">
                  <c:v>86</c:v>
                </c:pt>
                <c:pt idx="1540">
                  <c:v>178</c:v>
                </c:pt>
                <c:pt idx="1541">
                  <c:v>84</c:v>
                </c:pt>
                <c:pt idx="1542">
                  <c:v>177</c:v>
                </c:pt>
                <c:pt idx="1543">
                  <c:v>176</c:v>
                </c:pt>
                <c:pt idx="1544">
                  <c:v>86</c:v>
                </c:pt>
                <c:pt idx="1545">
                  <c:v>180</c:v>
                </c:pt>
                <c:pt idx="1546">
                  <c:v>152</c:v>
                </c:pt>
                <c:pt idx="1547">
                  <c:v>161</c:v>
                </c:pt>
                <c:pt idx="1548">
                  <c:v>175</c:v>
                </c:pt>
                <c:pt idx="1549">
                  <c:v>121</c:v>
                </c:pt>
                <c:pt idx="1550">
                  <c:v>118</c:v>
                </c:pt>
                <c:pt idx="1551">
                  <c:v>87</c:v>
                </c:pt>
                <c:pt idx="1552">
                  <c:v>181</c:v>
                </c:pt>
                <c:pt idx="1553">
                  <c:v>196</c:v>
                </c:pt>
                <c:pt idx="1554">
                  <c:v>160</c:v>
                </c:pt>
                <c:pt idx="1555">
                  <c:v>88</c:v>
                </c:pt>
                <c:pt idx="1556">
                  <c:v>87</c:v>
                </c:pt>
                <c:pt idx="1557">
                  <c:v>194</c:v>
                </c:pt>
                <c:pt idx="1558">
                  <c:v>198</c:v>
                </c:pt>
                <c:pt idx="1559">
                  <c:v>189</c:v>
                </c:pt>
                <c:pt idx="1560">
                  <c:v>86</c:v>
                </c:pt>
                <c:pt idx="1561">
                  <c:v>85</c:v>
                </c:pt>
                <c:pt idx="1562">
                  <c:v>189</c:v>
                </c:pt>
                <c:pt idx="1563">
                  <c:v>197</c:v>
                </c:pt>
                <c:pt idx="1564">
                  <c:v>88</c:v>
                </c:pt>
                <c:pt idx="1565">
                  <c:v>84</c:v>
                </c:pt>
                <c:pt idx="1566">
                  <c:v>83</c:v>
                </c:pt>
                <c:pt idx="1567">
                  <c:v>90</c:v>
                </c:pt>
                <c:pt idx="1568">
                  <c:v>130</c:v>
                </c:pt>
                <c:pt idx="1569">
                  <c:v>107</c:v>
                </c:pt>
                <c:pt idx="1570">
                  <c:v>148</c:v>
                </c:pt>
                <c:pt idx="1571">
                  <c:v>86</c:v>
                </c:pt>
                <c:pt idx="1572">
                  <c:v>85</c:v>
                </c:pt>
                <c:pt idx="1573">
                  <c:v>88</c:v>
                </c:pt>
                <c:pt idx="1574">
                  <c:v>85</c:v>
                </c:pt>
                <c:pt idx="1575">
                  <c:v>86</c:v>
                </c:pt>
                <c:pt idx="1576">
                  <c:v>86</c:v>
                </c:pt>
                <c:pt idx="1577">
                  <c:v>85</c:v>
                </c:pt>
                <c:pt idx="1578">
                  <c:v>86</c:v>
                </c:pt>
                <c:pt idx="1579">
                  <c:v>86</c:v>
                </c:pt>
                <c:pt idx="1580">
                  <c:v>85</c:v>
                </c:pt>
                <c:pt idx="1581">
                  <c:v>85</c:v>
                </c:pt>
                <c:pt idx="1582">
                  <c:v>82</c:v>
                </c:pt>
                <c:pt idx="1583">
                  <c:v>89</c:v>
                </c:pt>
                <c:pt idx="1584">
                  <c:v>85</c:v>
                </c:pt>
                <c:pt idx="1585">
                  <c:v>85</c:v>
                </c:pt>
                <c:pt idx="1586">
                  <c:v>90</c:v>
                </c:pt>
                <c:pt idx="1587">
                  <c:v>87</c:v>
                </c:pt>
                <c:pt idx="1588">
                  <c:v>85</c:v>
                </c:pt>
                <c:pt idx="1589">
                  <c:v>93</c:v>
                </c:pt>
                <c:pt idx="1590">
                  <c:v>84</c:v>
                </c:pt>
                <c:pt idx="1591">
                  <c:v>87</c:v>
                </c:pt>
                <c:pt idx="1592">
                  <c:v>89</c:v>
                </c:pt>
                <c:pt idx="1593">
                  <c:v>83</c:v>
                </c:pt>
                <c:pt idx="1594">
                  <c:v>83</c:v>
                </c:pt>
                <c:pt idx="1595">
                  <c:v>86</c:v>
                </c:pt>
                <c:pt idx="1596">
                  <c:v>85</c:v>
                </c:pt>
                <c:pt idx="1597">
                  <c:v>88</c:v>
                </c:pt>
                <c:pt idx="1598">
                  <c:v>89</c:v>
                </c:pt>
                <c:pt idx="1599">
                  <c:v>86</c:v>
                </c:pt>
                <c:pt idx="1600">
                  <c:v>85</c:v>
                </c:pt>
                <c:pt idx="1601">
                  <c:v>86</c:v>
                </c:pt>
                <c:pt idx="1602">
                  <c:v>85</c:v>
                </c:pt>
                <c:pt idx="1603">
                  <c:v>86</c:v>
                </c:pt>
                <c:pt idx="1604">
                  <c:v>85</c:v>
                </c:pt>
                <c:pt idx="1605">
                  <c:v>86</c:v>
                </c:pt>
                <c:pt idx="1606">
                  <c:v>89</c:v>
                </c:pt>
                <c:pt idx="1607">
                  <c:v>87</c:v>
                </c:pt>
                <c:pt idx="1608">
                  <c:v>84</c:v>
                </c:pt>
                <c:pt idx="1609">
                  <c:v>92</c:v>
                </c:pt>
                <c:pt idx="1610">
                  <c:v>84</c:v>
                </c:pt>
                <c:pt idx="1611">
                  <c:v>88</c:v>
                </c:pt>
                <c:pt idx="1612">
                  <c:v>94</c:v>
                </c:pt>
                <c:pt idx="1613">
                  <c:v>89</c:v>
                </c:pt>
                <c:pt idx="1614">
                  <c:v>87</c:v>
                </c:pt>
                <c:pt idx="1615">
                  <c:v>93</c:v>
                </c:pt>
                <c:pt idx="1616">
                  <c:v>134</c:v>
                </c:pt>
                <c:pt idx="1617">
                  <c:v>86</c:v>
                </c:pt>
                <c:pt idx="1618">
                  <c:v>87</c:v>
                </c:pt>
                <c:pt idx="1619">
                  <c:v>85</c:v>
                </c:pt>
                <c:pt idx="1620">
                  <c:v>86</c:v>
                </c:pt>
                <c:pt idx="1621">
                  <c:v>86</c:v>
                </c:pt>
                <c:pt idx="1622">
                  <c:v>87</c:v>
                </c:pt>
                <c:pt idx="1623">
                  <c:v>86</c:v>
                </c:pt>
                <c:pt idx="1624">
                  <c:v>86</c:v>
                </c:pt>
                <c:pt idx="1625">
                  <c:v>88</c:v>
                </c:pt>
                <c:pt idx="1626">
                  <c:v>89</c:v>
                </c:pt>
                <c:pt idx="1627">
                  <c:v>86</c:v>
                </c:pt>
                <c:pt idx="1628">
                  <c:v>88</c:v>
                </c:pt>
                <c:pt idx="1629">
                  <c:v>89</c:v>
                </c:pt>
                <c:pt idx="1630">
                  <c:v>87</c:v>
                </c:pt>
                <c:pt idx="1631">
                  <c:v>93</c:v>
                </c:pt>
                <c:pt idx="1632">
                  <c:v>88</c:v>
                </c:pt>
                <c:pt idx="1633">
                  <c:v>85</c:v>
                </c:pt>
                <c:pt idx="1634">
                  <c:v>89</c:v>
                </c:pt>
                <c:pt idx="1635">
                  <c:v>84</c:v>
                </c:pt>
                <c:pt idx="1636">
                  <c:v>86</c:v>
                </c:pt>
                <c:pt idx="1637">
                  <c:v>88</c:v>
                </c:pt>
                <c:pt idx="1638">
                  <c:v>88</c:v>
                </c:pt>
                <c:pt idx="1639">
                  <c:v>86</c:v>
                </c:pt>
                <c:pt idx="1640">
                  <c:v>86</c:v>
                </c:pt>
                <c:pt idx="1641">
                  <c:v>85</c:v>
                </c:pt>
                <c:pt idx="1642">
                  <c:v>99</c:v>
                </c:pt>
                <c:pt idx="1643">
                  <c:v>101</c:v>
                </c:pt>
                <c:pt idx="1644">
                  <c:v>102</c:v>
                </c:pt>
                <c:pt idx="1645">
                  <c:v>99</c:v>
                </c:pt>
                <c:pt idx="1646">
                  <c:v>101</c:v>
                </c:pt>
                <c:pt idx="1647">
                  <c:v>101</c:v>
                </c:pt>
                <c:pt idx="1648">
                  <c:v>99</c:v>
                </c:pt>
                <c:pt idx="1649">
                  <c:v>100</c:v>
                </c:pt>
                <c:pt idx="1650">
                  <c:v>99</c:v>
                </c:pt>
                <c:pt idx="1651">
                  <c:v>104</c:v>
                </c:pt>
                <c:pt idx="1652">
                  <c:v>101</c:v>
                </c:pt>
                <c:pt idx="1653">
                  <c:v>102</c:v>
                </c:pt>
                <c:pt idx="1654">
                  <c:v>100</c:v>
                </c:pt>
                <c:pt idx="1655">
                  <c:v>99</c:v>
                </c:pt>
                <c:pt idx="1656">
                  <c:v>102</c:v>
                </c:pt>
                <c:pt idx="1657">
                  <c:v>99</c:v>
                </c:pt>
                <c:pt idx="1658">
                  <c:v>100</c:v>
                </c:pt>
                <c:pt idx="1659">
                  <c:v>100</c:v>
                </c:pt>
                <c:pt idx="1660">
                  <c:v>100</c:v>
                </c:pt>
                <c:pt idx="1661">
                  <c:v>96</c:v>
                </c:pt>
                <c:pt idx="1662">
                  <c:v>100</c:v>
                </c:pt>
                <c:pt idx="1663">
                  <c:v>99</c:v>
                </c:pt>
                <c:pt idx="1664">
                  <c:v>99</c:v>
                </c:pt>
                <c:pt idx="1665">
                  <c:v>104</c:v>
                </c:pt>
                <c:pt idx="1666">
                  <c:v>99</c:v>
                </c:pt>
                <c:pt idx="1667">
                  <c:v>99</c:v>
                </c:pt>
                <c:pt idx="1668">
                  <c:v>105</c:v>
                </c:pt>
                <c:pt idx="1669">
                  <c:v>99</c:v>
                </c:pt>
                <c:pt idx="1670">
                  <c:v>100</c:v>
                </c:pt>
                <c:pt idx="1671">
                  <c:v>101</c:v>
                </c:pt>
                <c:pt idx="1672">
                  <c:v>88</c:v>
                </c:pt>
                <c:pt idx="1673">
                  <c:v>87</c:v>
                </c:pt>
                <c:pt idx="1674">
                  <c:v>86</c:v>
                </c:pt>
                <c:pt idx="1675">
                  <c:v>85</c:v>
                </c:pt>
                <c:pt idx="1676">
                  <c:v>85</c:v>
                </c:pt>
                <c:pt idx="1677">
                  <c:v>88</c:v>
                </c:pt>
                <c:pt idx="1678">
                  <c:v>88</c:v>
                </c:pt>
                <c:pt idx="1679">
                  <c:v>85</c:v>
                </c:pt>
                <c:pt idx="1680">
                  <c:v>85</c:v>
                </c:pt>
                <c:pt idx="1681">
                  <c:v>101</c:v>
                </c:pt>
                <c:pt idx="1682">
                  <c:v>84</c:v>
                </c:pt>
                <c:pt idx="1683">
                  <c:v>86</c:v>
                </c:pt>
                <c:pt idx="1684">
                  <c:v>87</c:v>
                </c:pt>
                <c:pt idx="1685">
                  <c:v>91</c:v>
                </c:pt>
                <c:pt idx="1686">
                  <c:v>87</c:v>
                </c:pt>
                <c:pt idx="1687">
                  <c:v>86</c:v>
                </c:pt>
                <c:pt idx="1688">
                  <c:v>87</c:v>
                </c:pt>
                <c:pt idx="1689">
                  <c:v>86</c:v>
                </c:pt>
                <c:pt idx="1690">
                  <c:v>85</c:v>
                </c:pt>
                <c:pt idx="1691">
                  <c:v>87</c:v>
                </c:pt>
                <c:pt idx="1692">
                  <c:v>85</c:v>
                </c:pt>
                <c:pt idx="1693">
                  <c:v>85</c:v>
                </c:pt>
                <c:pt idx="1694">
                  <c:v>87</c:v>
                </c:pt>
                <c:pt idx="1695">
                  <c:v>88</c:v>
                </c:pt>
                <c:pt idx="1696">
                  <c:v>87</c:v>
                </c:pt>
                <c:pt idx="1697">
                  <c:v>85</c:v>
                </c:pt>
                <c:pt idx="1698">
                  <c:v>103</c:v>
                </c:pt>
                <c:pt idx="1699">
                  <c:v>105</c:v>
                </c:pt>
                <c:pt idx="1700">
                  <c:v>100</c:v>
                </c:pt>
                <c:pt idx="1701">
                  <c:v>102</c:v>
                </c:pt>
                <c:pt idx="1702">
                  <c:v>104</c:v>
                </c:pt>
                <c:pt idx="1703">
                  <c:v>102</c:v>
                </c:pt>
                <c:pt idx="1704">
                  <c:v>104</c:v>
                </c:pt>
                <c:pt idx="1705">
                  <c:v>103</c:v>
                </c:pt>
                <c:pt idx="1706">
                  <c:v>102</c:v>
                </c:pt>
                <c:pt idx="1707">
                  <c:v>104</c:v>
                </c:pt>
                <c:pt idx="1708">
                  <c:v>103</c:v>
                </c:pt>
                <c:pt idx="1709">
                  <c:v>146</c:v>
                </c:pt>
                <c:pt idx="1710">
                  <c:v>101</c:v>
                </c:pt>
                <c:pt idx="1711">
                  <c:v>101</c:v>
                </c:pt>
                <c:pt idx="1712">
                  <c:v>102</c:v>
                </c:pt>
                <c:pt idx="1713">
                  <c:v>100</c:v>
                </c:pt>
                <c:pt idx="1714">
                  <c:v>98</c:v>
                </c:pt>
                <c:pt idx="1715">
                  <c:v>101</c:v>
                </c:pt>
                <c:pt idx="1716">
                  <c:v>102</c:v>
                </c:pt>
                <c:pt idx="1717">
                  <c:v>104</c:v>
                </c:pt>
                <c:pt idx="1718">
                  <c:v>98</c:v>
                </c:pt>
                <c:pt idx="1719">
                  <c:v>101</c:v>
                </c:pt>
                <c:pt idx="1720">
                  <c:v>99</c:v>
                </c:pt>
                <c:pt idx="1721">
                  <c:v>102</c:v>
                </c:pt>
                <c:pt idx="1722">
                  <c:v>101</c:v>
                </c:pt>
                <c:pt idx="1723">
                  <c:v>101</c:v>
                </c:pt>
                <c:pt idx="1724">
                  <c:v>98</c:v>
                </c:pt>
                <c:pt idx="1725">
                  <c:v>102</c:v>
                </c:pt>
                <c:pt idx="1726">
                  <c:v>98</c:v>
                </c:pt>
                <c:pt idx="1727">
                  <c:v>103</c:v>
                </c:pt>
                <c:pt idx="1728">
                  <c:v>102</c:v>
                </c:pt>
                <c:pt idx="1729">
                  <c:v>101</c:v>
                </c:pt>
                <c:pt idx="1730">
                  <c:v>98</c:v>
                </c:pt>
                <c:pt idx="1731">
                  <c:v>100</c:v>
                </c:pt>
                <c:pt idx="1732">
                  <c:v>98</c:v>
                </c:pt>
                <c:pt idx="1733">
                  <c:v>102</c:v>
                </c:pt>
                <c:pt idx="1734">
                  <c:v>102</c:v>
                </c:pt>
                <c:pt idx="1735">
                  <c:v>93</c:v>
                </c:pt>
                <c:pt idx="1736">
                  <c:v>93</c:v>
                </c:pt>
                <c:pt idx="1737">
                  <c:v>99</c:v>
                </c:pt>
                <c:pt idx="1738">
                  <c:v>91</c:v>
                </c:pt>
                <c:pt idx="1739">
                  <c:v>96</c:v>
                </c:pt>
                <c:pt idx="1740">
                  <c:v>98</c:v>
                </c:pt>
                <c:pt idx="1741">
                  <c:v>93</c:v>
                </c:pt>
                <c:pt idx="1742">
                  <c:v>93</c:v>
                </c:pt>
                <c:pt idx="1743">
                  <c:v>93</c:v>
                </c:pt>
                <c:pt idx="1744">
                  <c:v>94</c:v>
                </c:pt>
                <c:pt idx="1745">
                  <c:v>94</c:v>
                </c:pt>
                <c:pt idx="1746">
                  <c:v>94</c:v>
                </c:pt>
                <c:pt idx="1747">
                  <c:v>99</c:v>
                </c:pt>
                <c:pt idx="1748">
                  <c:v>95</c:v>
                </c:pt>
                <c:pt idx="1749">
                  <c:v>108</c:v>
                </c:pt>
                <c:pt idx="1750">
                  <c:v>95</c:v>
                </c:pt>
                <c:pt idx="1751">
                  <c:v>96</c:v>
                </c:pt>
                <c:pt idx="1752">
                  <c:v>93</c:v>
                </c:pt>
                <c:pt idx="1753">
                  <c:v>93</c:v>
                </c:pt>
                <c:pt idx="1754">
                  <c:v>93</c:v>
                </c:pt>
                <c:pt idx="1755">
                  <c:v>97</c:v>
                </c:pt>
                <c:pt idx="1756">
                  <c:v>91</c:v>
                </c:pt>
                <c:pt idx="1757">
                  <c:v>92</c:v>
                </c:pt>
                <c:pt idx="1758">
                  <c:v>97</c:v>
                </c:pt>
                <c:pt idx="1759">
                  <c:v>92</c:v>
                </c:pt>
                <c:pt idx="1760">
                  <c:v>96</c:v>
                </c:pt>
                <c:pt idx="1761">
                  <c:v>96</c:v>
                </c:pt>
                <c:pt idx="1762">
                  <c:v>86</c:v>
                </c:pt>
                <c:pt idx="1763">
                  <c:v>86</c:v>
                </c:pt>
                <c:pt idx="1764">
                  <c:v>89</c:v>
                </c:pt>
                <c:pt idx="1765">
                  <c:v>85</c:v>
                </c:pt>
                <c:pt idx="1766">
                  <c:v>85</c:v>
                </c:pt>
                <c:pt idx="1767">
                  <c:v>89</c:v>
                </c:pt>
                <c:pt idx="1768">
                  <c:v>88</c:v>
                </c:pt>
                <c:pt idx="1769">
                  <c:v>87</c:v>
                </c:pt>
                <c:pt idx="1770">
                  <c:v>89</c:v>
                </c:pt>
                <c:pt idx="1771">
                  <c:v>88</c:v>
                </c:pt>
                <c:pt idx="1772">
                  <c:v>89</c:v>
                </c:pt>
                <c:pt idx="1773">
                  <c:v>89</c:v>
                </c:pt>
                <c:pt idx="1774">
                  <c:v>84</c:v>
                </c:pt>
                <c:pt idx="1775">
                  <c:v>84</c:v>
                </c:pt>
                <c:pt idx="1776">
                  <c:v>88</c:v>
                </c:pt>
                <c:pt idx="1777">
                  <c:v>87</c:v>
                </c:pt>
                <c:pt idx="1778">
                  <c:v>92</c:v>
                </c:pt>
                <c:pt idx="1779">
                  <c:v>89</c:v>
                </c:pt>
                <c:pt idx="1780">
                  <c:v>86</c:v>
                </c:pt>
                <c:pt idx="1781">
                  <c:v>88</c:v>
                </c:pt>
                <c:pt idx="1782">
                  <c:v>89</c:v>
                </c:pt>
                <c:pt idx="1783">
                  <c:v>91</c:v>
                </c:pt>
                <c:pt idx="1784">
                  <c:v>87</c:v>
                </c:pt>
                <c:pt idx="1785">
                  <c:v>88</c:v>
                </c:pt>
                <c:pt idx="1786">
                  <c:v>88</c:v>
                </c:pt>
                <c:pt idx="1787">
                  <c:v>85</c:v>
                </c:pt>
                <c:pt idx="1788">
                  <c:v>87</c:v>
                </c:pt>
                <c:pt idx="1789">
                  <c:v>89</c:v>
                </c:pt>
                <c:pt idx="1790">
                  <c:v>87</c:v>
                </c:pt>
                <c:pt idx="1791">
                  <c:v>87</c:v>
                </c:pt>
                <c:pt idx="1792">
                  <c:v>85</c:v>
                </c:pt>
                <c:pt idx="1793">
                  <c:v>88</c:v>
                </c:pt>
                <c:pt idx="1794">
                  <c:v>88</c:v>
                </c:pt>
                <c:pt idx="1795">
                  <c:v>85</c:v>
                </c:pt>
                <c:pt idx="1796">
                  <c:v>87</c:v>
                </c:pt>
                <c:pt idx="1797">
                  <c:v>87</c:v>
                </c:pt>
                <c:pt idx="1798">
                  <c:v>86</c:v>
                </c:pt>
                <c:pt idx="1799">
                  <c:v>84</c:v>
                </c:pt>
                <c:pt idx="1800">
                  <c:v>89</c:v>
                </c:pt>
                <c:pt idx="1801">
                  <c:v>88</c:v>
                </c:pt>
                <c:pt idx="1802">
                  <c:v>86</c:v>
                </c:pt>
                <c:pt idx="1803">
                  <c:v>92</c:v>
                </c:pt>
                <c:pt idx="1804">
                  <c:v>87</c:v>
                </c:pt>
                <c:pt idx="1805">
                  <c:v>88</c:v>
                </c:pt>
                <c:pt idx="1806">
                  <c:v>89</c:v>
                </c:pt>
                <c:pt idx="1807">
                  <c:v>98</c:v>
                </c:pt>
                <c:pt idx="1808">
                  <c:v>104</c:v>
                </c:pt>
                <c:pt idx="1809">
                  <c:v>103</c:v>
                </c:pt>
                <c:pt idx="1810">
                  <c:v>105</c:v>
                </c:pt>
                <c:pt idx="1811">
                  <c:v>104</c:v>
                </c:pt>
                <c:pt idx="1812">
                  <c:v>99</c:v>
                </c:pt>
                <c:pt idx="1813">
                  <c:v>99</c:v>
                </c:pt>
                <c:pt idx="1814">
                  <c:v>105</c:v>
                </c:pt>
                <c:pt idx="1815">
                  <c:v>99</c:v>
                </c:pt>
                <c:pt idx="1816">
                  <c:v>100</c:v>
                </c:pt>
                <c:pt idx="1817">
                  <c:v>103</c:v>
                </c:pt>
                <c:pt idx="1818">
                  <c:v>109</c:v>
                </c:pt>
                <c:pt idx="1819">
                  <c:v>105</c:v>
                </c:pt>
                <c:pt idx="1820">
                  <c:v>99</c:v>
                </c:pt>
                <c:pt idx="1821">
                  <c:v>103</c:v>
                </c:pt>
                <c:pt idx="1822">
                  <c:v>106</c:v>
                </c:pt>
                <c:pt idx="1823">
                  <c:v>98</c:v>
                </c:pt>
                <c:pt idx="1824">
                  <c:v>100</c:v>
                </c:pt>
                <c:pt idx="1825">
                  <c:v>103</c:v>
                </c:pt>
                <c:pt idx="1826">
                  <c:v>100</c:v>
                </c:pt>
                <c:pt idx="1827">
                  <c:v>100</c:v>
                </c:pt>
                <c:pt idx="1828">
                  <c:v>104</c:v>
                </c:pt>
                <c:pt idx="1829">
                  <c:v>102</c:v>
                </c:pt>
                <c:pt idx="1830">
                  <c:v>106</c:v>
                </c:pt>
                <c:pt idx="1831">
                  <c:v>105</c:v>
                </c:pt>
                <c:pt idx="1832">
                  <c:v>101</c:v>
                </c:pt>
                <c:pt idx="1833">
                  <c:v>98</c:v>
                </c:pt>
                <c:pt idx="1834">
                  <c:v>103</c:v>
                </c:pt>
                <c:pt idx="1835">
                  <c:v>100</c:v>
                </c:pt>
                <c:pt idx="1836">
                  <c:v>101</c:v>
                </c:pt>
                <c:pt idx="1837">
                  <c:v>101</c:v>
                </c:pt>
                <c:pt idx="1838">
                  <c:v>102</c:v>
                </c:pt>
                <c:pt idx="1839">
                  <c:v>107</c:v>
                </c:pt>
                <c:pt idx="1840">
                  <c:v>102</c:v>
                </c:pt>
                <c:pt idx="1841">
                  <c:v>101</c:v>
                </c:pt>
                <c:pt idx="1842">
                  <c:v>103</c:v>
                </c:pt>
                <c:pt idx="1843">
                  <c:v>99</c:v>
                </c:pt>
                <c:pt idx="1844">
                  <c:v>104</c:v>
                </c:pt>
                <c:pt idx="1845">
                  <c:v>101</c:v>
                </c:pt>
                <c:pt idx="1846">
                  <c:v>99</c:v>
                </c:pt>
                <c:pt idx="1847">
                  <c:v>104</c:v>
                </c:pt>
                <c:pt idx="1848">
                  <c:v>102</c:v>
                </c:pt>
                <c:pt idx="1849">
                  <c:v>101</c:v>
                </c:pt>
                <c:pt idx="1850">
                  <c:v>101</c:v>
                </c:pt>
                <c:pt idx="1851">
                  <c:v>100</c:v>
                </c:pt>
                <c:pt idx="1852">
                  <c:v>101</c:v>
                </c:pt>
                <c:pt idx="1853">
                  <c:v>125</c:v>
                </c:pt>
                <c:pt idx="1854">
                  <c:v>101</c:v>
                </c:pt>
                <c:pt idx="1855">
                  <c:v>98</c:v>
                </c:pt>
                <c:pt idx="1856">
                  <c:v>100</c:v>
                </c:pt>
                <c:pt idx="1857">
                  <c:v>101</c:v>
                </c:pt>
                <c:pt idx="1858">
                  <c:v>122</c:v>
                </c:pt>
                <c:pt idx="1859">
                  <c:v>121</c:v>
                </c:pt>
                <c:pt idx="1860">
                  <c:v>90</c:v>
                </c:pt>
                <c:pt idx="1861">
                  <c:v>97</c:v>
                </c:pt>
                <c:pt idx="1862">
                  <c:v>97</c:v>
                </c:pt>
                <c:pt idx="1863">
                  <c:v>93</c:v>
                </c:pt>
                <c:pt idx="1864">
                  <c:v>95</c:v>
                </c:pt>
                <c:pt idx="1865">
                  <c:v>94</c:v>
                </c:pt>
                <c:pt idx="1866">
                  <c:v>95</c:v>
                </c:pt>
                <c:pt idx="1867">
                  <c:v>94</c:v>
                </c:pt>
                <c:pt idx="1868">
                  <c:v>93</c:v>
                </c:pt>
                <c:pt idx="1869">
                  <c:v>98</c:v>
                </c:pt>
                <c:pt idx="1870">
                  <c:v>95</c:v>
                </c:pt>
                <c:pt idx="1871">
                  <c:v>94</c:v>
                </c:pt>
                <c:pt idx="1872">
                  <c:v>98</c:v>
                </c:pt>
                <c:pt idx="1873">
                  <c:v>93</c:v>
                </c:pt>
                <c:pt idx="1874">
                  <c:v>98</c:v>
                </c:pt>
                <c:pt idx="1875">
                  <c:v>97</c:v>
                </c:pt>
                <c:pt idx="1876">
                  <c:v>94</c:v>
                </c:pt>
                <c:pt idx="1877">
                  <c:v>96</c:v>
                </c:pt>
                <c:pt idx="1878">
                  <c:v>98</c:v>
                </c:pt>
                <c:pt idx="1879">
                  <c:v>92</c:v>
                </c:pt>
                <c:pt idx="1880">
                  <c:v>96</c:v>
                </c:pt>
                <c:pt idx="1881">
                  <c:v>99</c:v>
                </c:pt>
                <c:pt idx="1882">
                  <c:v>96</c:v>
                </c:pt>
                <c:pt idx="1883">
                  <c:v>94</c:v>
                </c:pt>
                <c:pt idx="1884">
                  <c:v>94</c:v>
                </c:pt>
                <c:pt idx="1885">
                  <c:v>97</c:v>
                </c:pt>
                <c:pt idx="1886">
                  <c:v>111</c:v>
                </c:pt>
                <c:pt idx="1887">
                  <c:v>94</c:v>
                </c:pt>
                <c:pt idx="1888">
                  <c:v>94</c:v>
                </c:pt>
                <c:pt idx="1889">
                  <c:v>97</c:v>
                </c:pt>
                <c:pt idx="1890">
                  <c:v>95</c:v>
                </c:pt>
                <c:pt idx="1891">
                  <c:v>96</c:v>
                </c:pt>
                <c:pt idx="1892">
                  <c:v>106</c:v>
                </c:pt>
                <c:pt idx="1893">
                  <c:v>90</c:v>
                </c:pt>
                <c:pt idx="1894">
                  <c:v>95</c:v>
                </c:pt>
                <c:pt idx="1895">
                  <c:v>96</c:v>
                </c:pt>
                <c:pt idx="1896">
                  <c:v>96</c:v>
                </c:pt>
                <c:pt idx="1897">
                  <c:v>97</c:v>
                </c:pt>
                <c:pt idx="1898">
                  <c:v>101</c:v>
                </c:pt>
                <c:pt idx="1899">
                  <c:v>96</c:v>
                </c:pt>
                <c:pt idx="1900">
                  <c:v>89</c:v>
                </c:pt>
                <c:pt idx="1901">
                  <c:v>86</c:v>
                </c:pt>
                <c:pt idx="1902">
                  <c:v>89</c:v>
                </c:pt>
                <c:pt idx="1903">
                  <c:v>89</c:v>
                </c:pt>
                <c:pt idx="1904">
                  <c:v>89</c:v>
                </c:pt>
                <c:pt idx="1905">
                  <c:v>89</c:v>
                </c:pt>
                <c:pt idx="1906">
                  <c:v>91</c:v>
                </c:pt>
                <c:pt idx="1907">
                  <c:v>104</c:v>
                </c:pt>
                <c:pt idx="1908">
                  <c:v>90</c:v>
                </c:pt>
                <c:pt idx="1909">
                  <c:v>88</c:v>
                </c:pt>
                <c:pt idx="1910">
                  <c:v>88</c:v>
                </c:pt>
                <c:pt idx="1911">
                  <c:v>89</c:v>
                </c:pt>
                <c:pt idx="1912">
                  <c:v>84</c:v>
                </c:pt>
                <c:pt idx="1913">
                  <c:v>86</c:v>
                </c:pt>
                <c:pt idx="1914">
                  <c:v>86</c:v>
                </c:pt>
                <c:pt idx="1915">
                  <c:v>89</c:v>
                </c:pt>
                <c:pt idx="1916">
                  <c:v>89</c:v>
                </c:pt>
                <c:pt idx="1917">
                  <c:v>85</c:v>
                </c:pt>
                <c:pt idx="1918">
                  <c:v>90</c:v>
                </c:pt>
                <c:pt idx="1919">
                  <c:v>88</c:v>
                </c:pt>
                <c:pt idx="1920">
                  <c:v>96</c:v>
                </c:pt>
                <c:pt idx="1921">
                  <c:v>86</c:v>
                </c:pt>
                <c:pt idx="1922">
                  <c:v>86</c:v>
                </c:pt>
                <c:pt idx="1923">
                  <c:v>86</c:v>
                </c:pt>
                <c:pt idx="1924">
                  <c:v>85</c:v>
                </c:pt>
                <c:pt idx="1925">
                  <c:v>92</c:v>
                </c:pt>
                <c:pt idx="1926">
                  <c:v>85</c:v>
                </c:pt>
                <c:pt idx="1927">
                  <c:v>88</c:v>
                </c:pt>
                <c:pt idx="1928">
                  <c:v>89</c:v>
                </c:pt>
                <c:pt idx="1929">
                  <c:v>85</c:v>
                </c:pt>
                <c:pt idx="1930">
                  <c:v>93</c:v>
                </c:pt>
                <c:pt idx="1931">
                  <c:v>94</c:v>
                </c:pt>
                <c:pt idx="1932">
                  <c:v>94</c:v>
                </c:pt>
                <c:pt idx="1933">
                  <c:v>99</c:v>
                </c:pt>
                <c:pt idx="1934">
                  <c:v>93</c:v>
                </c:pt>
                <c:pt idx="1935">
                  <c:v>98</c:v>
                </c:pt>
                <c:pt idx="1936">
                  <c:v>94</c:v>
                </c:pt>
                <c:pt idx="1937">
                  <c:v>92</c:v>
                </c:pt>
                <c:pt idx="1938">
                  <c:v>93</c:v>
                </c:pt>
                <c:pt idx="1939">
                  <c:v>96</c:v>
                </c:pt>
                <c:pt idx="1940">
                  <c:v>93</c:v>
                </c:pt>
                <c:pt idx="1941">
                  <c:v>92</c:v>
                </c:pt>
                <c:pt idx="1942">
                  <c:v>95</c:v>
                </c:pt>
                <c:pt idx="1943">
                  <c:v>97</c:v>
                </c:pt>
                <c:pt idx="1944">
                  <c:v>92</c:v>
                </c:pt>
                <c:pt idx="1945">
                  <c:v>93</c:v>
                </c:pt>
                <c:pt idx="1946">
                  <c:v>93</c:v>
                </c:pt>
                <c:pt idx="1947">
                  <c:v>93</c:v>
                </c:pt>
                <c:pt idx="1948">
                  <c:v>94</c:v>
                </c:pt>
                <c:pt idx="1949">
                  <c:v>102</c:v>
                </c:pt>
                <c:pt idx="1950">
                  <c:v>93</c:v>
                </c:pt>
                <c:pt idx="1951">
                  <c:v>93</c:v>
                </c:pt>
                <c:pt idx="1952">
                  <c:v>93</c:v>
                </c:pt>
                <c:pt idx="1953">
                  <c:v>96</c:v>
                </c:pt>
                <c:pt idx="1954">
                  <c:v>93</c:v>
                </c:pt>
                <c:pt idx="1955">
                  <c:v>96</c:v>
                </c:pt>
                <c:pt idx="1956">
                  <c:v>96</c:v>
                </c:pt>
                <c:pt idx="1957">
                  <c:v>96</c:v>
                </c:pt>
                <c:pt idx="1958">
                  <c:v>92</c:v>
                </c:pt>
                <c:pt idx="1959">
                  <c:v>91</c:v>
                </c:pt>
                <c:pt idx="1960">
                  <c:v>94</c:v>
                </c:pt>
                <c:pt idx="1961">
                  <c:v>100</c:v>
                </c:pt>
                <c:pt idx="1962">
                  <c:v>93</c:v>
                </c:pt>
                <c:pt idx="1963">
                  <c:v>96</c:v>
                </c:pt>
                <c:pt idx="1964">
                  <c:v>99</c:v>
                </c:pt>
                <c:pt idx="1965">
                  <c:v>94</c:v>
                </c:pt>
                <c:pt idx="1966">
                  <c:v>93</c:v>
                </c:pt>
                <c:pt idx="1967">
                  <c:v>90</c:v>
                </c:pt>
                <c:pt idx="1968">
                  <c:v>94</c:v>
                </c:pt>
                <c:pt idx="1969">
                  <c:v>94</c:v>
                </c:pt>
                <c:pt idx="1970">
                  <c:v>93</c:v>
                </c:pt>
                <c:pt idx="1971">
                  <c:v>94</c:v>
                </c:pt>
                <c:pt idx="1972">
                  <c:v>94</c:v>
                </c:pt>
                <c:pt idx="1973">
                  <c:v>94</c:v>
                </c:pt>
                <c:pt idx="1974">
                  <c:v>92</c:v>
                </c:pt>
                <c:pt idx="1975">
                  <c:v>95</c:v>
                </c:pt>
                <c:pt idx="1976">
                  <c:v>93</c:v>
                </c:pt>
                <c:pt idx="1977">
                  <c:v>94</c:v>
                </c:pt>
                <c:pt idx="1978">
                  <c:v>93</c:v>
                </c:pt>
                <c:pt idx="1979">
                  <c:v>96</c:v>
                </c:pt>
                <c:pt idx="1980">
                  <c:v>96</c:v>
                </c:pt>
                <c:pt idx="1981">
                  <c:v>93</c:v>
                </c:pt>
                <c:pt idx="1982">
                  <c:v>92</c:v>
                </c:pt>
                <c:pt idx="1983">
                  <c:v>95</c:v>
                </c:pt>
                <c:pt idx="1984">
                  <c:v>95</c:v>
                </c:pt>
                <c:pt idx="1985">
                  <c:v>93</c:v>
                </c:pt>
                <c:pt idx="1986">
                  <c:v>92</c:v>
                </c:pt>
                <c:pt idx="1987">
                  <c:v>93</c:v>
                </c:pt>
                <c:pt idx="1988">
                  <c:v>95</c:v>
                </c:pt>
                <c:pt idx="1989">
                  <c:v>96</c:v>
                </c:pt>
                <c:pt idx="1990">
                  <c:v>92</c:v>
                </c:pt>
                <c:pt idx="1991">
                  <c:v>93</c:v>
                </c:pt>
                <c:pt idx="1992">
                  <c:v>90</c:v>
                </c:pt>
                <c:pt idx="1993">
                  <c:v>93</c:v>
                </c:pt>
                <c:pt idx="1994">
                  <c:v>92</c:v>
                </c:pt>
                <c:pt idx="1995">
                  <c:v>101</c:v>
                </c:pt>
                <c:pt idx="1996">
                  <c:v>91</c:v>
                </c:pt>
                <c:pt idx="1997">
                  <c:v>90</c:v>
                </c:pt>
                <c:pt idx="1998">
                  <c:v>86</c:v>
                </c:pt>
                <c:pt idx="1999">
                  <c:v>87</c:v>
                </c:pt>
                <c:pt idx="2000">
                  <c:v>91</c:v>
                </c:pt>
                <c:pt idx="2001">
                  <c:v>86</c:v>
                </c:pt>
                <c:pt idx="2002">
                  <c:v>90</c:v>
                </c:pt>
                <c:pt idx="2003">
                  <c:v>97</c:v>
                </c:pt>
                <c:pt idx="2004">
                  <c:v>91</c:v>
                </c:pt>
                <c:pt idx="2005">
                  <c:v>86</c:v>
                </c:pt>
                <c:pt idx="2006">
                  <c:v>93</c:v>
                </c:pt>
                <c:pt idx="2007">
                  <c:v>85</c:v>
                </c:pt>
                <c:pt idx="2008">
                  <c:v>87</c:v>
                </c:pt>
                <c:pt idx="2009">
                  <c:v>91</c:v>
                </c:pt>
                <c:pt idx="2010">
                  <c:v>88</c:v>
                </c:pt>
                <c:pt idx="2011">
                  <c:v>85</c:v>
                </c:pt>
                <c:pt idx="2012">
                  <c:v>87</c:v>
                </c:pt>
                <c:pt idx="2013">
                  <c:v>85</c:v>
                </c:pt>
                <c:pt idx="2014">
                  <c:v>91</c:v>
                </c:pt>
                <c:pt idx="2015">
                  <c:v>91</c:v>
                </c:pt>
                <c:pt idx="2016">
                  <c:v>83</c:v>
                </c:pt>
                <c:pt idx="2017">
                  <c:v>85</c:v>
                </c:pt>
                <c:pt idx="2018">
                  <c:v>91</c:v>
                </c:pt>
                <c:pt idx="2019">
                  <c:v>89</c:v>
                </c:pt>
                <c:pt idx="2020">
                  <c:v>85</c:v>
                </c:pt>
                <c:pt idx="2021">
                  <c:v>93</c:v>
                </c:pt>
                <c:pt idx="2022">
                  <c:v>84</c:v>
                </c:pt>
                <c:pt idx="2023">
                  <c:v>141</c:v>
                </c:pt>
                <c:pt idx="2024">
                  <c:v>86</c:v>
                </c:pt>
                <c:pt idx="2025">
                  <c:v>86</c:v>
                </c:pt>
                <c:pt idx="2026">
                  <c:v>87</c:v>
                </c:pt>
                <c:pt idx="2027">
                  <c:v>86</c:v>
                </c:pt>
                <c:pt idx="2028">
                  <c:v>88</c:v>
                </c:pt>
                <c:pt idx="2029">
                  <c:v>88</c:v>
                </c:pt>
                <c:pt idx="2030">
                  <c:v>97</c:v>
                </c:pt>
                <c:pt idx="2031">
                  <c:v>132</c:v>
                </c:pt>
                <c:pt idx="2032">
                  <c:v>95</c:v>
                </c:pt>
                <c:pt idx="2033">
                  <c:v>117</c:v>
                </c:pt>
                <c:pt idx="2034">
                  <c:v>88</c:v>
                </c:pt>
                <c:pt idx="2035">
                  <c:v>86</c:v>
                </c:pt>
                <c:pt idx="2036">
                  <c:v>87</c:v>
                </c:pt>
                <c:pt idx="2037">
                  <c:v>87</c:v>
                </c:pt>
                <c:pt idx="2038">
                  <c:v>101</c:v>
                </c:pt>
                <c:pt idx="2039">
                  <c:v>93</c:v>
                </c:pt>
                <c:pt idx="2040">
                  <c:v>101</c:v>
                </c:pt>
                <c:pt idx="2041">
                  <c:v>90</c:v>
                </c:pt>
                <c:pt idx="2042">
                  <c:v>89</c:v>
                </c:pt>
                <c:pt idx="2043">
                  <c:v>89</c:v>
                </c:pt>
                <c:pt idx="2044">
                  <c:v>86</c:v>
                </c:pt>
                <c:pt idx="2045">
                  <c:v>90</c:v>
                </c:pt>
                <c:pt idx="2046">
                  <c:v>85</c:v>
                </c:pt>
                <c:pt idx="2047">
                  <c:v>88</c:v>
                </c:pt>
                <c:pt idx="2048">
                  <c:v>100</c:v>
                </c:pt>
                <c:pt idx="2049">
                  <c:v>89</c:v>
                </c:pt>
                <c:pt idx="2050">
                  <c:v>89</c:v>
                </c:pt>
                <c:pt idx="2051">
                  <c:v>93</c:v>
                </c:pt>
                <c:pt idx="2052">
                  <c:v>85</c:v>
                </c:pt>
                <c:pt idx="2053">
                  <c:v>85</c:v>
                </c:pt>
                <c:pt idx="2054">
                  <c:v>90</c:v>
                </c:pt>
                <c:pt idx="2055">
                  <c:v>89</c:v>
                </c:pt>
                <c:pt idx="2056">
                  <c:v>84</c:v>
                </c:pt>
                <c:pt idx="2057">
                  <c:v>90</c:v>
                </c:pt>
                <c:pt idx="2058">
                  <c:v>84</c:v>
                </c:pt>
                <c:pt idx="2059">
                  <c:v>191</c:v>
                </c:pt>
                <c:pt idx="2060">
                  <c:v>99</c:v>
                </c:pt>
                <c:pt idx="2061">
                  <c:v>86</c:v>
                </c:pt>
                <c:pt idx="2062">
                  <c:v>92</c:v>
                </c:pt>
                <c:pt idx="2063">
                  <c:v>87</c:v>
                </c:pt>
                <c:pt idx="2064">
                  <c:v>85</c:v>
                </c:pt>
                <c:pt idx="2065">
                  <c:v>89</c:v>
                </c:pt>
                <c:pt idx="2066">
                  <c:v>85</c:v>
                </c:pt>
                <c:pt idx="2067">
                  <c:v>86</c:v>
                </c:pt>
                <c:pt idx="2068">
                  <c:v>90</c:v>
                </c:pt>
                <c:pt idx="2069">
                  <c:v>87</c:v>
                </c:pt>
                <c:pt idx="2070">
                  <c:v>84</c:v>
                </c:pt>
                <c:pt idx="2071">
                  <c:v>88</c:v>
                </c:pt>
                <c:pt idx="2072">
                  <c:v>85</c:v>
                </c:pt>
                <c:pt idx="2073">
                  <c:v>88</c:v>
                </c:pt>
                <c:pt idx="2074">
                  <c:v>86</c:v>
                </c:pt>
                <c:pt idx="2075">
                  <c:v>87</c:v>
                </c:pt>
                <c:pt idx="2076">
                  <c:v>86</c:v>
                </c:pt>
                <c:pt idx="2077">
                  <c:v>89</c:v>
                </c:pt>
                <c:pt idx="2078">
                  <c:v>87</c:v>
                </c:pt>
                <c:pt idx="2079">
                  <c:v>88</c:v>
                </c:pt>
                <c:pt idx="2080">
                  <c:v>87</c:v>
                </c:pt>
                <c:pt idx="2081">
                  <c:v>91</c:v>
                </c:pt>
                <c:pt idx="2082">
                  <c:v>86</c:v>
                </c:pt>
                <c:pt idx="2083">
                  <c:v>102</c:v>
                </c:pt>
                <c:pt idx="2084">
                  <c:v>91</c:v>
                </c:pt>
                <c:pt idx="2085">
                  <c:v>86</c:v>
                </c:pt>
                <c:pt idx="2086">
                  <c:v>86</c:v>
                </c:pt>
                <c:pt idx="2087">
                  <c:v>86</c:v>
                </c:pt>
                <c:pt idx="2088">
                  <c:v>87</c:v>
                </c:pt>
                <c:pt idx="2089">
                  <c:v>89</c:v>
                </c:pt>
                <c:pt idx="2090">
                  <c:v>85</c:v>
                </c:pt>
                <c:pt idx="2091">
                  <c:v>89</c:v>
                </c:pt>
                <c:pt idx="2092">
                  <c:v>88</c:v>
                </c:pt>
                <c:pt idx="2093">
                  <c:v>84</c:v>
                </c:pt>
                <c:pt idx="2094">
                  <c:v>88</c:v>
                </c:pt>
                <c:pt idx="2095">
                  <c:v>87</c:v>
                </c:pt>
                <c:pt idx="2096">
                  <c:v>85</c:v>
                </c:pt>
                <c:pt idx="2097">
                  <c:v>86</c:v>
                </c:pt>
                <c:pt idx="2098">
                  <c:v>102</c:v>
                </c:pt>
                <c:pt idx="2099">
                  <c:v>84</c:v>
                </c:pt>
                <c:pt idx="2100">
                  <c:v>87</c:v>
                </c:pt>
                <c:pt idx="2101">
                  <c:v>90</c:v>
                </c:pt>
                <c:pt idx="2102">
                  <c:v>88</c:v>
                </c:pt>
                <c:pt idx="2103">
                  <c:v>86</c:v>
                </c:pt>
                <c:pt idx="2104">
                  <c:v>87</c:v>
                </c:pt>
                <c:pt idx="2105">
                  <c:v>87</c:v>
                </c:pt>
                <c:pt idx="2106">
                  <c:v>88</c:v>
                </c:pt>
                <c:pt idx="2107">
                  <c:v>85</c:v>
                </c:pt>
                <c:pt idx="2108">
                  <c:v>88</c:v>
                </c:pt>
                <c:pt idx="2109">
                  <c:v>88</c:v>
                </c:pt>
                <c:pt idx="2110">
                  <c:v>85</c:v>
                </c:pt>
                <c:pt idx="2111">
                  <c:v>89</c:v>
                </c:pt>
                <c:pt idx="2112">
                  <c:v>90</c:v>
                </c:pt>
                <c:pt idx="2113">
                  <c:v>317</c:v>
                </c:pt>
                <c:pt idx="2114">
                  <c:v>85</c:v>
                </c:pt>
                <c:pt idx="2115">
                  <c:v>104</c:v>
                </c:pt>
                <c:pt idx="2116">
                  <c:v>96</c:v>
                </c:pt>
                <c:pt idx="2117">
                  <c:v>92</c:v>
                </c:pt>
                <c:pt idx="2118">
                  <c:v>96</c:v>
                </c:pt>
                <c:pt idx="2119">
                  <c:v>94</c:v>
                </c:pt>
                <c:pt idx="2120">
                  <c:v>97</c:v>
                </c:pt>
                <c:pt idx="2121">
                  <c:v>93</c:v>
                </c:pt>
                <c:pt idx="2122">
                  <c:v>94</c:v>
                </c:pt>
                <c:pt idx="2123">
                  <c:v>93</c:v>
                </c:pt>
                <c:pt idx="2124">
                  <c:v>93</c:v>
                </c:pt>
                <c:pt idx="2125">
                  <c:v>92</c:v>
                </c:pt>
                <c:pt idx="2126">
                  <c:v>93</c:v>
                </c:pt>
                <c:pt idx="2127">
                  <c:v>90</c:v>
                </c:pt>
                <c:pt idx="2128">
                  <c:v>103</c:v>
                </c:pt>
                <c:pt idx="2129">
                  <c:v>92</c:v>
                </c:pt>
                <c:pt idx="2130">
                  <c:v>92</c:v>
                </c:pt>
                <c:pt idx="2131">
                  <c:v>94</c:v>
                </c:pt>
                <c:pt idx="2132">
                  <c:v>93</c:v>
                </c:pt>
                <c:pt idx="2133">
                  <c:v>93</c:v>
                </c:pt>
                <c:pt idx="2134">
                  <c:v>92</c:v>
                </c:pt>
                <c:pt idx="2135">
                  <c:v>93</c:v>
                </c:pt>
                <c:pt idx="2136">
                  <c:v>94</c:v>
                </c:pt>
                <c:pt idx="2137">
                  <c:v>100</c:v>
                </c:pt>
                <c:pt idx="2138">
                  <c:v>93</c:v>
                </c:pt>
                <c:pt idx="2139">
                  <c:v>93</c:v>
                </c:pt>
                <c:pt idx="2140">
                  <c:v>95</c:v>
                </c:pt>
                <c:pt idx="2141">
                  <c:v>91</c:v>
                </c:pt>
                <c:pt idx="2142">
                  <c:v>93</c:v>
                </c:pt>
                <c:pt idx="2143">
                  <c:v>97</c:v>
                </c:pt>
                <c:pt idx="2144">
                  <c:v>96</c:v>
                </c:pt>
                <c:pt idx="2145">
                  <c:v>93</c:v>
                </c:pt>
                <c:pt idx="2146">
                  <c:v>110</c:v>
                </c:pt>
                <c:pt idx="2147">
                  <c:v>92</c:v>
                </c:pt>
                <c:pt idx="2148">
                  <c:v>105</c:v>
                </c:pt>
                <c:pt idx="2149">
                  <c:v>243</c:v>
                </c:pt>
                <c:pt idx="2150">
                  <c:v>316</c:v>
                </c:pt>
                <c:pt idx="2151">
                  <c:v>227</c:v>
                </c:pt>
                <c:pt idx="2152">
                  <c:v>287</c:v>
                </c:pt>
                <c:pt idx="2153">
                  <c:v>168</c:v>
                </c:pt>
                <c:pt idx="2154">
                  <c:v>211</c:v>
                </c:pt>
                <c:pt idx="2155">
                  <c:v>205</c:v>
                </c:pt>
                <c:pt idx="2156">
                  <c:v>209</c:v>
                </c:pt>
                <c:pt idx="2157">
                  <c:v>216</c:v>
                </c:pt>
                <c:pt idx="2158">
                  <c:v>102</c:v>
                </c:pt>
                <c:pt idx="2159">
                  <c:v>161</c:v>
                </c:pt>
                <c:pt idx="2160">
                  <c:v>100</c:v>
                </c:pt>
                <c:pt idx="2161">
                  <c:v>125</c:v>
                </c:pt>
                <c:pt idx="2162">
                  <c:v>143</c:v>
                </c:pt>
                <c:pt idx="2163">
                  <c:v>156</c:v>
                </c:pt>
                <c:pt idx="2164">
                  <c:v>137</c:v>
                </c:pt>
                <c:pt idx="2165">
                  <c:v>145</c:v>
                </c:pt>
                <c:pt idx="2166">
                  <c:v>150</c:v>
                </c:pt>
                <c:pt idx="2167">
                  <c:v>89</c:v>
                </c:pt>
                <c:pt idx="2168">
                  <c:v>90</c:v>
                </c:pt>
                <c:pt idx="2169">
                  <c:v>90</c:v>
                </c:pt>
                <c:pt idx="2170">
                  <c:v>85</c:v>
                </c:pt>
                <c:pt idx="2171">
                  <c:v>86</c:v>
                </c:pt>
                <c:pt idx="2172">
                  <c:v>91</c:v>
                </c:pt>
                <c:pt idx="2173">
                  <c:v>89</c:v>
                </c:pt>
                <c:pt idx="2174">
                  <c:v>85</c:v>
                </c:pt>
                <c:pt idx="2175">
                  <c:v>90</c:v>
                </c:pt>
                <c:pt idx="2176">
                  <c:v>89</c:v>
                </c:pt>
                <c:pt idx="2177">
                  <c:v>87</c:v>
                </c:pt>
                <c:pt idx="2178">
                  <c:v>86</c:v>
                </c:pt>
                <c:pt idx="2179">
                  <c:v>85</c:v>
                </c:pt>
                <c:pt idx="2180">
                  <c:v>90</c:v>
                </c:pt>
                <c:pt idx="2181">
                  <c:v>85</c:v>
                </c:pt>
                <c:pt idx="2182">
                  <c:v>87</c:v>
                </c:pt>
                <c:pt idx="2183">
                  <c:v>85</c:v>
                </c:pt>
                <c:pt idx="2184">
                  <c:v>88</c:v>
                </c:pt>
                <c:pt idx="2185">
                  <c:v>91</c:v>
                </c:pt>
                <c:pt idx="2186">
                  <c:v>84</c:v>
                </c:pt>
                <c:pt idx="2187">
                  <c:v>85</c:v>
                </c:pt>
                <c:pt idx="2188">
                  <c:v>83</c:v>
                </c:pt>
                <c:pt idx="2189">
                  <c:v>87</c:v>
                </c:pt>
                <c:pt idx="2190">
                  <c:v>85</c:v>
                </c:pt>
                <c:pt idx="2191">
                  <c:v>86</c:v>
                </c:pt>
                <c:pt idx="2192">
                  <c:v>88</c:v>
                </c:pt>
                <c:pt idx="2193">
                  <c:v>89</c:v>
                </c:pt>
                <c:pt idx="2194">
                  <c:v>86</c:v>
                </c:pt>
                <c:pt idx="2195">
                  <c:v>87</c:v>
                </c:pt>
                <c:pt idx="2196">
                  <c:v>86</c:v>
                </c:pt>
                <c:pt idx="2197">
                  <c:v>84</c:v>
                </c:pt>
                <c:pt idx="2198">
                  <c:v>84</c:v>
                </c:pt>
                <c:pt idx="2199">
                  <c:v>83</c:v>
                </c:pt>
                <c:pt idx="2200">
                  <c:v>88</c:v>
                </c:pt>
                <c:pt idx="2201">
                  <c:v>85</c:v>
                </c:pt>
                <c:pt idx="2202">
                  <c:v>83</c:v>
                </c:pt>
                <c:pt idx="2203">
                  <c:v>88</c:v>
                </c:pt>
                <c:pt idx="2204">
                  <c:v>88</c:v>
                </c:pt>
                <c:pt idx="2205">
                  <c:v>92</c:v>
                </c:pt>
                <c:pt idx="2206">
                  <c:v>92</c:v>
                </c:pt>
                <c:pt idx="2207">
                  <c:v>88</c:v>
                </c:pt>
                <c:pt idx="2208">
                  <c:v>86</c:v>
                </c:pt>
                <c:pt idx="2209">
                  <c:v>95</c:v>
                </c:pt>
                <c:pt idx="2210">
                  <c:v>86</c:v>
                </c:pt>
                <c:pt idx="2211">
                  <c:v>89</c:v>
                </c:pt>
                <c:pt idx="2212">
                  <c:v>86</c:v>
                </c:pt>
                <c:pt idx="2213">
                  <c:v>86</c:v>
                </c:pt>
                <c:pt idx="2214">
                  <c:v>87</c:v>
                </c:pt>
                <c:pt idx="2215">
                  <c:v>87</c:v>
                </c:pt>
                <c:pt idx="2216">
                  <c:v>89</c:v>
                </c:pt>
                <c:pt idx="2217">
                  <c:v>86</c:v>
                </c:pt>
                <c:pt idx="2218">
                  <c:v>89</c:v>
                </c:pt>
                <c:pt idx="2219">
                  <c:v>82</c:v>
                </c:pt>
                <c:pt idx="2220">
                  <c:v>86</c:v>
                </c:pt>
                <c:pt idx="2221">
                  <c:v>87</c:v>
                </c:pt>
                <c:pt idx="2222">
                  <c:v>90</c:v>
                </c:pt>
                <c:pt idx="2223">
                  <c:v>87</c:v>
                </c:pt>
                <c:pt idx="2224">
                  <c:v>87</c:v>
                </c:pt>
                <c:pt idx="2225">
                  <c:v>91</c:v>
                </c:pt>
                <c:pt idx="2226">
                  <c:v>87</c:v>
                </c:pt>
                <c:pt idx="2227">
                  <c:v>86</c:v>
                </c:pt>
                <c:pt idx="2228">
                  <c:v>85</c:v>
                </c:pt>
                <c:pt idx="2229">
                  <c:v>90</c:v>
                </c:pt>
                <c:pt idx="2230">
                  <c:v>88</c:v>
                </c:pt>
                <c:pt idx="2231">
                  <c:v>86</c:v>
                </c:pt>
                <c:pt idx="2232">
                  <c:v>85</c:v>
                </c:pt>
                <c:pt idx="2233">
                  <c:v>88</c:v>
                </c:pt>
                <c:pt idx="2234">
                  <c:v>86</c:v>
                </c:pt>
                <c:pt idx="2235">
                  <c:v>85</c:v>
                </c:pt>
                <c:pt idx="2236">
                  <c:v>88</c:v>
                </c:pt>
                <c:pt idx="2237">
                  <c:v>92</c:v>
                </c:pt>
                <c:pt idx="2238">
                  <c:v>87</c:v>
                </c:pt>
                <c:pt idx="2239">
                  <c:v>88</c:v>
                </c:pt>
                <c:pt idx="2240">
                  <c:v>87</c:v>
                </c:pt>
                <c:pt idx="2241">
                  <c:v>91</c:v>
                </c:pt>
                <c:pt idx="2242">
                  <c:v>89</c:v>
                </c:pt>
                <c:pt idx="2243">
                  <c:v>86</c:v>
                </c:pt>
                <c:pt idx="2244">
                  <c:v>87</c:v>
                </c:pt>
                <c:pt idx="2245">
                  <c:v>89</c:v>
                </c:pt>
                <c:pt idx="2246">
                  <c:v>90</c:v>
                </c:pt>
                <c:pt idx="2247">
                  <c:v>89</c:v>
                </c:pt>
                <c:pt idx="2248">
                  <c:v>88</c:v>
                </c:pt>
                <c:pt idx="2249">
                  <c:v>86</c:v>
                </c:pt>
                <c:pt idx="2250">
                  <c:v>87</c:v>
                </c:pt>
                <c:pt idx="2251">
                  <c:v>90</c:v>
                </c:pt>
                <c:pt idx="2252">
                  <c:v>84</c:v>
                </c:pt>
                <c:pt idx="2253">
                  <c:v>87</c:v>
                </c:pt>
                <c:pt idx="2254">
                  <c:v>88</c:v>
                </c:pt>
                <c:pt idx="2255">
                  <c:v>87</c:v>
                </c:pt>
                <c:pt idx="2256">
                  <c:v>87</c:v>
                </c:pt>
                <c:pt idx="2257">
                  <c:v>92</c:v>
                </c:pt>
                <c:pt idx="2258">
                  <c:v>146</c:v>
                </c:pt>
                <c:pt idx="2259">
                  <c:v>86</c:v>
                </c:pt>
                <c:pt idx="2260">
                  <c:v>87</c:v>
                </c:pt>
                <c:pt idx="2261">
                  <c:v>88</c:v>
                </c:pt>
                <c:pt idx="2262">
                  <c:v>95</c:v>
                </c:pt>
                <c:pt idx="2263">
                  <c:v>92</c:v>
                </c:pt>
                <c:pt idx="2264">
                  <c:v>94</c:v>
                </c:pt>
                <c:pt idx="2265">
                  <c:v>92</c:v>
                </c:pt>
                <c:pt idx="2266">
                  <c:v>98</c:v>
                </c:pt>
                <c:pt idx="2267">
                  <c:v>97</c:v>
                </c:pt>
                <c:pt idx="2268">
                  <c:v>93</c:v>
                </c:pt>
                <c:pt idx="2269">
                  <c:v>92</c:v>
                </c:pt>
                <c:pt idx="2270">
                  <c:v>96</c:v>
                </c:pt>
                <c:pt idx="2271">
                  <c:v>91</c:v>
                </c:pt>
                <c:pt idx="2272">
                  <c:v>96</c:v>
                </c:pt>
                <c:pt idx="2273">
                  <c:v>98</c:v>
                </c:pt>
                <c:pt idx="2274">
                  <c:v>93</c:v>
                </c:pt>
                <c:pt idx="2275">
                  <c:v>93</c:v>
                </c:pt>
                <c:pt idx="2276">
                  <c:v>97</c:v>
                </c:pt>
                <c:pt idx="2277">
                  <c:v>103</c:v>
                </c:pt>
                <c:pt idx="2278">
                  <c:v>93</c:v>
                </c:pt>
                <c:pt idx="2279">
                  <c:v>95</c:v>
                </c:pt>
                <c:pt idx="2280">
                  <c:v>95</c:v>
                </c:pt>
                <c:pt idx="2281">
                  <c:v>97</c:v>
                </c:pt>
                <c:pt idx="2282">
                  <c:v>96</c:v>
                </c:pt>
                <c:pt idx="2283">
                  <c:v>91</c:v>
                </c:pt>
                <c:pt idx="2284">
                  <c:v>93</c:v>
                </c:pt>
                <c:pt idx="2285">
                  <c:v>94</c:v>
                </c:pt>
                <c:pt idx="2286">
                  <c:v>96</c:v>
                </c:pt>
                <c:pt idx="2287">
                  <c:v>94</c:v>
                </c:pt>
                <c:pt idx="2288">
                  <c:v>97</c:v>
                </c:pt>
                <c:pt idx="2289">
                  <c:v>90</c:v>
                </c:pt>
                <c:pt idx="2290">
                  <c:v>94</c:v>
                </c:pt>
                <c:pt idx="2291">
                  <c:v>94</c:v>
                </c:pt>
                <c:pt idx="2292">
                  <c:v>94</c:v>
                </c:pt>
                <c:pt idx="2293">
                  <c:v>94</c:v>
                </c:pt>
                <c:pt idx="2294">
                  <c:v>95</c:v>
                </c:pt>
                <c:pt idx="2295">
                  <c:v>91</c:v>
                </c:pt>
                <c:pt idx="2296">
                  <c:v>94</c:v>
                </c:pt>
                <c:pt idx="2297">
                  <c:v>100</c:v>
                </c:pt>
                <c:pt idx="2298">
                  <c:v>95</c:v>
                </c:pt>
                <c:pt idx="2299">
                  <c:v>126</c:v>
                </c:pt>
                <c:pt idx="2300">
                  <c:v>183</c:v>
                </c:pt>
                <c:pt idx="2301">
                  <c:v>134</c:v>
                </c:pt>
                <c:pt idx="2302">
                  <c:v>115</c:v>
                </c:pt>
                <c:pt idx="2303">
                  <c:v>93</c:v>
                </c:pt>
                <c:pt idx="2304">
                  <c:v>99</c:v>
                </c:pt>
                <c:pt idx="2305">
                  <c:v>96</c:v>
                </c:pt>
                <c:pt idx="2306">
                  <c:v>93</c:v>
                </c:pt>
                <c:pt idx="2307">
                  <c:v>95</c:v>
                </c:pt>
                <c:pt idx="2308">
                  <c:v>93</c:v>
                </c:pt>
                <c:pt idx="2309">
                  <c:v>93</c:v>
                </c:pt>
                <c:pt idx="2310">
                  <c:v>94</c:v>
                </c:pt>
                <c:pt idx="2311">
                  <c:v>95</c:v>
                </c:pt>
                <c:pt idx="2312">
                  <c:v>92</c:v>
                </c:pt>
                <c:pt idx="2313">
                  <c:v>94</c:v>
                </c:pt>
                <c:pt idx="2314">
                  <c:v>99</c:v>
                </c:pt>
                <c:pt idx="2315">
                  <c:v>84</c:v>
                </c:pt>
                <c:pt idx="2316">
                  <c:v>85</c:v>
                </c:pt>
                <c:pt idx="2317">
                  <c:v>87</c:v>
                </c:pt>
                <c:pt idx="2318">
                  <c:v>106</c:v>
                </c:pt>
                <c:pt idx="2319">
                  <c:v>116</c:v>
                </c:pt>
                <c:pt idx="2320">
                  <c:v>122</c:v>
                </c:pt>
                <c:pt idx="2321">
                  <c:v>88</c:v>
                </c:pt>
                <c:pt idx="2322">
                  <c:v>90</c:v>
                </c:pt>
                <c:pt idx="2323">
                  <c:v>90</c:v>
                </c:pt>
                <c:pt idx="2324">
                  <c:v>87</c:v>
                </c:pt>
                <c:pt idx="2325">
                  <c:v>88</c:v>
                </c:pt>
                <c:pt idx="2326">
                  <c:v>85</c:v>
                </c:pt>
                <c:pt idx="2327">
                  <c:v>86</c:v>
                </c:pt>
                <c:pt idx="2328">
                  <c:v>91</c:v>
                </c:pt>
                <c:pt idx="2329">
                  <c:v>85</c:v>
                </c:pt>
                <c:pt idx="2330">
                  <c:v>89</c:v>
                </c:pt>
                <c:pt idx="2331">
                  <c:v>88</c:v>
                </c:pt>
                <c:pt idx="2332">
                  <c:v>87</c:v>
                </c:pt>
                <c:pt idx="2333">
                  <c:v>88</c:v>
                </c:pt>
                <c:pt idx="2334">
                  <c:v>84</c:v>
                </c:pt>
                <c:pt idx="2335">
                  <c:v>92</c:v>
                </c:pt>
                <c:pt idx="2336">
                  <c:v>175</c:v>
                </c:pt>
                <c:pt idx="2337">
                  <c:v>95</c:v>
                </c:pt>
                <c:pt idx="2338">
                  <c:v>91</c:v>
                </c:pt>
                <c:pt idx="2339">
                  <c:v>162</c:v>
                </c:pt>
                <c:pt idx="2340">
                  <c:v>90</c:v>
                </c:pt>
                <c:pt idx="2341">
                  <c:v>134</c:v>
                </c:pt>
                <c:pt idx="2342">
                  <c:v>91</c:v>
                </c:pt>
                <c:pt idx="2343">
                  <c:v>87</c:v>
                </c:pt>
                <c:pt idx="2344">
                  <c:v>99</c:v>
                </c:pt>
                <c:pt idx="2345">
                  <c:v>86</c:v>
                </c:pt>
                <c:pt idx="2346">
                  <c:v>125</c:v>
                </c:pt>
                <c:pt idx="2347">
                  <c:v>96</c:v>
                </c:pt>
                <c:pt idx="2348">
                  <c:v>170</c:v>
                </c:pt>
                <c:pt idx="2349">
                  <c:v>111</c:v>
                </c:pt>
                <c:pt idx="2350">
                  <c:v>95</c:v>
                </c:pt>
                <c:pt idx="2351">
                  <c:v>172</c:v>
                </c:pt>
                <c:pt idx="2352">
                  <c:v>170</c:v>
                </c:pt>
                <c:pt idx="2353">
                  <c:v>156</c:v>
                </c:pt>
                <c:pt idx="2354">
                  <c:v>149</c:v>
                </c:pt>
                <c:pt idx="2355">
                  <c:v>128</c:v>
                </c:pt>
                <c:pt idx="2356">
                  <c:v>128</c:v>
                </c:pt>
                <c:pt idx="2357">
                  <c:v>103</c:v>
                </c:pt>
                <c:pt idx="2358">
                  <c:v>103</c:v>
                </c:pt>
                <c:pt idx="2359">
                  <c:v>93</c:v>
                </c:pt>
                <c:pt idx="2360">
                  <c:v>91</c:v>
                </c:pt>
                <c:pt idx="2361">
                  <c:v>92</c:v>
                </c:pt>
                <c:pt idx="2362">
                  <c:v>92</c:v>
                </c:pt>
                <c:pt idx="2363">
                  <c:v>95</c:v>
                </c:pt>
                <c:pt idx="2364">
                  <c:v>95</c:v>
                </c:pt>
                <c:pt idx="2365">
                  <c:v>93</c:v>
                </c:pt>
                <c:pt idx="2366">
                  <c:v>108</c:v>
                </c:pt>
                <c:pt idx="2367">
                  <c:v>97</c:v>
                </c:pt>
                <c:pt idx="2368">
                  <c:v>100</c:v>
                </c:pt>
                <c:pt idx="2369">
                  <c:v>100</c:v>
                </c:pt>
                <c:pt idx="2370">
                  <c:v>101</c:v>
                </c:pt>
                <c:pt idx="2371">
                  <c:v>101</c:v>
                </c:pt>
                <c:pt idx="2372">
                  <c:v>101</c:v>
                </c:pt>
                <c:pt idx="2373">
                  <c:v>117</c:v>
                </c:pt>
                <c:pt idx="2374">
                  <c:v>99</c:v>
                </c:pt>
                <c:pt idx="2375">
                  <c:v>167</c:v>
                </c:pt>
                <c:pt idx="2376">
                  <c:v>110</c:v>
                </c:pt>
                <c:pt idx="2377">
                  <c:v>100</c:v>
                </c:pt>
                <c:pt idx="2378">
                  <c:v>161</c:v>
                </c:pt>
                <c:pt idx="2379">
                  <c:v>94</c:v>
                </c:pt>
                <c:pt idx="2380">
                  <c:v>101</c:v>
                </c:pt>
                <c:pt idx="2381">
                  <c:v>94</c:v>
                </c:pt>
                <c:pt idx="2382">
                  <c:v>95</c:v>
                </c:pt>
                <c:pt idx="2383">
                  <c:v>92</c:v>
                </c:pt>
                <c:pt idx="2384">
                  <c:v>93</c:v>
                </c:pt>
                <c:pt idx="2385">
                  <c:v>94</c:v>
                </c:pt>
                <c:pt idx="2386">
                  <c:v>94</c:v>
                </c:pt>
                <c:pt idx="2387">
                  <c:v>95</c:v>
                </c:pt>
                <c:pt idx="2388">
                  <c:v>91</c:v>
                </c:pt>
                <c:pt idx="2389">
                  <c:v>97</c:v>
                </c:pt>
                <c:pt idx="2390">
                  <c:v>92</c:v>
                </c:pt>
                <c:pt idx="2391">
                  <c:v>93</c:v>
                </c:pt>
                <c:pt idx="2392">
                  <c:v>98</c:v>
                </c:pt>
                <c:pt idx="2393">
                  <c:v>95</c:v>
                </c:pt>
                <c:pt idx="2394">
                  <c:v>94</c:v>
                </c:pt>
                <c:pt idx="2395">
                  <c:v>92</c:v>
                </c:pt>
                <c:pt idx="2396">
                  <c:v>99</c:v>
                </c:pt>
                <c:pt idx="2397">
                  <c:v>96</c:v>
                </c:pt>
                <c:pt idx="2398">
                  <c:v>94</c:v>
                </c:pt>
                <c:pt idx="2399">
                  <c:v>94</c:v>
                </c:pt>
                <c:pt idx="2400">
                  <c:v>91</c:v>
                </c:pt>
                <c:pt idx="2401">
                  <c:v>97</c:v>
                </c:pt>
                <c:pt idx="2402">
                  <c:v>104</c:v>
                </c:pt>
                <c:pt idx="2403">
                  <c:v>97</c:v>
                </c:pt>
                <c:pt idx="2404">
                  <c:v>92</c:v>
                </c:pt>
                <c:pt idx="2405">
                  <c:v>95</c:v>
                </c:pt>
                <c:pt idx="2406">
                  <c:v>93</c:v>
                </c:pt>
                <c:pt idx="2407">
                  <c:v>92</c:v>
                </c:pt>
                <c:pt idx="2408">
                  <c:v>95</c:v>
                </c:pt>
                <c:pt idx="2409">
                  <c:v>93</c:v>
                </c:pt>
                <c:pt idx="2410">
                  <c:v>93</c:v>
                </c:pt>
                <c:pt idx="2411">
                  <c:v>91</c:v>
                </c:pt>
                <c:pt idx="2412">
                  <c:v>94</c:v>
                </c:pt>
                <c:pt idx="2413">
                  <c:v>92</c:v>
                </c:pt>
                <c:pt idx="2414">
                  <c:v>96</c:v>
                </c:pt>
                <c:pt idx="2415">
                  <c:v>92</c:v>
                </c:pt>
                <c:pt idx="2416">
                  <c:v>95</c:v>
                </c:pt>
                <c:pt idx="2417">
                  <c:v>95</c:v>
                </c:pt>
                <c:pt idx="2418">
                  <c:v>95</c:v>
                </c:pt>
                <c:pt idx="2419">
                  <c:v>100</c:v>
                </c:pt>
                <c:pt idx="2420">
                  <c:v>94</c:v>
                </c:pt>
                <c:pt idx="2421">
                  <c:v>93</c:v>
                </c:pt>
                <c:pt idx="2422">
                  <c:v>90</c:v>
                </c:pt>
                <c:pt idx="2423">
                  <c:v>95</c:v>
                </c:pt>
                <c:pt idx="2424">
                  <c:v>94</c:v>
                </c:pt>
                <c:pt idx="2425">
                  <c:v>94</c:v>
                </c:pt>
                <c:pt idx="2426">
                  <c:v>96</c:v>
                </c:pt>
                <c:pt idx="2427">
                  <c:v>95</c:v>
                </c:pt>
                <c:pt idx="2428">
                  <c:v>128</c:v>
                </c:pt>
                <c:pt idx="2429">
                  <c:v>95</c:v>
                </c:pt>
                <c:pt idx="2430">
                  <c:v>94</c:v>
                </c:pt>
                <c:pt idx="2431">
                  <c:v>96</c:v>
                </c:pt>
                <c:pt idx="2432">
                  <c:v>93</c:v>
                </c:pt>
                <c:pt idx="2433">
                  <c:v>93</c:v>
                </c:pt>
                <c:pt idx="2434">
                  <c:v>93</c:v>
                </c:pt>
                <c:pt idx="2435">
                  <c:v>91</c:v>
                </c:pt>
                <c:pt idx="2436">
                  <c:v>95</c:v>
                </c:pt>
                <c:pt idx="2437">
                  <c:v>98</c:v>
                </c:pt>
                <c:pt idx="2438">
                  <c:v>91</c:v>
                </c:pt>
                <c:pt idx="2439">
                  <c:v>93</c:v>
                </c:pt>
                <c:pt idx="2440">
                  <c:v>96</c:v>
                </c:pt>
                <c:pt idx="2441">
                  <c:v>95</c:v>
                </c:pt>
                <c:pt idx="2442">
                  <c:v>92</c:v>
                </c:pt>
                <c:pt idx="2443">
                  <c:v>93</c:v>
                </c:pt>
                <c:pt idx="2444">
                  <c:v>95</c:v>
                </c:pt>
                <c:pt idx="2445">
                  <c:v>94</c:v>
                </c:pt>
                <c:pt idx="2446">
                  <c:v>102</c:v>
                </c:pt>
                <c:pt idx="2447">
                  <c:v>92</c:v>
                </c:pt>
                <c:pt idx="2448">
                  <c:v>93</c:v>
                </c:pt>
                <c:pt idx="2449">
                  <c:v>104</c:v>
                </c:pt>
                <c:pt idx="2450">
                  <c:v>92</c:v>
                </c:pt>
                <c:pt idx="2451">
                  <c:v>102</c:v>
                </c:pt>
                <c:pt idx="2452">
                  <c:v>94</c:v>
                </c:pt>
                <c:pt idx="2453">
                  <c:v>92</c:v>
                </c:pt>
                <c:pt idx="2454">
                  <c:v>98</c:v>
                </c:pt>
                <c:pt idx="2455">
                  <c:v>106</c:v>
                </c:pt>
                <c:pt idx="2456">
                  <c:v>94</c:v>
                </c:pt>
                <c:pt idx="2457">
                  <c:v>93</c:v>
                </c:pt>
                <c:pt idx="2458">
                  <c:v>98</c:v>
                </c:pt>
                <c:pt idx="2459">
                  <c:v>93</c:v>
                </c:pt>
                <c:pt idx="2460">
                  <c:v>93</c:v>
                </c:pt>
                <c:pt idx="2461">
                  <c:v>92</c:v>
                </c:pt>
                <c:pt idx="2462">
                  <c:v>93</c:v>
                </c:pt>
                <c:pt idx="2463">
                  <c:v>96</c:v>
                </c:pt>
                <c:pt idx="2464">
                  <c:v>93</c:v>
                </c:pt>
                <c:pt idx="2465">
                  <c:v>95</c:v>
                </c:pt>
                <c:pt idx="2466">
                  <c:v>95</c:v>
                </c:pt>
                <c:pt idx="2467">
                  <c:v>94</c:v>
                </c:pt>
                <c:pt idx="2468">
                  <c:v>92</c:v>
                </c:pt>
                <c:pt idx="2469">
                  <c:v>93</c:v>
                </c:pt>
                <c:pt idx="2470">
                  <c:v>97</c:v>
                </c:pt>
                <c:pt idx="2471">
                  <c:v>93</c:v>
                </c:pt>
                <c:pt idx="2472">
                  <c:v>96</c:v>
                </c:pt>
                <c:pt idx="2473">
                  <c:v>99</c:v>
                </c:pt>
                <c:pt idx="2474">
                  <c:v>94</c:v>
                </c:pt>
                <c:pt idx="2475">
                  <c:v>93</c:v>
                </c:pt>
                <c:pt idx="2476">
                  <c:v>93</c:v>
                </c:pt>
                <c:pt idx="2477">
                  <c:v>93</c:v>
                </c:pt>
                <c:pt idx="2478">
                  <c:v>91</c:v>
                </c:pt>
                <c:pt idx="2479">
                  <c:v>96</c:v>
                </c:pt>
                <c:pt idx="2480">
                  <c:v>107</c:v>
                </c:pt>
                <c:pt idx="2481">
                  <c:v>95</c:v>
                </c:pt>
                <c:pt idx="2482">
                  <c:v>93</c:v>
                </c:pt>
                <c:pt idx="2483">
                  <c:v>101</c:v>
                </c:pt>
                <c:pt idx="2484">
                  <c:v>95</c:v>
                </c:pt>
                <c:pt idx="2485">
                  <c:v>118</c:v>
                </c:pt>
                <c:pt idx="2486">
                  <c:v>93</c:v>
                </c:pt>
                <c:pt idx="2487">
                  <c:v>94</c:v>
                </c:pt>
                <c:pt idx="2488">
                  <c:v>93</c:v>
                </c:pt>
                <c:pt idx="2489">
                  <c:v>93</c:v>
                </c:pt>
                <c:pt idx="2490">
                  <c:v>95</c:v>
                </c:pt>
                <c:pt idx="2491">
                  <c:v>95</c:v>
                </c:pt>
                <c:pt idx="2492">
                  <c:v>98</c:v>
                </c:pt>
                <c:pt idx="2493">
                  <c:v>93</c:v>
                </c:pt>
                <c:pt idx="2494">
                  <c:v>93</c:v>
                </c:pt>
                <c:pt idx="2495">
                  <c:v>94</c:v>
                </c:pt>
                <c:pt idx="2496">
                  <c:v>94</c:v>
                </c:pt>
                <c:pt idx="2497">
                  <c:v>92</c:v>
                </c:pt>
                <c:pt idx="2498">
                  <c:v>93</c:v>
                </c:pt>
                <c:pt idx="2499">
                  <c:v>95</c:v>
                </c:pt>
                <c:pt idx="2500">
                  <c:v>96</c:v>
                </c:pt>
                <c:pt idx="2501">
                  <c:v>99</c:v>
                </c:pt>
                <c:pt idx="2502">
                  <c:v>107</c:v>
                </c:pt>
                <c:pt idx="2503">
                  <c:v>104</c:v>
                </c:pt>
                <c:pt idx="2504">
                  <c:v>94</c:v>
                </c:pt>
                <c:pt idx="2505">
                  <c:v>93</c:v>
                </c:pt>
                <c:pt idx="2506">
                  <c:v>95</c:v>
                </c:pt>
                <c:pt idx="2507">
                  <c:v>94</c:v>
                </c:pt>
                <c:pt idx="2508">
                  <c:v>92</c:v>
                </c:pt>
                <c:pt idx="2509">
                  <c:v>91</c:v>
                </c:pt>
                <c:pt idx="2510">
                  <c:v>101</c:v>
                </c:pt>
                <c:pt idx="2511">
                  <c:v>105</c:v>
                </c:pt>
                <c:pt idx="2512">
                  <c:v>103</c:v>
                </c:pt>
                <c:pt idx="2513">
                  <c:v>100</c:v>
                </c:pt>
                <c:pt idx="2514">
                  <c:v>103</c:v>
                </c:pt>
                <c:pt idx="2515">
                  <c:v>102</c:v>
                </c:pt>
                <c:pt idx="2516">
                  <c:v>103</c:v>
                </c:pt>
                <c:pt idx="2517">
                  <c:v>99</c:v>
                </c:pt>
                <c:pt idx="2518">
                  <c:v>103</c:v>
                </c:pt>
                <c:pt idx="2519">
                  <c:v>101</c:v>
                </c:pt>
                <c:pt idx="2520">
                  <c:v>100</c:v>
                </c:pt>
                <c:pt idx="2521">
                  <c:v>102</c:v>
                </c:pt>
                <c:pt idx="2522">
                  <c:v>102</c:v>
                </c:pt>
                <c:pt idx="2523">
                  <c:v>107</c:v>
                </c:pt>
                <c:pt idx="2524">
                  <c:v>100</c:v>
                </c:pt>
                <c:pt idx="2525">
                  <c:v>101</c:v>
                </c:pt>
                <c:pt idx="2526">
                  <c:v>107</c:v>
                </c:pt>
                <c:pt idx="2527">
                  <c:v>99</c:v>
                </c:pt>
                <c:pt idx="2528">
                  <c:v>101</c:v>
                </c:pt>
                <c:pt idx="2529">
                  <c:v>107</c:v>
                </c:pt>
                <c:pt idx="2530">
                  <c:v>112</c:v>
                </c:pt>
                <c:pt idx="2531">
                  <c:v>100</c:v>
                </c:pt>
                <c:pt idx="2532">
                  <c:v>101</c:v>
                </c:pt>
                <c:pt idx="2533">
                  <c:v>104</c:v>
                </c:pt>
                <c:pt idx="2534">
                  <c:v>100</c:v>
                </c:pt>
                <c:pt idx="2535">
                  <c:v>102</c:v>
                </c:pt>
                <c:pt idx="2536">
                  <c:v>98</c:v>
                </c:pt>
                <c:pt idx="2537">
                  <c:v>105</c:v>
                </c:pt>
                <c:pt idx="2538">
                  <c:v>99</c:v>
                </c:pt>
                <c:pt idx="2539">
                  <c:v>109</c:v>
                </c:pt>
                <c:pt idx="2540">
                  <c:v>100</c:v>
                </c:pt>
                <c:pt idx="2541">
                  <c:v>100</c:v>
                </c:pt>
                <c:pt idx="2542">
                  <c:v>98</c:v>
                </c:pt>
                <c:pt idx="2543">
                  <c:v>101</c:v>
                </c:pt>
                <c:pt idx="2544">
                  <c:v>100</c:v>
                </c:pt>
                <c:pt idx="2545">
                  <c:v>103</c:v>
                </c:pt>
                <c:pt idx="2546">
                  <c:v>99</c:v>
                </c:pt>
                <c:pt idx="2547">
                  <c:v>100</c:v>
                </c:pt>
                <c:pt idx="2548">
                  <c:v>102</c:v>
                </c:pt>
                <c:pt idx="2549">
                  <c:v>100</c:v>
                </c:pt>
                <c:pt idx="2550">
                  <c:v>100</c:v>
                </c:pt>
                <c:pt idx="2551">
                  <c:v>102</c:v>
                </c:pt>
                <c:pt idx="2552">
                  <c:v>99</c:v>
                </c:pt>
                <c:pt idx="2553">
                  <c:v>101</c:v>
                </c:pt>
                <c:pt idx="2554">
                  <c:v>110</c:v>
                </c:pt>
                <c:pt idx="2555">
                  <c:v>103</c:v>
                </c:pt>
                <c:pt idx="2556">
                  <c:v>100</c:v>
                </c:pt>
                <c:pt idx="2557">
                  <c:v>101</c:v>
                </c:pt>
                <c:pt idx="2558">
                  <c:v>100</c:v>
                </c:pt>
                <c:pt idx="2559">
                  <c:v>101</c:v>
                </c:pt>
                <c:pt idx="2560">
                  <c:v>102</c:v>
                </c:pt>
                <c:pt idx="2561">
                  <c:v>105</c:v>
                </c:pt>
                <c:pt idx="2562">
                  <c:v>103</c:v>
                </c:pt>
                <c:pt idx="2563">
                  <c:v>116</c:v>
                </c:pt>
                <c:pt idx="2564">
                  <c:v>94</c:v>
                </c:pt>
                <c:pt idx="2565">
                  <c:v>94</c:v>
                </c:pt>
                <c:pt idx="2566">
                  <c:v>99</c:v>
                </c:pt>
                <c:pt idx="2567">
                  <c:v>92</c:v>
                </c:pt>
                <c:pt idx="2568">
                  <c:v>91</c:v>
                </c:pt>
                <c:pt idx="2569">
                  <c:v>93</c:v>
                </c:pt>
                <c:pt idx="2570">
                  <c:v>94</c:v>
                </c:pt>
                <c:pt idx="2571">
                  <c:v>99</c:v>
                </c:pt>
                <c:pt idx="2572">
                  <c:v>90</c:v>
                </c:pt>
                <c:pt idx="2573">
                  <c:v>93</c:v>
                </c:pt>
                <c:pt idx="2574">
                  <c:v>93</c:v>
                </c:pt>
                <c:pt idx="2575">
                  <c:v>93</c:v>
                </c:pt>
                <c:pt idx="2576">
                  <c:v>94</c:v>
                </c:pt>
                <c:pt idx="2577">
                  <c:v>93</c:v>
                </c:pt>
                <c:pt idx="2578">
                  <c:v>94</c:v>
                </c:pt>
                <c:pt idx="2579">
                  <c:v>94</c:v>
                </c:pt>
                <c:pt idx="2580">
                  <c:v>95</c:v>
                </c:pt>
                <c:pt idx="2581">
                  <c:v>94</c:v>
                </c:pt>
                <c:pt idx="2582">
                  <c:v>93</c:v>
                </c:pt>
                <c:pt idx="2583">
                  <c:v>94</c:v>
                </c:pt>
                <c:pt idx="2584">
                  <c:v>93</c:v>
                </c:pt>
                <c:pt idx="2585">
                  <c:v>93</c:v>
                </c:pt>
                <c:pt idx="2586">
                  <c:v>97</c:v>
                </c:pt>
                <c:pt idx="2587">
                  <c:v>91</c:v>
                </c:pt>
                <c:pt idx="2588">
                  <c:v>93</c:v>
                </c:pt>
                <c:pt idx="2589">
                  <c:v>92</c:v>
                </c:pt>
                <c:pt idx="2590">
                  <c:v>93</c:v>
                </c:pt>
                <c:pt idx="2591">
                  <c:v>94</c:v>
                </c:pt>
                <c:pt idx="2592">
                  <c:v>94</c:v>
                </c:pt>
                <c:pt idx="2593">
                  <c:v>91</c:v>
                </c:pt>
                <c:pt idx="2594">
                  <c:v>92</c:v>
                </c:pt>
                <c:pt idx="2595">
                  <c:v>93</c:v>
                </c:pt>
                <c:pt idx="2596">
                  <c:v>93</c:v>
                </c:pt>
                <c:pt idx="2597">
                  <c:v>94</c:v>
                </c:pt>
                <c:pt idx="2598">
                  <c:v>95</c:v>
                </c:pt>
                <c:pt idx="2599">
                  <c:v>98</c:v>
                </c:pt>
                <c:pt idx="2600">
                  <c:v>96</c:v>
                </c:pt>
                <c:pt idx="2601">
                  <c:v>95</c:v>
                </c:pt>
                <c:pt idx="2602">
                  <c:v>92</c:v>
                </c:pt>
                <c:pt idx="2603">
                  <c:v>95</c:v>
                </c:pt>
                <c:pt idx="2604">
                  <c:v>98</c:v>
                </c:pt>
                <c:pt idx="2605">
                  <c:v>91</c:v>
                </c:pt>
                <c:pt idx="2606">
                  <c:v>92</c:v>
                </c:pt>
                <c:pt idx="2607">
                  <c:v>94</c:v>
                </c:pt>
                <c:pt idx="2608">
                  <c:v>91</c:v>
                </c:pt>
                <c:pt idx="2609">
                  <c:v>93</c:v>
                </c:pt>
                <c:pt idx="2610">
                  <c:v>96</c:v>
                </c:pt>
                <c:pt idx="2611">
                  <c:v>92</c:v>
                </c:pt>
                <c:pt idx="2612">
                  <c:v>94</c:v>
                </c:pt>
                <c:pt idx="2613">
                  <c:v>100</c:v>
                </c:pt>
                <c:pt idx="2614">
                  <c:v>93</c:v>
                </c:pt>
                <c:pt idx="2615">
                  <c:v>94</c:v>
                </c:pt>
                <c:pt idx="2616">
                  <c:v>96</c:v>
                </c:pt>
                <c:pt idx="2617">
                  <c:v>94</c:v>
                </c:pt>
                <c:pt idx="2618">
                  <c:v>96</c:v>
                </c:pt>
                <c:pt idx="2619">
                  <c:v>96</c:v>
                </c:pt>
                <c:pt idx="2620">
                  <c:v>92</c:v>
                </c:pt>
                <c:pt idx="2621">
                  <c:v>94</c:v>
                </c:pt>
                <c:pt idx="2622">
                  <c:v>97</c:v>
                </c:pt>
                <c:pt idx="2623">
                  <c:v>93</c:v>
                </c:pt>
                <c:pt idx="2624">
                  <c:v>92</c:v>
                </c:pt>
                <c:pt idx="2625">
                  <c:v>95</c:v>
                </c:pt>
                <c:pt idx="2626">
                  <c:v>92</c:v>
                </c:pt>
                <c:pt idx="2627">
                  <c:v>95</c:v>
                </c:pt>
                <c:pt idx="2628">
                  <c:v>336</c:v>
                </c:pt>
                <c:pt idx="2629">
                  <c:v>399</c:v>
                </c:pt>
                <c:pt idx="2630">
                  <c:v>228</c:v>
                </c:pt>
                <c:pt idx="2631">
                  <c:v>97</c:v>
                </c:pt>
                <c:pt idx="2632">
                  <c:v>96</c:v>
                </c:pt>
                <c:pt idx="2633">
                  <c:v>103</c:v>
                </c:pt>
                <c:pt idx="2634">
                  <c:v>150</c:v>
                </c:pt>
                <c:pt idx="2635">
                  <c:v>219</c:v>
                </c:pt>
                <c:pt idx="2636">
                  <c:v>100</c:v>
                </c:pt>
                <c:pt idx="2637">
                  <c:v>93</c:v>
                </c:pt>
                <c:pt idx="2638">
                  <c:v>233</c:v>
                </c:pt>
                <c:pt idx="2639">
                  <c:v>236</c:v>
                </c:pt>
                <c:pt idx="2640">
                  <c:v>180</c:v>
                </c:pt>
                <c:pt idx="2641">
                  <c:v>107</c:v>
                </c:pt>
                <c:pt idx="2642">
                  <c:v>94</c:v>
                </c:pt>
                <c:pt idx="2643">
                  <c:v>95</c:v>
                </c:pt>
                <c:pt idx="2644">
                  <c:v>96</c:v>
                </c:pt>
                <c:pt idx="2645">
                  <c:v>94</c:v>
                </c:pt>
                <c:pt idx="2646">
                  <c:v>97</c:v>
                </c:pt>
                <c:pt idx="2647">
                  <c:v>99</c:v>
                </c:pt>
                <c:pt idx="2648">
                  <c:v>93</c:v>
                </c:pt>
                <c:pt idx="2649">
                  <c:v>96</c:v>
                </c:pt>
                <c:pt idx="2650">
                  <c:v>94</c:v>
                </c:pt>
                <c:pt idx="2651">
                  <c:v>84</c:v>
                </c:pt>
                <c:pt idx="2652">
                  <c:v>88</c:v>
                </c:pt>
                <c:pt idx="2653">
                  <c:v>86</c:v>
                </c:pt>
                <c:pt idx="2654">
                  <c:v>145</c:v>
                </c:pt>
                <c:pt idx="2655">
                  <c:v>168</c:v>
                </c:pt>
                <c:pt idx="2656">
                  <c:v>262</c:v>
                </c:pt>
                <c:pt idx="2657">
                  <c:v>389</c:v>
                </c:pt>
                <c:pt idx="2658">
                  <c:v>331</c:v>
                </c:pt>
                <c:pt idx="2659">
                  <c:v>217</c:v>
                </c:pt>
                <c:pt idx="2660">
                  <c:v>124</c:v>
                </c:pt>
                <c:pt idx="2661">
                  <c:v>215</c:v>
                </c:pt>
                <c:pt idx="2662">
                  <c:v>89</c:v>
                </c:pt>
                <c:pt idx="2663">
                  <c:v>88</c:v>
                </c:pt>
                <c:pt idx="2664">
                  <c:v>86</c:v>
                </c:pt>
                <c:pt idx="2665">
                  <c:v>88</c:v>
                </c:pt>
                <c:pt idx="2666">
                  <c:v>195</c:v>
                </c:pt>
                <c:pt idx="2667">
                  <c:v>84</c:v>
                </c:pt>
                <c:pt idx="2668">
                  <c:v>96</c:v>
                </c:pt>
                <c:pt idx="2669">
                  <c:v>86</c:v>
                </c:pt>
                <c:pt idx="2670">
                  <c:v>101</c:v>
                </c:pt>
                <c:pt idx="2671">
                  <c:v>99</c:v>
                </c:pt>
                <c:pt idx="2672">
                  <c:v>87</c:v>
                </c:pt>
                <c:pt idx="2673">
                  <c:v>87</c:v>
                </c:pt>
                <c:pt idx="2674">
                  <c:v>94</c:v>
                </c:pt>
                <c:pt idx="2675">
                  <c:v>88</c:v>
                </c:pt>
                <c:pt idx="2676">
                  <c:v>88</c:v>
                </c:pt>
                <c:pt idx="2677">
                  <c:v>90</c:v>
                </c:pt>
                <c:pt idx="2678">
                  <c:v>87</c:v>
                </c:pt>
                <c:pt idx="2679">
                  <c:v>85</c:v>
                </c:pt>
                <c:pt idx="2680">
                  <c:v>85</c:v>
                </c:pt>
                <c:pt idx="2681">
                  <c:v>88</c:v>
                </c:pt>
                <c:pt idx="2682">
                  <c:v>87</c:v>
                </c:pt>
                <c:pt idx="2683">
                  <c:v>87</c:v>
                </c:pt>
                <c:pt idx="2684">
                  <c:v>87</c:v>
                </c:pt>
                <c:pt idx="2685">
                  <c:v>86</c:v>
                </c:pt>
                <c:pt idx="2686">
                  <c:v>90</c:v>
                </c:pt>
                <c:pt idx="2687">
                  <c:v>86</c:v>
                </c:pt>
                <c:pt idx="2688">
                  <c:v>90</c:v>
                </c:pt>
                <c:pt idx="2689">
                  <c:v>85</c:v>
                </c:pt>
                <c:pt idx="2690">
                  <c:v>150</c:v>
                </c:pt>
                <c:pt idx="2691">
                  <c:v>176</c:v>
                </c:pt>
                <c:pt idx="2692">
                  <c:v>131</c:v>
                </c:pt>
                <c:pt idx="2693">
                  <c:v>196</c:v>
                </c:pt>
                <c:pt idx="2694">
                  <c:v>160</c:v>
                </c:pt>
                <c:pt idx="2695">
                  <c:v>88</c:v>
                </c:pt>
                <c:pt idx="2696">
                  <c:v>95</c:v>
                </c:pt>
                <c:pt idx="2697">
                  <c:v>99</c:v>
                </c:pt>
                <c:pt idx="2698">
                  <c:v>106</c:v>
                </c:pt>
                <c:pt idx="2699">
                  <c:v>105</c:v>
                </c:pt>
                <c:pt idx="2700">
                  <c:v>86</c:v>
                </c:pt>
                <c:pt idx="2701">
                  <c:v>86</c:v>
                </c:pt>
                <c:pt idx="2702">
                  <c:v>84</c:v>
                </c:pt>
                <c:pt idx="2703">
                  <c:v>84</c:v>
                </c:pt>
                <c:pt idx="2704">
                  <c:v>92</c:v>
                </c:pt>
                <c:pt idx="2705">
                  <c:v>86</c:v>
                </c:pt>
                <c:pt idx="2706">
                  <c:v>85</c:v>
                </c:pt>
                <c:pt idx="2707">
                  <c:v>90</c:v>
                </c:pt>
                <c:pt idx="2708">
                  <c:v>86</c:v>
                </c:pt>
                <c:pt idx="2709">
                  <c:v>86</c:v>
                </c:pt>
                <c:pt idx="2710">
                  <c:v>89</c:v>
                </c:pt>
                <c:pt idx="2711">
                  <c:v>88</c:v>
                </c:pt>
                <c:pt idx="2712">
                  <c:v>90</c:v>
                </c:pt>
                <c:pt idx="2713">
                  <c:v>87</c:v>
                </c:pt>
                <c:pt idx="2714">
                  <c:v>88</c:v>
                </c:pt>
                <c:pt idx="2715">
                  <c:v>88</c:v>
                </c:pt>
                <c:pt idx="2716">
                  <c:v>84</c:v>
                </c:pt>
                <c:pt idx="2717">
                  <c:v>89</c:v>
                </c:pt>
                <c:pt idx="2718">
                  <c:v>86</c:v>
                </c:pt>
                <c:pt idx="2719">
                  <c:v>85</c:v>
                </c:pt>
                <c:pt idx="2720">
                  <c:v>86</c:v>
                </c:pt>
                <c:pt idx="2721">
                  <c:v>99</c:v>
                </c:pt>
                <c:pt idx="2722">
                  <c:v>89</c:v>
                </c:pt>
                <c:pt idx="2723">
                  <c:v>85</c:v>
                </c:pt>
                <c:pt idx="2724">
                  <c:v>86</c:v>
                </c:pt>
                <c:pt idx="2725">
                  <c:v>89</c:v>
                </c:pt>
                <c:pt idx="2726">
                  <c:v>86</c:v>
                </c:pt>
                <c:pt idx="2727">
                  <c:v>85</c:v>
                </c:pt>
                <c:pt idx="2728">
                  <c:v>88</c:v>
                </c:pt>
                <c:pt idx="2729">
                  <c:v>86</c:v>
                </c:pt>
                <c:pt idx="2730">
                  <c:v>88</c:v>
                </c:pt>
                <c:pt idx="2731">
                  <c:v>88</c:v>
                </c:pt>
                <c:pt idx="2732">
                  <c:v>118</c:v>
                </c:pt>
                <c:pt idx="2733">
                  <c:v>89</c:v>
                </c:pt>
                <c:pt idx="2734">
                  <c:v>84</c:v>
                </c:pt>
                <c:pt idx="2735">
                  <c:v>87</c:v>
                </c:pt>
                <c:pt idx="2736">
                  <c:v>87</c:v>
                </c:pt>
                <c:pt idx="2737">
                  <c:v>89</c:v>
                </c:pt>
                <c:pt idx="2738">
                  <c:v>88</c:v>
                </c:pt>
                <c:pt idx="2739">
                  <c:v>89</c:v>
                </c:pt>
                <c:pt idx="2740">
                  <c:v>87</c:v>
                </c:pt>
                <c:pt idx="2741">
                  <c:v>100</c:v>
                </c:pt>
                <c:pt idx="2742">
                  <c:v>86</c:v>
                </c:pt>
                <c:pt idx="2743">
                  <c:v>85</c:v>
                </c:pt>
                <c:pt idx="2744">
                  <c:v>86</c:v>
                </c:pt>
                <c:pt idx="2745">
                  <c:v>85</c:v>
                </c:pt>
                <c:pt idx="2746">
                  <c:v>86</c:v>
                </c:pt>
                <c:pt idx="2747">
                  <c:v>89</c:v>
                </c:pt>
                <c:pt idx="2748">
                  <c:v>89</c:v>
                </c:pt>
                <c:pt idx="2749">
                  <c:v>87</c:v>
                </c:pt>
                <c:pt idx="2750">
                  <c:v>85</c:v>
                </c:pt>
                <c:pt idx="2751">
                  <c:v>89</c:v>
                </c:pt>
                <c:pt idx="2752">
                  <c:v>87</c:v>
                </c:pt>
                <c:pt idx="2753">
                  <c:v>91</c:v>
                </c:pt>
                <c:pt idx="2754">
                  <c:v>86</c:v>
                </c:pt>
                <c:pt idx="2755">
                  <c:v>91</c:v>
                </c:pt>
                <c:pt idx="2756">
                  <c:v>94</c:v>
                </c:pt>
                <c:pt idx="2757">
                  <c:v>90</c:v>
                </c:pt>
                <c:pt idx="2758">
                  <c:v>94</c:v>
                </c:pt>
                <c:pt idx="2759">
                  <c:v>94</c:v>
                </c:pt>
                <c:pt idx="2760">
                  <c:v>95</c:v>
                </c:pt>
                <c:pt idx="2761">
                  <c:v>94</c:v>
                </c:pt>
                <c:pt idx="2762">
                  <c:v>95</c:v>
                </c:pt>
                <c:pt idx="2763">
                  <c:v>92</c:v>
                </c:pt>
                <c:pt idx="2764">
                  <c:v>93</c:v>
                </c:pt>
                <c:pt idx="2765">
                  <c:v>92</c:v>
                </c:pt>
                <c:pt idx="2766">
                  <c:v>97</c:v>
                </c:pt>
                <c:pt idx="2767">
                  <c:v>93</c:v>
                </c:pt>
                <c:pt idx="2768">
                  <c:v>92</c:v>
                </c:pt>
                <c:pt idx="2769">
                  <c:v>101</c:v>
                </c:pt>
                <c:pt idx="2770">
                  <c:v>92</c:v>
                </c:pt>
                <c:pt idx="2771">
                  <c:v>95</c:v>
                </c:pt>
                <c:pt idx="2772">
                  <c:v>95</c:v>
                </c:pt>
                <c:pt idx="2773">
                  <c:v>94</c:v>
                </c:pt>
                <c:pt idx="2774">
                  <c:v>92</c:v>
                </c:pt>
                <c:pt idx="2775">
                  <c:v>91</c:v>
                </c:pt>
                <c:pt idx="2776">
                  <c:v>93</c:v>
                </c:pt>
                <c:pt idx="2777">
                  <c:v>94</c:v>
                </c:pt>
                <c:pt idx="2778">
                  <c:v>94</c:v>
                </c:pt>
                <c:pt idx="2779">
                  <c:v>95</c:v>
                </c:pt>
                <c:pt idx="2780">
                  <c:v>98</c:v>
                </c:pt>
                <c:pt idx="2781">
                  <c:v>91</c:v>
                </c:pt>
                <c:pt idx="2782">
                  <c:v>93</c:v>
                </c:pt>
                <c:pt idx="2783">
                  <c:v>92</c:v>
                </c:pt>
                <c:pt idx="2784">
                  <c:v>96</c:v>
                </c:pt>
                <c:pt idx="2785">
                  <c:v>94</c:v>
                </c:pt>
                <c:pt idx="2786">
                  <c:v>95</c:v>
                </c:pt>
                <c:pt idx="2787">
                  <c:v>96</c:v>
                </c:pt>
                <c:pt idx="2788">
                  <c:v>95</c:v>
                </c:pt>
                <c:pt idx="2789">
                  <c:v>93</c:v>
                </c:pt>
                <c:pt idx="2790">
                  <c:v>101</c:v>
                </c:pt>
                <c:pt idx="2791">
                  <c:v>94</c:v>
                </c:pt>
                <c:pt idx="2792">
                  <c:v>92</c:v>
                </c:pt>
                <c:pt idx="2793">
                  <c:v>109</c:v>
                </c:pt>
                <c:pt idx="2794">
                  <c:v>94</c:v>
                </c:pt>
                <c:pt idx="2795">
                  <c:v>94</c:v>
                </c:pt>
                <c:pt idx="2796">
                  <c:v>96</c:v>
                </c:pt>
                <c:pt idx="2797">
                  <c:v>94</c:v>
                </c:pt>
                <c:pt idx="2798">
                  <c:v>97</c:v>
                </c:pt>
                <c:pt idx="2799">
                  <c:v>91</c:v>
                </c:pt>
                <c:pt idx="2800">
                  <c:v>94</c:v>
                </c:pt>
                <c:pt idx="2801">
                  <c:v>95</c:v>
                </c:pt>
                <c:pt idx="2802">
                  <c:v>108</c:v>
                </c:pt>
                <c:pt idx="2803">
                  <c:v>93</c:v>
                </c:pt>
                <c:pt idx="2804">
                  <c:v>95</c:v>
                </c:pt>
                <c:pt idx="2805">
                  <c:v>94</c:v>
                </c:pt>
                <c:pt idx="2806">
                  <c:v>94</c:v>
                </c:pt>
                <c:pt idx="2807">
                  <c:v>100</c:v>
                </c:pt>
                <c:pt idx="2808">
                  <c:v>98</c:v>
                </c:pt>
                <c:pt idx="2809">
                  <c:v>97</c:v>
                </c:pt>
                <c:pt idx="2810">
                  <c:v>94</c:v>
                </c:pt>
                <c:pt idx="2811">
                  <c:v>136</c:v>
                </c:pt>
                <c:pt idx="2812">
                  <c:v>97</c:v>
                </c:pt>
                <c:pt idx="2813">
                  <c:v>96</c:v>
                </c:pt>
                <c:pt idx="2814">
                  <c:v>89</c:v>
                </c:pt>
                <c:pt idx="2815">
                  <c:v>85</c:v>
                </c:pt>
                <c:pt idx="2816">
                  <c:v>86</c:v>
                </c:pt>
                <c:pt idx="2817">
                  <c:v>89</c:v>
                </c:pt>
                <c:pt idx="2818">
                  <c:v>88</c:v>
                </c:pt>
                <c:pt idx="2819">
                  <c:v>84</c:v>
                </c:pt>
                <c:pt idx="2820">
                  <c:v>92</c:v>
                </c:pt>
                <c:pt idx="2821">
                  <c:v>82</c:v>
                </c:pt>
                <c:pt idx="2822">
                  <c:v>87</c:v>
                </c:pt>
                <c:pt idx="2823">
                  <c:v>91</c:v>
                </c:pt>
                <c:pt idx="2824">
                  <c:v>89</c:v>
                </c:pt>
                <c:pt idx="2825">
                  <c:v>87</c:v>
                </c:pt>
                <c:pt idx="2826">
                  <c:v>89</c:v>
                </c:pt>
                <c:pt idx="2827">
                  <c:v>87</c:v>
                </c:pt>
                <c:pt idx="2828">
                  <c:v>86</c:v>
                </c:pt>
                <c:pt idx="2829">
                  <c:v>90</c:v>
                </c:pt>
                <c:pt idx="2830">
                  <c:v>336</c:v>
                </c:pt>
                <c:pt idx="2831">
                  <c:v>384</c:v>
                </c:pt>
                <c:pt idx="2832">
                  <c:v>385</c:v>
                </c:pt>
                <c:pt idx="2833">
                  <c:v>210</c:v>
                </c:pt>
                <c:pt idx="2834">
                  <c:v>92</c:v>
                </c:pt>
                <c:pt idx="2835">
                  <c:v>97</c:v>
                </c:pt>
                <c:pt idx="2836">
                  <c:v>95</c:v>
                </c:pt>
                <c:pt idx="2837">
                  <c:v>95</c:v>
                </c:pt>
                <c:pt idx="2838">
                  <c:v>93</c:v>
                </c:pt>
                <c:pt idx="2839">
                  <c:v>242</c:v>
                </c:pt>
                <c:pt idx="2840">
                  <c:v>218</c:v>
                </c:pt>
                <c:pt idx="2841">
                  <c:v>189</c:v>
                </c:pt>
                <c:pt idx="2842">
                  <c:v>211</c:v>
                </c:pt>
                <c:pt idx="2843">
                  <c:v>342</c:v>
                </c:pt>
                <c:pt idx="2844">
                  <c:v>108</c:v>
                </c:pt>
                <c:pt idx="2845">
                  <c:v>94</c:v>
                </c:pt>
                <c:pt idx="2846">
                  <c:v>98</c:v>
                </c:pt>
                <c:pt idx="2847">
                  <c:v>95</c:v>
                </c:pt>
                <c:pt idx="2848">
                  <c:v>99</c:v>
                </c:pt>
                <c:pt idx="2849">
                  <c:v>95</c:v>
                </c:pt>
                <c:pt idx="2850">
                  <c:v>97</c:v>
                </c:pt>
                <c:pt idx="2851">
                  <c:v>94</c:v>
                </c:pt>
                <c:pt idx="2852">
                  <c:v>101</c:v>
                </c:pt>
                <c:pt idx="2853">
                  <c:v>97</c:v>
                </c:pt>
                <c:pt idx="2854">
                  <c:v>91</c:v>
                </c:pt>
                <c:pt idx="2855">
                  <c:v>96</c:v>
                </c:pt>
                <c:pt idx="2856">
                  <c:v>86</c:v>
                </c:pt>
                <c:pt idx="2857">
                  <c:v>87</c:v>
                </c:pt>
                <c:pt idx="2858">
                  <c:v>84</c:v>
                </c:pt>
                <c:pt idx="2859">
                  <c:v>86</c:v>
                </c:pt>
                <c:pt idx="2860">
                  <c:v>87</c:v>
                </c:pt>
                <c:pt idx="2861">
                  <c:v>87</c:v>
                </c:pt>
                <c:pt idx="2862">
                  <c:v>87</c:v>
                </c:pt>
                <c:pt idx="2863">
                  <c:v>87</c:v>
                </c:pt>
                <c:pt idx="2864">
                  <c:v>88</c:v>
                </c:pt>
                <c:pt idx="2865">
                  <c:v>86</c:v>
                </c:pt>
                <c:pt idx="2866">
                  <c:v>86</c:v>
                </c:pt>
                <c:pt idx="2867">
                  <c:v>86</c:v>
                </c:pt>
                <c:pt idx="2868">
                  <c:v>85</c:v>
                </c:pt>
                <c:pt idx="2869">
                  <c:v>86</c:v>
                </c:pt>
                <c:pt idx="2870">
                  <c:v>86</c:v>
                </c:pt>
                <c:pt idx="2871">
                  <c:v>87</c:v>
                </c:pt>
                <c:pt idx="2872">
                  <c:v>87</c:v>
                </c:pt>
                <c:pt idx="2873">
                  <c:v>87</c:v>
                </c:pt>
                <c:pt idx="2874">
                  <c:v>91</c:v>
                </c:pt>
                <c:pt idx="2875">
                  <c:v>84</c:v>
                </c:pt>
                <c:pt idx="2876">
                  <c:v>84</c:v>
                </c:pt>
                <c:pt idx="2877">
                  <c:v>87</c:v>
                </c:pt>
                <c:pt idx="2878">
                  <c:v>86</c:v>
                </c:pt>
                <c:pt idx="2879">
                  <c:v>89</c:v>
                </c:pt>
                <c:pt idx="2880">
                  <c:v>84</c:v>
                </c:pt>
                <c:pt idx="2881">
                  <c:v>89</c:v>
                </c:pt>
                <c:pt idx="2882">
                  <c:v>85</c:v>
                </c:pt>
                <c:pt idx="2883">
                  <c:v>88</c:v>
                </c:pt>
                <c:pt idx="2884">
                  <c:v>86</c:v>
                </c:pt>
                <c:pt idx="2885">
                  <c:v>87</c:v>
                </c:pt>
                <c:pt idx="2886">
                  <c:v>88</c:v>
                </c:pt>
                <c:pt idx="2887">
                  <c:v>88</c:v>
                </c:pt>
                <c:pt idx="2888">
                  <c:v>83</c:v>
                </c:pt>
                <c:pt idx="2889">
                  <c:v>85</c:v>
                </c:pt>
                <c:pt idx="2890">
                  <c:v>88</c:v>
                </c:pt>
                <c:pt idx="2891">
                  <c:v>88</c:v>
                </c:pt>
                <c:pt idx="2892">
                  <c:v>90</c:v>
                </c:pt>
                <c:pt idx="2893">
                  <c:v>99</c:v>
                </c:pt>
                <c:pt idx="2894">
                  <c:v>89</c:v>
                </c:pt>
                <c:pt idx="2895">
                  <c:v>86</c:v>
                </c:pt>
                <c:pt idx="2896">
                  <c:v>94</c:v>
                </c:pt>
                <c:pt idx="2897">
                  <c:v>84</c:v>
                </c:pt>
                <c:pt idx="2898">
                  <c:v>84</c:v>
                </c:pt>
                <c:pt idx="2899">
                  <c:v>86</c:v>
                </c:pt>
                <c:pt idx="2900">
                  <c:v>87</c:v>
                </c:pt>
                <c:pt idx="2901">
                  <c:v>89</c:v>
                </c:pt>
                <c:pt idx="2902">
                  <c:v>96</c:v>
                </c:pt>
                <c:pt idx="2903">
                  <c:v>99</c:v>
                </c:pt>
                <c:pt idx="2904">
                  <c:v>98</c:v>
                </c:pt>
                <c:pt idx="2905">
                  <c:v>92</c:v>
                </c:pt>
                <c:pt idx="2906">
                  <c:v>97</c:v>
                </c:pt>
                <c:pt idx="2907">
                  <c:v>95</c:v>
                </c:pt>
                <c:pt idx="2908">
                  <c:v>93</c:v>
                </c:pt>
                <c:pt idx="2909">
                  <c:v>91</c:v>
                </c:pt>
                <c:pt idx="2910">
                  <c:v>93</c:v>
                </c:pt>
                <c:pt idx="2911">
                  <c:v>104</c:v>
                </c:pt>
                <c:pt idx="2912">
                  <c:v>91</c:v>
                </c:pt>
                <c:pt idx="2913">
                  <c:v>93</c:v>
                </c:pt>
                <c:pt idx="2914">
                  <c:v>95</c:v>
                </c:pt>
                <c:pt idx="2915">
                  <c:v>100</c:v>
                </c:pt>
                <c:pt idx="2916">
                  <c:v>94</c:v>
                </c:pt>
                <c:pt idx="2917">
                  <c:v>94</c:v>
                </c:pt>
                <c:pt idx="2918">
                  <c:v>94</c:v>
                </c:pt>
                <c:pt idx="2919">
                  <c:v>91</c:v>
                </c:pt>
                <c:pt idx="2920">
                  <c:v>97</c:v>
                </c:pt>
                <c:pt idx="2921">
                  <c:v>223</c:v>
                </c:pt>
                <c:pt idx="2922">
                  <c:v>395</c:v>
                </c:pt>
                <c:pt idx="2923">
                  <c:v>390</c:v>
                </c:pt>
                <c:pt idx="2924">
                  <c:v>393</c:v>
                </c:pt>
                <c:pt idx="2925">
                  <c:v>350</c:v>
                </c:pt>
                <c:pt idx="2926">
                  <c:v>117</c:v>
                </c:pt>
                <c:pt idx="2927">
                  <c:v>154</c:v>
                </c:pt>
                <c:pt idx="2928">
                  <c:v>109</c:v>
                </c:pt>
                <c:pt idx="2929">
                  <c:v>85</c:v>
                </c:pt>
                <c:pt idx="2930">
                  <c:v>95</c:v>
                </c:pt>
                <c:pt idx="2931">
                  <c:v>215</c:v>
                </c:pt>
                <c:pt idx="2932">
                  <c:v>87</c:v>
                </c:pt>
                <c:pt idx="2933">
                  <c:v>87</c:v>
                </c:pt>
                <c:pt idx="2934">
                  <c:v>88</c:v>
                </c:pt>
                <c:pt idx="2935">
                  <c:v>86</c:v>
                </c:pt>
                <c:pt idx="2936">
                  <c:v>86</c:v>
                </c:pt>
                <c:pt idx="2937">
                  <c:v>91</c:v>
                </c:pt>
                <c:pt idx="2938">
                  <c:v>342</c:v>
                </c:pt>
                <c:pt idx="2939">
                  <c:v>364</c:v>
                </c:pt>
                <c:pt idx="2940">
                  <c:v>402</c:v>
                </c:pt>
                <c:pt idx="2941">
                  <c:v>619</c:v>
                </c:pt>
                <c:pt idx="2942">
                  <c:v>586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A2-4B76-ADA5-2DE67ACAE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4634592"/>
        <c:axId val="1081072896"/>
      </c:lineChart>
      <c:catAx>
        <c:axId val="18246345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072896"/>
        <c:crosses val="autoZero"/>
        <c:auto val="1"/>
        <c:lblAlgn val="ctr"/>
        <c:lblOffset val="100"/>
        <c:noMultiLvlLbl val="0"/>
      </c:catAx>
      <c:valAx>
        <c:axId val="108107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4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2021-05-09 01:19</a:t>
            </a:r>
            <a:br>
              <a:rPr lang="en-US"/>
            </a:br>
            <a:r>
              <a:rPr lang="en-US"/>
              <a:t>Q7699,</a:t>
            </a:r>
            <a:r>
              <a:rPr lang="en-US" baseline="0"/>
              <a:t> </a:t>
            </a:r>
            <a:r>
              <a:rPr lang="en-US"/>
              <a:t>R4600</a:t>
            </a:r>
          </a:p>
          <a:p>
            <a:pPr>
              <a:defRPr/>
            </a:pPr>
            <a:r>
              <a:rPr lang="en-US"/>
              <a:t>9477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'[G2_2021-05-09-01-19-33-3.xlsx]in'!$A$1:$A$628</c:f>
              <c:numCache>
                <c:formatCode>General</c:formatCode>
                <c:ptCount val="628"/>
                <c:pt idx="0">
                  <c:v>515</c:v>
                </c:pt>
                <c:pt idx="1">
                  <c:v>422</c:v>
                </c:pt>
                <c:pt idx="2">
                  <c:v>404</c:v>
                </c:pt>
                <c:pt idx="3">
                  <c:v>395</c:v>
                </c:pt>
                <c:pt idx="4">
                  <c:v>401</c:v>
                </c:pt>
                <c:pt idx="5">
                  <c:v>439</c:v>
                </c:pt>
                <c:pt idx="6">
                  <c:v>801</c:v>
                </c:pt>
                <c:pt idx="7">
                  <c:v>397</c:v>
                </c:pt>
                <c:pt idx="8">
                  <c:v>398</c:v>
                </c:pt>
                <c:pt idx="9">
                  <c:v>400</c:v>
                </c:pt>
                <c:pt idx="10">
                  <c:v>401</c:v>
                </c:pt>
                <c:pt idx="11">
                  <c:v>406</c:v>
                </c:pt>
                <c:pt idx="12">
                  <c:v>398</c:v>
                </c:pt>
                <c:pt idx="13">
                  <c:v>343</c:v>
                </c:pt>
                <c:pt idx="14">
                  <c:v>306</c:v>
                </c:pt>
                <c:pt idx="15">
                  <c:v>286</c:v>
                </c:pt>
                <c:pt idx="16">
                  <c:v>291</c:v>
                </c:pt>
                <c:pt idx="17">
                  <c:v>287</c:v>
                </c:pt>
                <c:pt idx="18">
                  <c:v>286</c:v>
                </c:pt>
                <c:pt idx="19">
                  <c:v>578</c:v>
                </c:pt>
                <c:pt idx="20">
                  <c:v>585</c:v>
                </c:pt>
                <c:pt idx="21">
                  <c:v>283</c:v>
                </c:pt>
                <c:pt idx="22">
                  <c:v>288</c:v>
                </c:pt>
                <c:pt idx="23">
                  <c:v>287</c:v>
                </c:pt>
                <c:pt idx="24">
                  <c:v>300</c:v>
                </c:pt>
                <c:pt idx="25">
                  <c:v>347</c:v>
                </c:pt>
                <c:pt idx="26">
                  <c:v>348</c:v>
                </c:pt>
                <c:pt idx="27">
                  <c:v>310</c:v>
                </c:pt>
                <c:pt idx="28">
                  <c:v>478</c:v>
                </c:pt>
                <c:pt idx="29">
                  <c:v>499</c:v>
                </c:pt>
                <c:pt idx="30">
                  <c:v>494</c:v>
                </c:pt>
                <c:pt idx="31">
                  <c:v>493</c:v>
                </c:pt>
                <c:pt idx="32">
                  <c:v>491</c:v>
                </c:pt>
                <c:pt idx="33">
                  <c:v>492</c:v>
                </c:pt>
                <c:pt idx="34">
                  <c:v>480</c:v>
                </c:pt>
                <c:pt idx="35">
                  <c:v>498</c:v>
                </c:pt>
                <c:pt idx="36">
                  <c:v>966</c:v>
                </c:pt>
                <c:pt idx="37">
                  <c:v>416</c:v>
                </c:pt>
                <c:pt idx="38">
                  <c:v>399</c:v>
                </c:pt>
                <c:pt idx="39">
                  <c:v>401</c:v>
                </c:pt>
                <c:pt idx="40">
                  <c:v>400</c:v>
                </c:pt>
                <c:pt idx="41">
                  <c:v>406</c:v>
                </c:pt>
                <c:pt idx="42">
                  <c:v>406</c:v>
                </c:pt>
                <c:pt idx="43">
                  <c:v>807</c:v>
                </c:pt>
                <c:pt idx="44">
                  <c:v>403</c:v>
                </c:pt>
                <c:pt idx="45">
                  <c:v>401</c:v>
                </c:pt>
                <c:pt idx="46">
                  <c:v>398</c:v>
                </c:pt>
                <c:pt idx="47">
                  <c:v>381</c:v>
                </c:pt>
                <c:pt idx="48">
                  <c:v>630</c:v>
                </c:pt>
                <c:pt idx="49">
                  <c:v>315</c:v>
                </c:pt>
                <c:pt idx="50">
                  <c:v>318</c:v>
                </c:pt>
                <c:pt idx="51">
                  <c:v>648</c:v>
                </c:pt>
                <c:pt idx="52">
                  <c:v>322</c:v>
                </c:pt>
                <c:pt idx="53">
                  <c:v>633</c:v>
                </c:pt>
                <c:pt idx="54">
                  <c:v>342</c:v>
                </c:pt>
                <c:pt idx="55">
                  <c:v>397</c:v>
                </c:pt>
                <c:pt idx="56">
                  <c:v>400</c:v>
                </c:pt>
                <c:pt idx="57">
                  <c:v>408</c:v>
                </c:pt>
                <c:pt idx="58">
                  <c:v>401</c:v>
                </c:pt>
                <c:pt idx="59">
                  <c:v>403</c:v>
                </c:pt>
                <c:pt idx="60">
                  <c:v>404</c:v>
                </c:pt>
                <c:pt idx="61">
                  <c:v>399</c:v>
                </c:pt>
                <c:pt idx="62">
                  <c:v>401</c:v>
                </c:pt>
                <c:pt idx="63">
                  <c:v>813</c:v>
                </c:pt>
                <c:pt idx="64">
                  <c:v>397</c:v>
                </c:pt>
                <c:pt idx="65">
                  <c:v>400</c:v>
                </c:pt>
                <c:pt idx="66">
                  <c:v>398</c:v>
                </c:pt>
                <c:pt idx="67">
                  <c:v>401</c:v>
                </c:pt>
                <c:pt idx="68">
                  <c:v>847</c:v>
                </c:pt>
                <c:pt idx="69">
                  <c:v>405</c:v>
                </c:pt>
                <c:pt idx="70">
                  <c:v>400</c:v>
                </c:pt>
                <c:pt idx="71">
                  <c:v>806</c:v>
                </c:pt>
                <c:pt idx="72">
                  <c:v>398</c:v>
                </c:pt>
                <c:pt idx="73">
                  <c:v>436</c:v>
                </c:pt>
                <c:pt idx="74">
                  <c:v>410</c:v>
                </c:pt>
                <c:pt idx="75">
                  <c:v>399</c:v>
                </c:pt>
                <c:pt idx="76">
                  <c:v>1197</c:v>
                </c:pt>
                <c:pt idx="77">
                  <c:v>400</c:v>
                </c:pt>
                <c:pt idx="78">
                  <c:v>1123</c:v>
                </c:pt>
                <c:pt idx="79">
                  <c:v>741</c:v>
                </c:pt>
                <c:pt idx="80">
                  <c:v>371</c:v>
                </c:pt>
                <c:pt idx="81">
                  <c:v>371</c:v>
                </c:pt>
                <c:pt idx="82">
                  <c:v>370</c:v>
                </c:pt>
                <c:pt idx="83">
                  <c:v>369</c:v>
                </c:pt>
                <c:pt idx="84">
                  <c:v>749</c:v>
                </c:pt>
                <c:pt idx="85">
                  <c:v>411</c:v>
                </c:pt>
                <c:pt idx="86">
                  <c:v>380</c:v>
                </c:pt>
                <c:pt idx="87">
                  <c:v>369</c:v>
                </c:pt>
                <c:pt idx="88">
                  <c:v>373</c:v>
                </c:pt>
                <c:pt idx="89">
                  <c:v>369</c:v>
                </c:pt>
                <c:pt idx="90">
                  <c:v>377</c:v>
                </c:pt>
                <c:pt idx="91">
                  <c:v>407</c:v>
                </c:pt>
                <c:pt idx="92">
                  <c:v>793</c:v>
                </c:pt>
                <c:pt idx="93">
                  <c:v>402</c:v>
                </c:pt>
                <c:pt idx="94">
                  <c:v>289</c:v>
                </c:pt>
                <c:pt idx="95">
                  <c:v>285</c:v>
                </c:pt>
                <c:pt idx="96">
                  <c:v>287</c:v>
                </c:pt>
                <c:pt idx="97">
                  <c:v>294</c:v>
                </c:pt>
                <c:pt idx="98">
                  <c:v>280</c:v>
                </c:pt>
                <c:pt idx="99">
                  <c:v>284</c:v>
                </c:pt>
                <c:pt idx="100">
                  <c:v>289</c:v>
                </c:pt>
                <c:pt idx="101">
                  <c:v>292</c:v>
                </c:pt>
                <c:pt idx="102">
                  <c:v>290</c:v>
                </c:pt>
                <c:pt idx="103">
                  <c:v>286</c:v>
                </c:pt>
                <c:pt idx="104">
                  <c:v>853</c:v>
                </c:pt>
                <c:pt idx="105">
                  <c:v>287</c:v>
                </c:pt>
                <c:pt idx="106">
                  <c:v>857</c:v>
                </c:pt>
                <c:pt idx="107">
                  <c:v>604</c:v>
                </c:pt>
                <c:pt idx="108">
                  <c:v>317</c:v>
                </c:pt>
                <c:pt idx="109">
                  <c:v>313</c:v>
                </c:pt>
                <c:pt idx="110">
                  <c:v>317</c:v>
                </c:pt>
                <c:pt idx="111">
                  <c:v>315</c:v>
                </c:pt>
                <c:pt idx="112">
                  <c:v>324</c:v>
                </c:pt>
                <c:pt idx="113">
                  <c:v>700</c:v>
                </c:pt>
                <c:pt idx="114">
                  <c:v>370</c:v>
                </c:pt>
                <c:pt idx="115">
                  <c:v>374</c:v>
                </c:pt>
                <c:pt idx="116">
                  <c:v>746</c:v>
                </c:pt>
                <c:pt idx="117">
                  <c:v>370</c:v>
                </c:pt>
                <c:pt idx="118">
                  <c:v>374</c:v>
                </c:pt>
                <c:pt idx="119">
                  <c:v>371</c:v>
                </c:pt>
                <c:pt idx="120">
                  <c:v>757</c:v>
                </c:pt>
                <c:pt idx="121">
                  <c:v>369</c:v>
                </c:pt>
                <c:pt idx="122">
                  <c:v>293</c:v>
                </c:pt>
                <c:pt idx="123">
                  <c:v>284</c:v>
                </c:pt>
                <c:pt idx="124">
                  <c:v>286</c:v>
                </c:pt>
                <c:pt idx="125">
                  <c:v>284</c:v>
                </c:pt>
                <c:pt idx="126">
                  <c:v>284</c:v>
                </c:pt>
                <c:pt idx="127">
                  <c:v>283</c:v>
                </c:pt>
                <c:pt idx="128">
                  <c:v>286</c:v>
                </c:pt>
                <c:pt idx="129">
                  <c:v>283</c:v>
                </c:pt>
                <c:pt idx="130">
                  <c:v>286</c:v>
                </c:pt>
                <c:pt idx="131">
                  <c:v>286</c:v>
                </c:pt>
                <c:pt idx="132">
                  <c:v>281</c:v>
                </c:pt>
                <c:pt idx="133">
                  <c:v>284</c:v>
                </c:pt>
                <c:pt idx="134">
                  <c:v>285</c:v>
                </c:pt>
                <c:pt idx="135">
                  <c:v>292</c:v>
                </c:pt>
                <c:pt idx="136">
                  <c:v>287</c:v>
                </c:pt>
                <c:pt idx="137">
                  <c:v>395</c:v>
                </c:pt>
                <c:pt idx="138">
                  <c:v>797</c:v>
                </c:pt>
                <c:pt idx="139">
                  <c:v>426</c:v>
                </c:pt>
                <c:pt idx="140">
                  <c:v>399</c:v>
                </c:pt>
                <c:pt idx="141">
                  <c:v>397</c:v>
                </c:pt>
                <c:pt idx="142">
                  <c:v>400</c:v>
                </c:pt>
                <c:pt idx="143">
                  <c:v>395</c:v>
                </c:pt>
                <c:pt idx="144">
                  <c:v>399</c:v>
                </c:pt>
                <c:pt idx="145">
                  <c:v>780</c:v>
                </c:pt>
                <c:pt idx="146">
                  <c:v>368</c:v>
                </c:pt>
                <c:pt idx="147">
                  <c:v>759</c:v>
                </c:pt>
                <c:pt idx="148">
                  <c:v>319</c:v>
                </c:pt>
                <c:pt idx="149">
                  <c:v>287</c:v>
                </c:pt>
                <c:pt idx="150">
                  <c:v>287</c:v>
                </c:pt>
                <c:pt idx="151">
                  <c:v>288</c:v>
                </c:pt>
                <c:pt idx="152">
                  <c:v>564</c:v>
                </c:pt>
                <c:pt idx="153">
                  <c:v>294</c:v>
                </c:pt>
                <c:pt idx="154">
                  <c:v>297</c:v>
                </c:pt>
                <c:pt idx="155">
                  <c:v>397</c:v>
                </c:pt>
                <c:pt idx="156">
                  <c:v>399</c:v>
                </c:pt>
                <c:pt idx="157">
                  <c:v>404</c:v>
                </c:pt>
                <c:pt idx="158">
                  <c:v>437</c:v>
                </c:pt>
                <c:pt idx="159">
                  <c:v>399</c:v>
                </c:pt>
                <c:pt idx="160">
                  <c:v>401</c:v>
                </c:pt>
                <c:pt idx="161">
                  <c:v>397</c:v>
                </c:pt>
                <c:pt idx="162">
                  <c:v>402</c:v>
                </c:pt>
                <c:pt idx="163">
                  <c:v>401</c:v>
                </c:pt>
                <c:pt idx="164">
                  <c:v>427</c:v>
                </c:pt>
                <c:pt idx="165">
                  <c:v>383</c:v>
                </c:pt>
                <c:pt idx="166">
                  <c:v>746</c:v>
                </c:pt>
                <c:pt idx="167">
                  <c:v>381</c:v>
                </c:pt>
                <c:pt idx="168">
                  <c:v>369</c:v>
                </c:pt>
                <c:pt idx="169">
                  <c:v>368</c:v>
                </c:pt>
                <c:pt idx="170">
                  <c:v>377</c:v>
                </c:pt>
                <c:pt idx="171">
                  <c:v>367</c:v>
                </c:pt>
                <c:pt idx="172">
                  <c:v>380</c:v>
                </c:pt>
                <c:pt idx="173">
                  <c:v>367</c:v>
                </c:pt>
                <c:pt idx="174">
                  <c:v>373</c:v>
                </c:pt>
                <c:pt idx="175">
                  <c:v>371</c:v>
                </c:pt>
                <c:pt idx="176">
                  <c:v>743</c:v>
                </c:pt>
                <c:pt idx="177">
                  <c:v>379</c:v>
                </c:pt>
                <c:pt idx="178">
                  <c:v>369</c:v>
                </c:pt>
                <c:pt idx="179">
                  <c:v>369</c:v>
                </c:pt>
                <c:pt idx="180">
                  <c:v>376</c:v>
                </c:pt>
                <c:pt idx="181">
                  <c:v>367</c:v>
                </c:pt>
                <c:pt idx="182">
                  <c:v>374</c:v>
                </c:pt>
                <c:pt idx="183">
                  <c:v>370</c:v>
                </c:pt>
                <c:pt idx="184">
                  <c:v>371</c:v>
                </c:pt>
                <c:pt idx="185">
                  <c:v>369</c:v>
                </c:pt>
                <c:pt idx="186">
                  <c:v>401</c:v>
                </c:pt>
                <c:pt idx="187">
                  <c:v>403</c:v>
                </c:pt>
                <c:pt idx="188">
                  <c:v>400</c:v>
                </c:pt>
                <c:pt idx="189">
                  <c:v>398</c:v>
                </c:pt>
                <c:pt idx="190">
                  <c:v>1204</c:v>
                </c:pt>
                <c:pt idx="191">
                  <c:v>395</c:v>
                </c:pt>
                <c:pt idx="192">
                  <c:v>399</c:v>
                </c:pt>
                <c:pt idx="193">
                  <c:v>401</c:v>
                </c:pt>
                <c:pt idx="194">
                  <c:v>392</c:v>
                </c:pt>
                <c:pt idx="195">
                  <c:v>400</c:v>
                </c:pt>
                <c:pt idx="196">
                  <c:v>400</c:v>
                </c:pt>
                <c:pt idx="197">
                  <c:v>400</c:v>
                </c:pt>
                <c:pt idx="198">
                  <c:v>799</c:v>
                </c:pt>
                <c:pt idx="199">
                  <c:v>398</c:v>
                </c:pt>
                <c:pt idx="200">
                  <c:v>400</c:v>
                </c:pt>
                <c:pt idx="201">
                  <c:v>401</c:v>
                </c:pt>
                <c:pt idx="202">
                  <c:v>397</c:v>
                </c:pt>
                <c:pt idx="203">
                  <c:v>399</c:v>
                </c:pt>
                <c:pt idx="204">
                  <c:v>399</c:v>
                </c:pt>
                <c:pt idx="205">
                  <c:v>351</c:v>
                </c:pt>
                <c:pt idx="206">
                  <c:v>576</c:v>
                </c:pt>
                <c:pt idx="207">
                  <c:v>285</c:v>
                </c:pt>
                <c:pt idx="208">
                  <c:v>292</c:v>
                </c:pt>
                <c:pt idx="209">
                  <c:v>285</c:v>
                </c:pt>
                <c:pt idx="210">
                  <c:v>576</c:v>
                </c:pt>
                <c:pt idx="211">
                  <c:v>289</c:v>
                </c:pt>
                <c:pt idx="212">
                  <c:v>864</c:v>
                </c:pt>
                <c:pt idx="213">
                  <c:v>286</c:v>
                </c:pt>
                <c:pt idx="214">
                  <c:v>286</c:v>
                </c:pt>
                <c:pt idx="215">
                  <c:v>290</c:v>
                </c:pt>
                <c:pt idx="216">
                  <c:v>286</c:v>
                </c:pt>
                <c:pt idx="217">
                  <c:v>565</c:v>
                </c:pt>
                <c:pt idx="218">
                  <c:v>292</c:v>
                </c:pt>
                <c:pt idx="219">
                  <c:v>1203</c:v>
                </c:pt>
                <c:pt idx="220">
                  <c:v>371</c:v>
                </c:pt>
                <c:pt idx="221">
                  <c:v>370</c:v>
                </c:pt>
                <c:pt idx="222">
                  <c:v>374</c:v>
                </c:pt>
                <c:pt idx="223">
                  <c:v>373</c:v>
                </c:pt>
                <c:pt idx="224">
                  <c:v>377</c:v>
                </c:pt>
                <c:pt idx="225">
                  <c:v>376</c:v>
                </c:pt>
                <c:pt idx="226">
                  <c:v>372</c:v>
                </c:pt>
                <c:pt idx="227">
                  <c:v>368</c:v>
                </c:pt>
                <c:pt idx="228">
                  <c:v>370</c:v>
                </c:pt>
                <c:pt idx="229">
                  <c:v>376</c:v>
                </c:pt>
                <c:pt idx="230">
                  <c:v>373</c:v>
                </c:pt>
                <c:pt idx="231">
                  <c:v>373</c:v>
                </c:pt>
                <c:pt idx="232">
                  <c:v>373</c:v>
                </c:pt>
                <c:pt idx="233">
                  <c:v>740</c:v>
                </c:pt>
                <c:pt idx="234">
                  <c:v>381</c:v>
                </c:pt>
                <c:pt idx="235">
                  <c:v>402</c:v>
                </c:pt>
                <c:pt idx="236">
                  <c:v>803</c:v>
                </c:pt>
                <c:pt idx="237">
                  <c:v>395</c:v>
                </c:pt>
                <c:pt idx="238">
                  <c:v>448</c:v>
                </c:pt>
                <c:pt idx="239">
                  <c:v>505</c:v>
                </c:pt>
                <c:pt idx="240">
                  <c:v>499</c:v>
                </c:pt>
                <c:pt idx="241">
                  <c:v>469</c:v>
                </c:pt>
                <c:pt idx="242">
                  <c:v>453</c:v>
                </c:pt>
                <c:pt idx="243">
                  <c:v>397</c:v>
                </c:pt>
                <c:pt idx="244">
                  <c:v>435</c:v>
                </c:pt>
                <c:pt idx="245">
                  <c:v>369</c:v>
                </c:pt>
                <c:pt idx="246">
                  <c:v>373</c:v>
                </c:pt>
                <c:pt idx="247">
                  <c:v>373</c:v>
                </c:pt>
                <c:pt idx="248">
                  <c:v>741</c:v>
                </c:pt>
                <c:pt idx="249">
                  <c:v>373</c:v>
                </c:pt>
                <c:pt idx="250">
                  <c:v>453</c:v>
                </c:pt>
                <c:pt idx="251">
                  <c:v>369</c:v>
                </c:pt>
                <c:pt idx="252">
                  <c:v>744</c:v>
                </c:pt>
                <c:pt idx="253">
                  <c:v>367</c:v>
                </c:pt>
                <c:pt idx="254">
                  <c:v>371</c:v>
                </c:pt>
                <c:pt idx="255">
                  <c:v>370</c:v>
                </c:pt>
                <c:pt idx="256">
                  <c:v>397</c:v>
                </c:pt>
                <c:pt idx="257">
                  <c:v>373</c:v>
                </c:pt>
                <c:pt idx="258">
                  <c:v>369</c:v>
                </c:pt>
                <c:pt idx="259">
                  <c:v>365</c:v>
                </c:pt>
                <c:pt idx="260">
                  <c:v>1110</c:v>
                </c:pt>
                <c:pt idx="261">
                  <c:v>371</c:v>
                </c:pt>
                <c:pt idx="262">
                  <c:v>742</c:v>
                </c:pt>
                <c:pt idx="263">
                  <c:v>762</c:v>
                </c:pt>
                <c:pt idx="264">
                  <c:v>798</c:v>
                </c:pt>
                <c:pt idx="265">
                  <c:v>399</c:v>
                </c:pt>
                <c:pt idx="266">
                  <c:v>798</c:v>
                </c:pt>
                <c:pt idx="267">
                  <c:v>802</c:v>
                </c:pt>
                <c:pt idx="268">
                  <c:v>402</c:v>
                </c:pt>
                <c:pt idx="269">
                  <c:v>403</c:v>
                </c:pt>
                <c:pt idx="270">
                  <c:v>413</c:v>
                </c:pt>
                <c:pt idx="271">
                  <c:v>399</c:v>
                </c:pt>
                <c:pt idx="272">
                  <c:v>801</c:v>
                </c:pt>
                <c:pt idx="273">
                  <c:v>399</c:v>
                </c:pt>
                <c:pt idx="274">
                  <c:v>1347</c:v>
                </c:pt>
                <c:pt idx="275">
                  <c:v>403</c:v>
                </c:pt>
                <c:pt idx="276">
                  <c:v>401</c:v>
                </c:pt>
                <c:pt idx="277">
                  <c:v>399</c:v>
                </c:pt>
                <c:pt idx="278">
                  <c:v>401</c:v>
                </c:pt>
                <c:pt idx="279">
                  <c:v>397</c:v>
                </c:pt>
                <c:pt idx="280">
                  <c:v>395</c:v>
                </c:pt>
                <c:pt idx="281">
                  <c:v>397</c:v>
                </c:pt>
                <c:pt idx="282">
                  <c:v>399</c:v>
                </c:pt>
                <c:pt idx="283">
                  <c:v>400</c:v>
                </c:pt>
                <c:pt idx="284">
                  <c:v>400</c:v>
                </c:pt>
                <c:pt idx="285">
                  <c:v>397</c:v>
                </c:pt>
                <c:pt idx="286">
                  <c:v>400</c:v>
                </c:pt>
                <c:pt idx="287">
                  <c:v>397</c:v>
                </c:pt>
                <c:pt idx="288">
                  <c:v>581</c:v>
                </c:pt>
                <c:pt idx="289">
                  <c:v>282</c:v>
                </c:pt>
                <c:pt idx="290">
                  <c:v>328</c:v>
                </c:pt>
                <c:pt idx="291">
                  <c:v>286</c:v>
                </c:pt>
                <c:pt idx="292">
                  <c:v>586</c:v>
                </c:pt>
                <c:pt idx="293">
                  <c:v>571</c:v>
                </c:pt>
                <c:pt idx="294">
                  <c:v>286</c:v>
                </c:pt>
                <c:pt idx="295">
                  <c:v>293</c:v>
                </c:pt>
                <c:pt idx="296">
                  <c:v>286</c:v>
                </c:pt>
                <c:pt idx="297">
                  <c:v>283</c:v>
                </c:pt>
                <c:pt idx="298">
                  <c:v>571</c:v>
                </c:pt>
                <c:pt idx="299">
                  <c:v>288</c:v>
                </c:pt>
                <c:pt idx="300">
                  <c:v>572</c:v>
                </c:pt>
                <c:pt idx="301">
                  <c:v>572</c:v>
                </c:pt>
                <c:pt idx="302">
                  <c:v>517</c:v>
                </c:pt>
                <c:pt idx="303">
                  <c:v>482</c:v>
                </c:pt>
                <c:pt idx="304">
                  <c:v>980</c:v>
                </c:pt>
                <c:pt idx="305">
                  <c:v>491</c:v>
                </c:pt>
                <c:pt idx="306">
                  <c:v>494</c:v>
                </c:pt>
                <c:pt idx="307">
                  <c:v>490</c:v>
                </c:pt>
                <c:pt idx="308">
                  <c:v>490</c:v>
                </c:pt>
                <c:pt idx="309">
                  <c:v>496</c:v>
                </c:pt>
                <c:pt idx="310">
                  <c:v>509</c:v>
                </c:pt>
                <c:pt idx="311">
                  <c:v>516</c:v>
                </c:pt>
                <c:pt idx="312">
                  <c:v>494</c:v>
                </c:pt>
                <c:pt idx="313">
                  <c:v>752</c:v>
                </c:pt>
                <c:pt idx="314">
                  <c:v>943</c:v>
                </c:pt>
                <c:pt idx="315">
                  <c:v>315</c:v>
                </c:pt>
                <c:pt idx="316">
                  <c:v>311</c:v>
                </c:pt>
                <c:pt idx="317">
                  <c:v>313</c:v>
                </c:pt>
                <c:pt idx="318">
                  <c:v>311</c:v>
                </c:pt>
                <c:pt idx="319">
                  <c:v>314</c:v>
                </c:pt>
                <c:pt idx="320">
                  <c:v>321</c:v>
                </c:pt>
                <c:pt idx="321">
                  <c:v>311</c:v>
                </c:pt>
                <c:pt idx="322">
                  <c:v>781</c:v>
                </c:pt>
                <c:pt idx="323">
                  <c:v>1111</c:v>
                </c:pt>
                <c:pt idx="324">
                  <c:v>371</c:v>
                </c:pt>
                <c:pt idx="325">
                  <c:v>739</c:v>
                </c:pt>
                <c:pt idx="326">
                  <c:v>370</c:v>
                </c:pt>
                <c:pt idx="327">
                  <c:v>370</c:v>
                </c:pt>
                <c:pt idx="328">
                  <c:v>369</c:v>
                </c:pt>
                <c:pt idx="329">
                  <c:v>372</c:v>
                </c:pt>
                <c:pt idx="330">
                  <c:v>374</c:v>
                </c:pt>
                <c:pt idx="331">
                  <c:v>370</c:v>
                </c:pt>
                <c:pt idx="332">
                  <c:v>373</c:v>
                </c:pt>
                <c:pt idx="333">
                  <c:v>373</c:v>
                </c:pt>
                <c:pt idx="334">
                  <c:v>414</c:v>
                </c:pt>
                <c:pt idx="335">
                  <c:v>484</c:v>
                </c:pt>
                <c:pt idx="336">
                  <c:v>485</c:v>
                </c:pt>
                <c:pt idx="337">
                  <c:v>494</c:v>
                </c:pt>
                <c:pt idx="338">
                  <c:v>494</c:v>
                </c:pt>
                <c:pt idx="339">
                  <c:v>496</c:v>
                </c:pt>
                <c:pt idx="340">
                  <c:v>498</c:v>
                </c:pt>
                <c:pt idx="341">
                  <c:v>488</c:v>
                </c:pt>
                <c:pt idx="342">
                  <c:v>994</c:v>
                </c:pt>
                <c:pt idx="343">
                  <c:v>483</c:v>
                </c:pt>
                <c:pt idx="344">
                  <c:v>497</c:v>
                </c:pt>
                <c:pt idx="345">
                  <c:v>1443</c:v>
                </c:pt>
                <c:pt idx="346">
                  <c:v>815</c:v>
                </c:pt>
                <c:pt idx="347">
                  <c:v>401</c:v>
                </c:pt>
                <c:pt idx="348">
                  <c:v>856</c:v>
                </c:pt>
                <c:pt idx="349">
                  <c:v>494</c:v>
                </c:pt>
                <c:pt idx="350">
                  <c:v>496</c:v>
                </c:pt>
                <c:pt idx="351">
                  <c:v>484</c:v>
                </c:pt>
                <c:pt idx="352">
                  <c:v>479</c:v>
                </c:pt>
                <c:pt idx="353">
                  <c:v>479</c:v>
                </c:pt>
                <c:pt idx="354">
                  <c:v>483</c:v>
                </c:pt>
                <c:pt idx="355">
                  <c:v>711</c:v>
                </c:pt>
                <c:pt idx="356">
                  <c:v>540</c:v>
                </c:pt>
                <c:pt idx="357">
                  <c:v>401</c:v>
                </c:pt>
                <c:pt idx="358">
                  <c:v>805</c:v>
                </c:pt>
                <c:pt idx="359">
                  <c:v>398</c:v>
                </c:pt>
                <c:pt idx="360">
                  <c:v>399</c:v>
                </c:pt>
                <c:pt idx="361">
                  <c:v>398</c:v>
                </c:pt>
                <c:pt idx="362">
                  <c:v>401</c:v>
                </c:pt>
                <c:pt idx="363">
                  <c:v>399</c:v>
                </c:pt>
                <c:pt idx="364">
                  <c:v>833</c:v>
                </c:pt>
                <c:pt idx="365">
                  <c:v>664</c:v>
                </c:pt>
                <c:pt idx="366">
                  <c:v>318</c:v>
                </c:pt>
                <c:pt idx="367">
                  <c:v>313</c:v>
                </c:pt>
                <c:pt idx="368">
                  <c:v>330</c:v>
                </c:pt>
                <c:pt idx="369">
                  <c:v>489</c:v>
                </c:pt>
                <c:pt idx="370">
                  <c:v>494</c:v>
                </c:pt>
                <c:pt idx="371">
                  <c:v>480</c:v>
                </c:pt>
                <c:pt idx="372">
                  <c:v>488</c:v>
                </c:pt>
                <c:pt idx="373">
                  <c:v>492</c:v>
                </c:pt>
                <c:pt idx="374">
                  <c:v>491</c:v>
                </c:pt>
                <c:pt idx="375">
                  <c:v>533</c:v>
                </c:pt>
                <c:pt idx="376">
                  <c:v>477</c:v>
                </c:pt>
                <c:pt idx="377">
                  <c:v>476</c:v>
                </c:pt>
                <c:pt idx="378">
                  <c:v>1489</c:v>
                </c:pt>
                <c:pt idx="379">
                  <c:v>477</c:v>
                </c:pt>
                <c:pt idx="380">
                  <c:v>976</c:v>
                </c:pt>
                <c:pt idx="381">
                  <c:v>964</c:v>
                </c:pt>
                <c:pt idx="382">
                  <c:v>1207</c:v>
                </c:pt>
                <c:pt idx="383">
                  <c:v>287</c:v>
                </c:pt>
                <c:pt idx="384">
                  <c:v>290</c:v>
                </c:pt>
                <c:pt idx="385">
                  <c:v>300</c:v>
                </c:pt>
                <c:pt idx="386">
                  <c:v>861</c:v>
                </c:pt>
                <c:pt idx="387">
                  <c:v>287</c:v>
                </c:pt>
                <c:pt idx="388">
                  <c:v>284</c:v>
                </c:pt>
                <c:pt idx="389">
                  <c:v>288</c:v>
                </c:pt>
                <c:pt idx="390">
                  <c:v>316</c:v>
                </c:pt>
                <c:pt idx="391">
                  <c:v>397</c:v>
                </c:pt>
                <c:pt idx="392">
                  <c:v>794</c:v>
                </c:pt>
                <c:pt idx="393">
                  <c:v>398</c:v>
                </c:pt>
                <c:pt idx="394">
                  <c:v>798</c:v>
                </c:pt>
                <c:pt idx="395">
                  <c:v>797</c:v>
                </c:pt>
                <c:pt idx="396">
                  <c:v>638</c:v>
                </c:pt>
                <c:pt idx="397">
                  <c:v>425</c:v>
                </c:pt>
                <c:pt idx="398">
                  <c:v>766</c:v>
                </c:pt>
                <c:pt idx="399">
                  <c:v>401</c:v>
                </c:pt>
                <c:pt idx="400">
                  <c:v>447</c:v>
                </c:pt>
                <c:pt idx="401">
                  <c:v>396</c:v>
                </c:pt>
                <c:pt idx="402">
                  <c:v>400</c:v>
                </c:pt>
                <c:pt idx="403">
                  <c:v>399</c:v>
                </c:pt>
                <c:pt idx="404">
                  <c:v>401</c:v>
                </c:pt>
                <c:pt idx="405">
                  <c:v>397</c:v>
                </c:pt>
                <c:pt idx="406">
                  <c:v>541</c:v>
                </c:pt>
                <c:pt idx="407">
                  <c:v>512</c:v>
                </c:pt>
                <c:pt idx="408">
                  <c:v>1065</c:v>
                </c:pt>
                <c:pt idx="409">
                  <c:v>402</c:v>
                </c:pt>
                <c:pt idx="410">
                  <c:v>394</c:v>
                </c:pt>
                <c:pt idx="411">
                  <c:v>402</c:v>
                </c:pt>
                <c:pt idx="412">
                  <c:v>399</c:v>
                </c:pt>
                <c:pt idx="413">
                  <c:v>796</c:v>
                </c:pt>
                <c:pt idx="414">
                  <c:v>403</c:v>
                </c:pt>
                <c:pt idx="415">
                  <c:v>406</c:v>
                </c:pt>
                <c:pt idx="416">
                  <c:v>477</c:v>
                </c:pt>
                <c:pt idx="417">
                  <c:v>402</c:v>
                </c:pt>
                <c:pt idx="418">
                  <c:v>400</c:v>
                </c:pt>
                <c:pt idx="419">
                  <c:v>400</c:v>
                </c:pt>
                <c:pt idx="420">
                  <c:v>476</c:v>
                </c:pt>
                <c:pt idx="421">
                  <c:v>571</c:v>
                </c:pt>
                <c:pt idx="422">
                  <c:v>2414</c:v>
                </c:pt>
                <c:pt idx="423">
                  <c:v>481</c:v>
                </c:pt>
                <c:pt idx="424">
                  <c:v>495</c:v>
                </c:pt>
                <c:pt idx="425">
                  <c:v>545</c:v>
                </c:pt>
                <c:pt idx="426">
                  <c:v>557</c:v>
                </c:pt>
                <c:pt idx="427">
                  <c:v>572</c:v>
                </c:pt>
                <c:pt idx="428">
                  <c:v>683</c:v>
                </c:pt>
                <c:pt idx="429">
                  <c:v>788</c:v>
                </c:pt>
                <c:pt idx="430">
                  <c:v>632</c:v>
                </c:pt>
                <c:pt idx="431">
                  <c:v>495</c:v>
                </c:pt>
                <c:pt idx="432">
                  <c:v>495</c:v>
                </c:pt>
                <c:pt idx="433">
                  <c:v>495</c:v>
                </c:pt>
                <c:pt idx="434">
                  <c:v>495</c:v>
                </c:pt>
                <c:pt idx="435">
                  <c:v>482</c:v>
                </c:pt>
                <c:pt idx="436">
                  <c:v>499</c:v>
                </c:pt>
                <c:pt idx="437">
                  <c:v>483</c:v>
                </c:pt>
                <c:pt idx="438">
                  <c:v>964</c:v>
                </c:pt>
                <c:pt idx="439">
                  <c:v>491</c:v>
                </c:pt>
                <c:pt idx="440">
                  <c:v>606</c:v>
                </c:pt>
                <c:pt idx="441">
                  <c:v>623</c:v>
                </c:pt>
                <c:pt idx="442">
                  <c:v>529</c:v>
                </c:pt>
                <c:pt idx="443">
                  <c:v>490</c:v>
                </c:pt>
                <c:pt idx="444">
                  <c:v>485</c:v>
                </c:pt>
                <c:pt idx="445">
                  <c:v>377</c:v>
                </c:pt>
                <c:pt idx="446">
                  <c:v>620</c:v>
                </c:pt>
                <c:pt idx="447">
                  <c:v>284</c:v>
                </c:pt>
                <c:pt idx="448">
                  <c:v>284</c:v>
                </c:pt>
                <c:pt idx="449">
                  <c:v>287</c:v>
                </c:pt>
                <c:pt idx="450">
                  <c:v>288</c:v>
                </c:pt>
                <c:pt idx="451">
                  <c:v>283</c:v>
                </c:pt>
                <c:pt idx="452">
                  <c:v>294</c:v>
                </c:pt>
                <c:pt idx="453">
                  <c:v>284</c:v>
                </c:pt>
                <c:pt idx="454">
                  <c:v>287</c:v>
                </c:pt>
                <c:pt idx="455">
                  <c:v>285</c:v>
                </c:pt>
                <c:pt idx="456">
                  <c:v>282</c:v>
                </c:pt>
                <c:pt idx="457">
                  <c:v>285</c:v>
                </c:pt>
                <c:pt idx="458">
                  <c:v>287</c:v>
                </c:pt>
                <c:pt idx="459">
                  <c:v>290</c:v>
                </c:pt>
                <c:pt idx="460">
                  <c:v>284</c:v>
                </c:pt>
                <c:pt idx="461">
                  <c:v>288</c:v>
                </c:pt>
                <c:pt idx="462">
                  <c:v>288</c:v>
                </c:pt>
                <c:pt idx="463">
                  <c:v>284</c:v>
                </c:pt>
                <c:pt idx="464">
                  <c:v>366</c:v>
                </c:pt>
                <c:pt idx="465">
                  <c:v>369</c:v>
                </c:pt>
                <c:pt idx="466">
                  <c:v>900</c:v>
                </c:pt>
                <c:pt idx="467">
                  <c:v>499</c:v>
                </c:pt>
                <c:pt idx="468">
                  <c:v>505</c:v>
                </c:pt>
                <c:pt idx="469">
                  <c:v>369</c:v>
                </c:pt>
                <c:pt idx="470">
                  <c:v>748</c:v>
                </c:pt>
                <c:pt idx="471">
                  <c:v>372</c:v>
                </c:pt>
                <c:pt idx="472">
                  <c:v>370</c:v>
                </c:pt>
                <c:pt idx="473">
                  <c:v>371</c:v>
                </c:pt>
                <c:pt idx="474">
                  <c:v>364</c:v>
                </c:pt>
                <c:pt idx="475">
                  <c:v>399</c:v>
                </c:pt>
                <c:pt idx="476">
                  <c:v>370</c:v>
                </c:pt>
                <c:pt idx="477">
                  <c:v>372</c:v>
                </c:pt>
                <c:pt idx="478">
                  <c:v>375</c:v>
                </c:pt>
                <c:pt idx="479">
                  <c:v>367</c:v>
                </c:pt>
                <c:pt idx="480">
                  <c:v>370</c:v>
                </c:pt>
                <c:pt idx="481">
                  <c:v>523</c:v>
                </c:pt>
                <c:pt idx="482">
                  <c:v>642</c:v>
                </c:pt>
                <c:pt idx="483">
                  <c:v>475</c:v>
                </c:pt>
                <c:pt idx="484">
                  <c:v>738</c:v>
                </c:pt>
                <c:pt idx="485">
                  <c:v>394</c:v>
                </c:pt>
                <c:pt idx="486">
                  <c:v>397</c:v>
                </c:pt>
                <c:pt idx="487">
                  <c:v>798</c:v>
                </c:pt>
                <c:pt idx="488">
                  <c:v>401</c:v>
                </c:pt>
                <c:pt idx="489">
                  <c:v>399</c:v>
                </c:pt>
                <c:pt idx="490">
                  <c:v>405</c:v>
                </c:pt>
                <c:pt idx="491">
                  <c:v>401</c:v>
                </c:pt>
                <c:pt idx="492">
                  <c:v>396</c:v>
                </c:pt>
                <c:pt idx="493">
                  <c:v>396</c:v>
                </c:pt>
                <c:pt idx="494">
                  <c:v>393</c:v>
                </c:pt>
                <c:pt idx="495">
                  <c:v>405</c:v>
                </c:pt>
                <c:pt idx="496">
                  <c:v>431</c:v>
                </c:pt>
                <c:pt idx="497">
                  <c:v>498</c:v>
                </c:pt>
                <c:pt idx="498">
                  <c:v>562</c:v>
                </c:pt>
                <c:pt idx="499">
                  <c:v>499</c:v>
                </c:pt>
                <c:pt idx="500">
                  <c:v>488</c:v>
                </c:pt>
                <c:pt idx="501">
                  <c:v>486</c:v>
                </c:pt>
                <c:pt idx="502">
                  <c:v>490</c:v>
                </c:pt>
                <c:pt idx="503">
                  <c:v>376</c:v>
                </c:pt>
                <c:pt idx="504">
                  <c:v>307</c:v>
                </c:pt>
                <c:pt idx="505">
                  <c:v>868</c:v>
                </c:pt>
                <c:pt idx="506">
                  <c:v>286</c:v>
                </c:pt>
                <c:pt idx="507">
                  <c:v>286</c:v>
                </c:pt>
                <c:pt idx="508">
                  <c:v>289</c:v>
                </c:pt>
                <c:pt idx="509">
                  <c:v>285</c:v>
                </c:pt>
                <c:pt idx="510">
                  <c:v>283</c:v>
                </c:pt>
                <c:pt idx="511">
                  <c:v>282</c:v>
                </c:pt>
                <c:pt idx="512">
                  <c:v>284</c:v>
                </c:pt>
                <c:pt idx="513">
                  <c:v>291</c:v>
                </c:pt>
                <c:pt idx="514">
                  <c:v>365</c:v>
                </c:pt>
                <c:pt idx="515">
                  <c:v>291</c:v>
                </c:pt>
                <c:pt idx="516">
                  <c:v>292</c:v>
                </c:pt>
                <c:pt idx="517">
                  <c:v>297</c:v>
                </c:pt>
                <c:pt idx="518">
                  <c:v>291</c:v>
                </c:pt>
                <c:pt idx="519">
                  <c:v>298</c:v>
                </c:pt>
                <c:pt idx="520">
                  <c:v>291</c:v>
                </c:pt>
                <c:pt idx="521">
                  <c:v>581</c:v>
                </c:pt>
                <c:pt idx="522">
                  <c:v>292</c:v>
                </c:pt>
                <c:pt idx="523">
                  <c:v>510</c:v>
                </c:pt>
                <c:pt idx="524">
                  <c:v>481</c:v>
                </c:pt>
                <c:pt idx="525">
                  <c:v>512</c:v>
                </c:pt>
                <c:pt idx="526">
                  <c:v>403</c:v>
                </c:pt>
                <c:pt idx="527">
                  <c:v>400</c:v>
                </c:pt>
                <c:pt idx="528">
                  <c:v>405</c:v>
                </c:pt>
                <c:pt idx="529">
                  <c:v>399</c:v>
                </c:pt>
                <c:pt idx="530">
                  <c:v>407</c:v>
                </c:pt>
                <c:pt idx="531">
                  <c:v>818</c:v>
                </c:pt>
                <c:pt idx="532">
                  <c:v>392</c:v>
                </c:pt>
                <c:pt idx="533">
                  <c:v>437</c:v>
                </c:pt>
                <c:pt idx="534">
                  <c:v>399</c:v>
                </c:pt>
                <c:pt idx="535">
                  <c:v>397</c:v>
                </c:pt>
                <c:pt idx="536">
                  <c:v>403</c:v>
                </c:pt>
                <c:pt idx="537">
                  <c:v>402</c:v>
                </c:pt>
                <c:pt idx="538">
                  <c:v>405</c:v>
                </c:pt>
                <c:pt idx="539">
                  <c:v>1261</c:v>
                </c:pt>
                <c:pt idx="540">
                  <c:v>808</c:v>
                </c:pt>
                <c:pt idx="541">
                  <c:v>794</c:v>
                </c:pt>
                <c:pt idx="542">
                  <c:v>400</c:v>
                </c:pt>
                <c:pt idx="543">
                  <c:v>372</c:v>
                </c:pt>
                <c:pt idx="544">
                  <c:v>375</c:v>
                </c:pt>
                <c:pt idx="545">
                  <c:v>374</c:v>
                </c:pt>
                <c:pt idx="546">
                  <c:v>369</c:v>
                </c:pt>
                <c:pt idx="547">
                  <c:v>370</c:v>
                </c:pt>
                <c:pt idx="548">
                  <c:v>763</c:v>
                </c:pt>
                <c:pt idx="549">
                  <c:v>494</c:v>
                </c:pt>
                <c:pt idx="550">
                  <c:v>1007</c:v>
                </c:pt>
                <c:pt idx="551">
                  <c:v>495</c:v>
                </c:pt>
                <c:pt idx="552">
                  <c:v>491</c:v>
                </c:pt>
                <c:pt idx="553">
                  <c:v>494</c:v>
                </c:pt>
                <c:pt idx="554">
                  <c:v>478</c:v>
                </c:pt>
                <c:pt idx="555">
                  <c:v>959</c:v>
                </c:pt>
                <c:pt idx="556">
                  <c:v>489</c:v>
                </c:pt>
                <c:pt idx="557">
                  <c:v>977</c:v>
                </c:pt>
                <c:pt idx="558">
                  <c:v>478</c:v>
                </c:pt>
                <c:pt idx="559">
                  <c:v>949</c:v>
                </c:pt>
                <c:pt idx="560">
                  <c:v>401</c:v>
                </c:pt>
                <c:pt idx="561">
                  <c:v>1195</c:v>
                </c:pt>
                <c:pt idx="562">
                  <c:v>410</c:v>
                </c:pt>
                <c:pt idx="563">
                  <c:v>410</c:v>
                </c:pt>
                <c:pt idx="564">
                  <c:v>435</c:v>
                </c:pt>
                <c:pt idx="565">
                  <c:v>303</c:v>
                </c:pt>
                <c:pt idx="566">
                  <c:v>321</c:v>
                </c:pt>
                <c:pt idx="567">
                  <c:v>280</c:v>
                </c:pt>
                <c:pt idx="568">
                  <c:v>324</c:v>
                </c:pt>
                <c:pt idx="569">
                  <c:v>385</c:v>
                </c:pt>
                <c:pt idx="570">
                  <c:v>282</c:v>
                </c:pt>
                <c:pt idx="571">
                  <c:v>371</c:v>
                </c:pt>
                <c:pt idx="572">
                  <c:v>373</c:v>
                </c:pt>
                <c:pt idx="573">
                  <c:v>737</c:v>
                </c:pt>
                <c:pt idx="574">
                  <c:v>351</c:v>
                </c:pt>
                <c:pt idx="575">
                  <c:v>312</c:v>
                </c:pt>
                <c:pt idx="576">
                  <c:v>316</c:v>
                </c:pt>
                <c:pt idx="577">
                  <c:v>316</c:v>
                </c:pt>
                <c:pt idx="578">
                  <c:v>313</c:v>
                </c:pt>
                <c:pt idx="579">
                  <c:v>313</c:v>
                </c:pt>
                <c:pt idx="580">
                  <c:v>310</c:v>
                </c:pt>
                <c:pt idx="581">
                  <c:v>354</c:v>
                </c:pt>
                <c:pt idx="582">
                  <c:v>314</c:v>
                </c:pt>
                <c:pt idx="583">
                  <c:v>667</c:v>
                </c:pt>
                <c:pt idx="584">
                  <c:v>901</c:v>
                </c:pt>
                <c:pt idx="585">
                  <c:v>815</c:v>
                </c:pt>
                <c:pt idx="586">
                  <c:v>316</c:v>
                </c:pt>
                <c:pt idx="587">
                  <c:v>1242</c:v>
                </c:pt>
                <c:pt idx="588">
                  <c:v>983</c:v>
                </c:pt>
                <c:pt idx="589">
                  <c:v>320</c:v>
                </c:pt>
                <c:pt idx="590">
                  <c:v>322</c:v>
                </c:pt>
                <c:pt idx="591">
                  <c:v>316</c:v>
                </c:pt>
                <c:pt idx="592">
                  <c:v>1188</c:v>
                </c:pt>
                <c:pt idx="593">
                  <c:v>563</c:v>
                </c:pt>
                <c:pt idx="594">
                  <c:v>910</c:v>
                </c:pt>
                <c:pt idx="595">
                  <c:v>468</c:v>
                </c:pt>
                <c:pt idx="596">
                  <c:v>434</c:v>
                </c:pt>
                <c:pt idx="597">
                  <c:v>432</c:v>
                </c:pt>
                <c:pt idx="598">
                  <c:v>1092</c:v>
                </c:pt>
                <c:pt idx="599">
                  <c:v>716</c:v>
                </c:pt>
                <c:pt idx="600">
                  <c:v>1444</c:v>
                </c:pt>
                <c:pt idx="601">
                  <c:v>607</c:v>
                </c:pt>
                <c:pt idx="602">
                  <c:v>413</c:v>
                </c:pt>
                <c:pt idx="603">
                  <c:v>490</c:v>
                </c:pt>
                <c:pt idx="604">
                  <c:v>1296</c:v>
                </c:pt>
                <c:pt idx="605">
                  <c:v>312</c:v>
                </c:pt>
                <c:pt idx="606">
                  <c:v>316</c:v>
                </c:pt>
                <c:pt idx="607">
                  <c:v>321</c:v>
                </c:pt>
                <c:pt idx="608">
                  <c:v>319</c:v>
                </c:pt>
                <c:pt idx="609">
                  <c:v>324</c:v>
                </c:pt>
                <c:pt idx="610">
                  <c:v>312</c:v>
                </c:pt>
                <c:pt idx="611">
                  <c:v>328</c:v>
                </c:pt>
                <c:pt idx="612">
                  <c:v>357</c:v>
                </c:pt>
                <c:pt idx="613">
                  <c:v>494</c:v>
                </c:pt>
                <c:pt idx="614">
                  <c:v>482</c:v>
                </c:pt>
                <c:pt idx="615">
                  <c:v>505</c:v>
                </c:pt>
                <c:pt idx="616">
                  <c:v>542</c:v>
                </c:pt>
                <c:pt idx="617">
                  <c:v>496</c:v>
                </c:pt>
                <c:pt idx="618">
                  <c:v>494</c:v>
                </c:pt>
                <c:pt idx="619">
                  <c:v>489</c:v>
                </c:pt>
                <c:pt idx="620">
                  <c:v>500</c:v>
                </c:pt>
                <c:pt idx="621">
                  <c:v>481</c:v>
                </c:pt>
                <c:pt idx="622">
                  <c:v>493</c:v>
                </c:pt>
                <c:pt idx="623">
                  <c:v>555</c:v>
                </c:pt>
                <c:pt idx="624">
                  <c:v>1039</c:v>
                </c:pt>
                <c:pt idx="625">
                  <c:v>1364</c:v>
                </c:pt>
                <c:pt idx="626">
                  <c:v>542</c:v>
                </c:pt>
                <c:pt idx="627">
                  <c:v>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16-420A-B0AB-6D7AA7AB1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0601743"/>
        <c:axId val="780418303"/>
      </c:lineChart>
      <c:catAx>
        <c:axId val="780601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418303"/>
        <c:crosses val="autoZero"/>
        <c:auto val="1"/>
        <c:lblAlgn val="ctr"/>
        <c:lblOffset val="100"/>
        <c:noMultiLvlLbl val="0"/>
      </c:catAx>
      <c:valAx>
        <c:axId val="780418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601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2021-05-09 01:25</a:t>
            </a:r>
            <a:br>
              <a:rPr lang="en-US"/>
            </a:br>
            <a:r>
              <a:rPr lang="en-US"/>
              <a:t>Q7699,</a:t>
            </a:r>
            <a:r>
              <a:rPr lang="en-US" baseline="0"/>
              <a:t> </a:t>
            </a:r>
            <a:r>
              <a:rPr lang="en-US"/>
              <a:t>R4600</a:t>
            </a:r>
          </a:p>
          <a:p>
            <a:pPr>
              <a:defRPr/>
            </a:pPr>
            <a:r>
              <a:rPr lang="en-US"/>
              <a:t>9477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'[G2_2021-05-09-01-25-24-6.xlsx]in'!$A$1:$A$1541</c:f>
              <c:numCache>
                <c:formatCode>General</c:formatCode>
                <c:ptCount val="1541"/>
                <c:pt idx="0">
                  <c:v>181</c:v>
                </c:pt>
                <c:pt idx="1">
                  <c:v>388</c:v>
                </c:pt>
                <c:pt idx="2">
                  <c:v>149</c:v>
                </c:pt>
                <c:pt idx="3">
                  <c:v>748</c:v>
                </c:pt>
                <c:pt idx="4">
                  <c:v>136</c:v>
                </c:pt>
                <c:pt idx="5">
                  <c:v>145</c:v>
                </c:pt>
                <c:pt idx="6">
                  <c:v>134</c:v>
                </c:pt>
                <c:pt idx="7">
                  <c:v>409</c:v>
                </c:pt>
                <c:pt idx="8">
                  <c:v>689</c:v>
                </c:pt>
                <c:pt idx="9">
                  <c:v>135</c:v>
                </c:pt>
                <c:pt idx="10">
                  <c:v>133</c:v>
                </c:pt>
                <c:pt idx="11">
                  <c:v>267</c:v>
                </c:pt>
                <c:pt idx="12">
                  <c:v>554</c:v>
                </c:pt>
                <c:pt idx="13">
                  <c:v>132</c:v>
                </c:pt>
                <c:pt idx="14">
                  <c:v>269</c:v>
                </c:pt>
                <c:pt idx="15">
                  <c:v>268</c:v>
                </c:pt>
                <c:pt idx="16">
                  <c:v>266</c:v>
                </c:pt>
                <c:pt idx="17">
                  <c:v>273</c:v>
                </c:pt>
                <c:pt idx="18">
                  <c:v>268</c:v>
                </c:pt>
                <c:pt idx="19">
                  <c:v>130</c:v>
                </c:pt>
                <c:pt idx="20">
                  <c:v>146</c:v>
                </c:pt>
                <c:pt idx="21">
                  <c:v>131</c:v>
                </c:pt>
                <c:pt idx="22">
                  <c:v>137</c:v>
                </c:pt>
                <c:pt idx="23">
                  <c:v>123</c:v>
                </c:pt>
                <c:pt idx="24">
                  <c:v>254</c:v>
                </c:pt>
                <c:pt idx="25">
                  <c:v>246</c:v>
                </c:pt>
                <c:pt idx="26">
                  <c:v>386</c:v>
                </c:pt>
                <c:pt idx="27">
                  <c:v>117</c:v>
                </c:pt>
                <c:pt idx="28">
                  <c:v>373</c:v>
                </c:pt>
                <c:pt idx="29">
                  <c:v>127</c:v>
                </c:pt>
                <c:pt idx="30">
                  <c:v>122</c:v>
                </c:pt>
                <c:pt idx="31">
                  <c:v>127</c:v>
                </c:pt>
                <c:pt idx="32">
                  <c:v>123</c:v>
                </c:pt>
                <c:pt idx="33">
                  <c:v>121</c:v>
                </c:pt>
                <c:pt idx="34">
                  <c:v>128</c:v>
                </c:pt>
                <c:pt idx="35">
                  <c:v>246</c:v>
                </c:pt>
                <c:pt idx="36">
                  <c:v>124</c:v>
                </c:pt>
                <c:pt idx="37">
                  <c:v>257</c:v>
                </c:pt>
                <c:pt idx="38">
                  <c:v>119</c:v>
                </c:pt>
                <c:pt idx="39">
                  <c:v>131</c:v>
                </c:pt>
                <c:pt idx="40">
                  <c:v>126</c:v>
                </c:pt>
                <c:pt idx="41">
                  <c:v>121</c:v>
                </c:pt>
                <c:pt idx="42">
                  <c:v>129</c:v>
                </c:pt>
                <c:pt idx="43">
                  <c:v>122</c:v>
                </c:pt>
                <c:pt idx="44">
                  <c:v>126</c:v>
                </c:pt>
                <c:pt idx="45">
                  <c:v>129</c:v>
                </c:pt>
                <c:pt idx="46">
                  <c:v>254</c:v>
                </c:pt>
                <c:pt idx="47">
                  <c:v>119</c:v>
                </c:pt>
                <c:pt idx="48">
                  <c:v>259</c:v>
                </c:pt>
                <c:pt idx="49">
                  <c:v>250</c:v>
                </c:pt>
                <c:pt idx="50">
                  <c:v>150</c:v>
                </c:pt>
                <c:pt idx="51">
                  <c:v>257</c:v>
                </c:pt>
                <c:pt idx="52">
                  <c:v>377</c:v>
                </c:pt>
                <c:pt idx="53">
                  <c:v>128</c:v>
                </c:pt>
                <c:pt idx="54">
                  <c:v>128</c:v>
                </c:pt>
                <c:pt idx="55">
                  <c:v>118</c:v>
                </c:pt>
                <c:pt idx="56">
                  <c:v>253</c:v>
                </c:pt>
                <c:pt idx="57">
                  <c:v>253</c:v>
                </c:pt>
                <c:pt idx="58">
                  <c:v>119</c:v>
                </c:pt>
                <c:pt idx="59">
                  <c:v>128</c:v>
                </c:pt>
                <c:pt idx="60">
                  <c:v>371</c:v>
                </c:pt>
                <c:pt idx="61">
                  <c:v>127</c:v>
                </c:pt>
                <c:pt idx="62">
                  <c:v>249</c:v>
                </c:pt>
                <c:pt idx="63">
                  <c:v>132</c:v>
                </c:pt>
                <c:pt idx="64">
                  <c:v>122</c:v>
                </c:pt>
                <c:pt idx="65">
                  <c:v>120</c:v>
                </c:pt>
                <c:pt idx="66">
                  <c:v>128</c:v>
                </c:pt>
                <c:pt idx="67">
                  <c:v>250</c:v>
                </c:pt>
                <c:pt idx="68">
                  <c:v>124</c:v>
                </c:pt>
                <c:pt idx="69">
                  <c:v>118</c:v>
                </c:pt>
                <c:pt idx="70">
                  <c:v>127</c:v>
                </c:pt>
                <c:pt idx="71">
                  <c:v>374</c:v>
                </c:pt>
                <c:pt idx="72">
                  <c:v>119</c:v>
                </c:pt>
                <c:pt idx="73">
                  <c:v>122</c:v>
                </c:pt>
                <c:pt idx="74">
                  <c:v>125</c:v>
                </c:pt>
                <c:pt idx="75">
                  <c:v>123</c:v>
                </c:pt>
                <c:pt idx="76">
                  <c:v>497</c:v>
                </c:pt>
                <c:pt idx="77">
                  <c:v>368</c:v>
                </c:pt>
                <c:pt idx="78">
                  <c:v>124</c:v>
                </c:pt>
                <c:pt idx="79">
                  <c:v>121</c:v>
                </c:pt>
                <c:pt idx="80">
                  <c:v>129</c:v>
                </c:pt>
                <c:pt idx="81">
                  <c:v>117</c:v>
                </c:pt>
                <c:pt idx="82">
                  <c:v>118</c:v>
                </c:pt>
                <c:pt idx="83">
                  <c:v>124</c:v>
                </c:pt>
                <c:pt idx="84">
                  <c:v>123</c:v>
                </c:pt>
                <c:pt idx="85">
                  <c:v>126</c:v>
                </c:pt>
                <c:pt idx="86">
                  <c:v>120</c:v>
                </c:pt>
                <c:pt idx="87">
                  <c:v>119</c:v>
                </c:pt>
                <c:pt idx="88">
                  <c:v>126</c:v>
                </c:pt>
                <c:pt idx="89">
                  <c:v>365</c:v>
                </c:pt>
                <c:pt idx="90">
                  <c:v>120</c:v>
                </c:pt>
                <c:pt idx="91">
                  <c:v>240</c:v>
                </c:pt>
                <c:pt idx="92">
                  <c:v>118</c:v>
                </c:pt>
                <c:pt idx="93">
                  <c:v>107</c:v>
                </c:pt>
                <c:pt idx="94">
                  <c:v>339</c:v>
                </c:pt>
                <c:pt idx="95">
                  <c:v>228</c:v>
                </c:pt>
                <c:pt idx="96">
                  <c:v>112</c:v>
                </c:pt>
                <c:pt idx="97">
                  <c:v>228</c:v>
                </c:pt>
                <c:pt idx="98">
                  <c:v>115</c:v>
                </c:pt>
                <c:pt idx="99">
                  <c:v>110</c:v>
                </c:pt>
                <c:pt idx="100">
                  <c:v>108</c:v>
                </c:pt>
                <c:pt idx="101">
                  <c:v>223</c:v>
                </c:pt>
                <c:pt idx="102">
                  <c:v>224</c:v>
                </c:pt>
                <c:pt idx="103">
                  <c:v>109</c:v>
                </c:pt>
                <c:pt idx="104">
                  <c:v>228</c:v>
                </c:pt>
                <c:pt idx="105">
                  <c:v>111</c:v>
                </c:pt>
                <c:pt idx="106">
                  <c:v>112</c:v>
                </c:pt>
                <c:pt idx="107">
                  <c:v>110</c:v>
                </c:pt>
                <c:pt idx="108">
                  <c:v>229</c:v>
                </c:pt>
                <c:pt idx="109">
                  <c:v>125</c:v>
                </c:pt>
                <c:pt idx="110">
                  <c:v>216</c:v>
                </c:pt>
                <c:pt idx="111">
                  <c:v>122</c:v>
                </c:pt>
                <c:pt idx="112">
                  <c:v>243</c:v>
                </c:pt>
                <c:pt idx="113">
                  <c:v>120</c:v>
                </c:pt>
                <c:pt idx="114">
                  <c:v>121</c:v>
                </c:pt>
                <c:pt idx="115">
                  <c:v>125</c:v>
                </c:pt>
                <c:pt idx="116">
                  <c:v>120</c:v>
                </c:pt>
                <c:pt idx="117">
                  <c:v>127</c:v>
                </c:pt>
                <c:pt idx="118">
                  <c:v>123</c:v>
                </c:pt>
                <c:pt idx="119">
                  <c:v>117</c:v>
                </c:pt>
                <c:pt idx="120">
                  <c:v>125</c:v>
                </c:pt>
                <c:pt idx="121">
                  <c:v>107</c:v>
                </c:pt>
                <c:pt idx="122">
                  <c:v>112</c:v>
                </c:pt>
                <c:pt idx="123">
                  <c:v>106</c:v>
                </c:pt>
                <c:pt idx="124">
                  <c:v>105</c:v>
                </c:pt>
                <c:pt idx="125">
                  <c:v>336</c:v>
                </c:pt>
                <c:pt idx="126">
                  <c:v>109</c:v>
                </c:pt>
                <c:pt idx="127">
                  <c:v>107</c:v>
                </c:pt>
                <c:pt idx="128">
                  <c:v>117</c:v>
                </c:pt>
                <c:pt idx="129">
                  <c:v>247</c:v>
                </c:pt>
                <c:pt idx="130">
                  <c:v>110</c:v>
                </c:pt>
                <c:pt idx="131">
                  <c:v>228</c:v>
                </c:pt>
                <c:pt idx="132">
                  <c:v>122</c:v>
                </c:pt>
                <c:pt idx="133">
                  <c:v>339</c:v>
                </c:pt>
                <c:pt idx="134">
                  <c:v>110</c:v>
                </c:pt>
                <c:pt idx="135">
                  <c:v>228</c:v>
                </c:pt>
                <c:pt idx="136">
                  <c:v>108</c:v>
                </c:pt>
                <c:pt idx="137">
                  <c:v>112</c:v>
                </c:pt>
                <c:pt idx="138">
                  <c:v>115</c:v>
                </c:pt>
                <c:pt idx="139">
                  <c:v>359</c:v>
                </c:pt>
                <c:pt idx="140">
                  <c:v>106</c:v>
                </c:pt>
                <c:pt idx="141">
                  <c:v>113</c:v>
                </c:pt>
                <c:pt idx="142">
                  <c:v>235</c:v>
                </c:pt>
                <c:pt idx="143">
                  <c:v>107</c:v>
                </c:pt>
                <c:pt idx="144">
                  <c:v>117</c:v>
                </c:pt>
                <c:pt idx="145">
                  <c:v>245</c:v>
                </c:pt>
                <c:pt idx="146">
                  <c:v>127</c:v>
                </c:pt>
                <c:pt idx="147">
                  <c:v>121</c:v>
                </c:pt>
                <c:pt idx="148">
                  <c:v>123</c:v>
                </c:pt>
                <c:pt idx="149">
                  <c:v>124</c:v>
                </c:pt>
                <c:pt idx="150">
                  <c:v>128</c:v>
                </c:pt>
                <c:pt idx="151">
                  <c:v>125</c:v>
                </c:pt>
                <c:pt idx="152">
                  <c:v>121</c:v>
                </c:pt>
                <c:pt idx="153">
                  <c:v>423</c:v>
                </c:pt>
                <c:pt idx="154">
                  <c:v>135</c:v>
                </c:pt>
                <c:pt idx="155">
                  <c:v>120</c:v>
                </c:pt>
                <c:pt idx="156">
                  <c:v>124</c:v>
                </c:pt>
                <c:pt idx="157">
                  <c:v>123</c:v>
                </c:pt>
                <c:pt idx="158">
                  <c:v>120</c:v>
                </c:pt>
                <c:pt idx="159">
                  <c:v>371</c:v>
                </c:pt>
                <c:pt idx="160">
                  <c:v>248</c:v>
                </c:pt>
                <c:pt idx="161">
                  <c:v>245</c:v>
                </c:pt>
                <c:pt idx="162">
                  <c:v>122</c:v>
                </c:pt>
                <c:pt idx="163">
                  <c:v>130</c:v>
                </c:pt>
                <c:pt idx="164">
                  <c:v>249</c:v>
                </c:pt>
                <c:pt idx="165">
                  <c:v>246</c:v>
                </c:pt>
                <c:pt idx="166">
                  <c:v>142</c:v>
                </c:pt>
                <c:pt idx="167">
                  <c:v>118</c:v>
                </c:pt>
                <c:pt idx="168">
                  <c:v>127</c:v>
                </c:pt>
                <c:pt idx="169">
                  <c:v>120</c:v>
                </c:pt>
                <c:pt idx="170">
                  <c:v>117</c:v>
                </c:pt>
                <c:pt idx="171">
                  <c:v>251</c:v>
                </c:pt>
                <c:pt idx="172">
                  <c:v>127</c:v>
                </c:pt>
                <c:pt idx="173">
                  <c:v>119</c:v>
                </c:pt>
                <c:pt idx="174">
                  <c:v>120</c:v>
                </c:pt>
                <c:pt idx="175">
                  <c:v>381</c:v>
                </c:pt>
                <c:pt idx="176">
                  <c:v>120</c:v>
                </c:pt>
                <c:pt idx="177">
                  <c:v>247</c:v>
                </c:pt>
                <c:pt idx="178">
                  <c:v>440</c:v>
                </c:pt>
                <c:pt idx="179">
                  <c:v>119</c:v>
                </c:pt>
                <c:pt idx="180">
                  <c:v>104</c:v>
                </c:pt>
                <c:pt idx="181">
                  <c:v>123</c:v>
                </c:pt>
                <c:pt idx="182">
                  <c:v>225</c:v>
                </c:pt>
                <c:pt idx="183">
                  <c:v>208</c:v>
                </c:pt>
                <c:pt idx="184">
                  <c:v>113</c:v>
                </c:pt>
                <c:pt idx="185">
                  <c:v>108</c:v>
                </c:pt>
                <c:pt idx="186">
                  <c:v>451</c:v>
                </c:pt>
                <c:pt idx="187">
                  <c:v>111</c:v>
                </c:pt>
                <c:pt idx="188">
                  <c:v>114</c:v>
                </c:pt>
                <c:pt idx="189">
                  <c:v>111</c:v>
                </c:pt>
                <c:pt idx="190">
                  <c:v>107</c:v>
                </c:pt>
                <c:pt idx="191">
                  <c:v>112</c:v>
                </c:pt>
                <c:pt idx="192">
                  <c:v>225</c:v>
                </c:pt>
                <c:pt idx="193">
                  <c:v>217</c:v>
                </c:pt>
                <c:pt idx="194">
                  <c:v>118</c:v>
                </c:pt>
                <c:pt idx="195">
                  <c:v>329</c:v>
                </c:pt>
                <c:pt idx="196">
                  <c:v>105</c:v>
                </c:pt>
                <c:pt idx="197">
                  <c:v>117</c:v>
                </c:pt>
                <c:pt idx="198">
                  <c:v>226</c:v>
                </c:pt>
                <c:pt idx="199">
                  <c:v>221</c:v>
                </c:pt>
                <c:pt idx="200">
                  <c:v>118</c:v>
                </c:pt>
                <c:pt idx="201">
                  <c:v>111</c:v>
                </c:pt>
                <c:pt idx="202">
                  <c:v>116</c:v>
                </c:pt>
                <c:pt idx="203">
                  <c:v>391</c:v>
                </c:pt>
                <c:pt idx="204">
                  <c:v>292</c:v>
                </c:pt>
                <c:pt idx="205">
                  <c:v>329</c:v>
                </c:pt>
                <c:pt idx="206">
                  <c:v>130</c:v>
                </c:pt>
                <c:pt idx="207">
                  <c:v>130</c:v>
                </c:pt>
                <c:pt idx="208">
                  <c:v>142</c:v>
                </c:pt>
                <c:pt idx="209">
                  <c:v>135</c:v>
                </c:pt>
                <c:pt idx="210">
                  <c:v>141</c:v>
                </c:pt>
                <c:pt idx="211">
                  <c:v>400</c:v>
                </c:pt>
                <c:pt idx="212">
                  <c:v>134</c:v>
                </c:pt>
                <c:pt idx="213">
                  <c:v>137</c:v>
                </c:pt>
                <c:pt idx="214">
                  <c:v>182</c:v>
                </c:pt>
                <c:pt idx="215">
                  <c:v>278</c:v>
                </c:pt>
                <c:pt idx="216">
                  <c:v>133</c:v>
                </c:pt>
                <c:pt idx="217">
                  <c:v>280</c:v>
                </c:pt>
                <c:pt idx="218">
                  <c:v>130</c:v>
                </c:pt>
                <c:pt idx="219">
                  <c:v>139</c:v>
                </c:pt>
                <c:pt idx="220">
                  <c:v>130</c:v>
                </c:pt>
                <c:pt idx="221">
                  <c:v>135</c:v>
                </c:pt>
                <c:pt idx="222">
                  <c:v>131</c:v>
                </c:pt>
                <c:pt idx="223">
                  <c:v>154</c:v>
                </c:pt>
                <c:pt idx="224">
                  <c:v>137</c:v>
                </c:pt>
                <c:pt idx="225">
                  <c:v>275</c:v>
                </c:pt>
                <c:pt idx="226">
                  <c:v>136</c:v>
                </c:pt>
                <c:pt idx="227">
                  <c:v>131</c:v>
                </c:pt>
                <c:pt idx="228">
                  <c:v>141</c:v>
                </c:pt>
                <c:pt idx="229">
                  <c:v>234</c:v>
                </c:pt>
                <c:pt idx="230">
                  <c:v>180</c:v>
                </c:pt>
                <c:pt idx="231">
                  <c:v>258</c:v>
                </c:pt>
                <c:pt idx="232">
                  <c:v>145</c:v>
                </c:pt>
                <c:pt idx="233">
                  <c:v>130</c:v>
                </c:pt>
                <c:pt idx="234">
                  <c:v>147</c:v>
                </c:pt>
                <c:pt idx="235">
                  <c:v>130</c:v>
                </c:pt>
                <c:pt idx="236">
                  <c:v>415</c:v>
                </c:pt>
                <c:pt idx="237">
                  <c:v>152</c:v>
                </c:pt>
                <c:pt idx="238">
                  <c:v>267</c:v>
                </c:pt>
                <c:pt idx="239">
                  <c:v>144</c:v>
                </c:pt>
                <c:pt idx="240">
                  <c:v>133</c:v>
                </c:pt>
                <c:pt idx="241">
                  <c:v>141</c:v>
                </c:pt>
                <c:pt idx="242">
                  <c:v>131</c:v>
                </c:pt>
                <c:pt idx="243">
                  <c:v>134</c:v>
                </c:pt>
                <c:pt idx="244">
                  <c:v>142</c:v>
                </c:pt>
                <c:pt idx="245">
                  <c:v>134</c:v>
                </c:pt>
                <c:pt idx="246">
                  <c:v>138</c:v>
                </c:pt>
                <c:pt idx="247">
                  <c:v>130</c:v>
                </c:pt>
                <c:pt idx="248">
                  <c:v>834</c:v>
                </c:pt>
                <c:pt idx="249">
                  <c:v>276</c:v>
                </c:pt>
                <c:pt idx="250">
                  <c:v>277</c:v>
                </c:pt>
                <c:pt idx="251">
                  <c:v>405</c:v>
                </c:pt>
                <c:pt idx="252">
                  <c:v>142</c:v>
                </c:pt>
                <c:pt idx="253">
                  <c:v>135</c:v>
                </c:pt>
                <c:pt idx="254">
                  <c:v>136</c:v>
                </c:pt>
                <c:pt idx="255">
                  <c:v>273</c:v>
                </c:pt>
                <c:pt idx="256">
                  <c:v>269</c:v>
                </c:pt>
                <c:pt idx="257">
                  <c:v>133</c:v>
                </c:pt>
                <c:pt idx="258">
                  <c:v>138</c:v>
                </c:pt>
                <c:pt idx="259">
                  <c:v>131</c:v>
                </c:pt>
                <c:pt idx="260">
                  <c:v>138</c:v>
                </c:pt>
                <c:pt idx="261">
                  <c:v>129</c:v>
                </c:pt>
                <c:pt idx="262">
                  <c:v>131</c:v>
                </c:pt>
                <c:pt idx="263">
                  <c:v>273</c:v>
                </c:pt>
                <c:pt idx="264">
                  <c:v>137</c:v>
                </c:pt>
                <c:pt idx="265">
                  <c:v>130</c:v>
                </c:pt>
                <c:pt idx="266">
                  <c:v>129</c:v>
                </c:pt>
                <c:pt idx="267">
                  <c:v>266</c:v>
                </c:pt>
                <c:pt idx="268">
                  <c:v>139</c:v>
                </c:pt>
                <c:pt idx="269">
                  <c:v>128</c:v>
                </c:pt>
                <c:pt idx="270">
                  <c:v>134</c:v>
                </c:pt>
                <c:pt idx="271">
                  <c:v>416</c:v>
                </c:pt>
                <c:pt idx="272">
                  <c:v>264</c:v>
                </c:pt>
                <c:pt idx="273">
                  <c:v>138</c:v>
                </c:pt>
                <c:pt idx="274">
                  <c:v>134</c:v>
                </c:pt>
                <c:pt idx="275">
                  <c:v>521</c:v>
                </c:pt>
                <c:pt idx="276">
                  <c:v>107</c:v>
                </c:pt>
                <c:pt idx="277">
                  <c:v>115</c:v>
                </c:pt>
                <c:pt idx="278">
                  <c:v>107</c:v>
                </c:pt>
                <c:pt idx="279">
                  <c:v>106</c:v>
                </c:pt>
                <c:pt idx="280">
                  <c:v>115</c:v>
                </c:pt>
                <c:pt idx="281">
                  <c:v>230</c:v>
                </c:pt>
                <c:pt idx="282">
                  <c:v>113</c:v>
                </c:pt>
                <c:pt idx="283">
                  <c:v>112</c:v>
                </c:pt>
                <c:pt idx="284">
                  <c:v>114</c:v>
                </c:pt>
                <c:pt idx="285">
                  <c:v>109</c:v>
                </c:pt>
                <c:pt idx="286">
                  <c:v>117</c:v>
                </c:pt>
                <c:pt idx="287">
                  <c:v>111</c:v>
                </c:pt>
                <c:pt idx="288">
                  <c:v>345</c:v>
                </c:pt>
                <c:pt idx="289">
                  <c:v>252</c:v>
                </c:pt>
                <c:pt idx="290">
                  <c:v>120</c:v>
                </c:pt>
                <c:pt idx="291">
                  <c:v>247</c:v>
                </c:pt>
                <c:pt idx="292">
                  <c:v>125</c:v>
                </c:pt>
                <c:pt idx="293">
                  <c:v>368</c:v>
                </c:pt>
                <c:pt idx="294">
                  <c:v>245</c:v>
                </c:pt>
                <c:pt idx="295">
                  <c:v>120</c:v>
                </c:pt>
                <c:pt idx="296">
                  <c:v>244</c:v>
                </c:pt>
                <c:pt idx="297">
                  <c:v>118</c:v>
                </c:pt>
                <c:pt idx="298">
                  <c:v>126</c:v>
                </c:pt>
                <c:pt idx="299">
                  <c:v>240</c:v>
                </c:pt>
                <c:pt idx="300">
                  <c:v>132</c:v>
                </c:pt>
                <c:pt idx="301">
                  <c:v>119</c:v>
                </c:pt>
                <c:pt idx="302">
                  <c:v>266</c:v>
                </c:pt>
                <c:pt idx="303">
                  <c:v>249</c:v>
                </c:pt>
                <c:pt idx="304">
                  <c:v>121</c:v>
                </c:pt>
                <c:pt idx="305">
                  <c:v>123</c:v>
                </c:pt>
                <c:pt idx="306">
                  <c:v>232</c:v>
                </c:pt>
                <c:pt idx="307">
                  <c:v>220</c:v>
                </c:pt>
                <c:pt idx="308">
                  <c:v>116</c:v>
                </c:pt>
                <c:pt idx="309">
                  <c:v>106</c:v>
                </c:pt>
                <c:pt idx="310">
                  <c:v>117</c:v>
                </c:pt>
                <c:pt idx="311">
                  <c:v>112</c:v>
                </c:pt>
                <c:pt idx="312">
                  <c:v>107</c:v>
                </c:pt>
                <c:pt idx="313">
                  <c:v>332</c:v>
                </c:pt>
                <c:pt idx="314">
                  <c:v>114</c:v>
                </c:pt>
                <c:pt idx="315">
                  <c:v>107</c:v>
                </c:pt>
                <c:pt idx="316">
                  <c:v>116</c:v>
                </c:pt>
                <c:pt idx="317">
                  <c:v>105</c:v>
                </c:pt>
                <c:pt idx="318">
                  <c:v>106</c:v>
                </c:pt>
                <c:pt idx="319">
                  <c:v>116</c:v>
                </c:pt>
                <c:pt idx="320">
                  <c:v>334</c:v>
                </c:pt>
                <c:pt idx="321">
                  <c:v>121</c:v>
                </c:pt>
                <c:pt idx="322">
                  <c:v>121</c:v>
                </c:pt>
                <c:pt idx="323">
                  <c:v>220</c:v>
                </c:pt>
                <c:pt idx="324">
                  <c:v>216</c:v>
                </c:pt>
                <c:pt idx="325">
                  <c:v>220</c:v>
                </c:pt>
                <c:pt idx="326">
                  <c:v>115</c:v>
                </c:pt>
                <c:pt idx="327">
                  <c:v>104</c:v>
                </c:pt>
                <c:pt idx="328">
                  <c:v>107</c:v>
                </c:pt>
                <c:pt idx="329">
                  <c:v>117</c:v>
                </c:pt>
                <c:pt idx="330">
                  <c:v>225</c:v>
                </c:pt>
                <c:pt idx="331">
                  <c:v>213</c:v>
                </c:pt>
                <c:pt idx="332">
                  <c:v>116</c:v>
                </c:pt>
                <c:pt idx="333">
                  <c:v>441</c:v>
                </c:pt>
                <c:pt idx="334">
                  <c:v>116</c:v>
                </c:pt>
                <c:pt idx="335">
                  <c:v>112</c:v>
                </c:pt>
                <c:pt idx="336">
                  <c:v>118</c:v>
                </c:pt>
                <c:pt idx="337">
                  <c:v>107</c:v>
                </c:pt>
                <c:pt idx="338">
                  <c:v>107</c:v>
                </c:pt>
                <c:pt idx="339">
                  <c:v>114</c:v>
                </c:pt>
                <c:pt idx="340">
                  <c:v>112</c:v>
                </c:pt>
                <c:pt idx="341">
                  <c:v>112</c:v>
                </c:pt>
                <c:pt idx="342">
                  <c:v>214</c:v>
                </c:pt>
                <c:pt idx="343">
                  <c:v>331</c:v>
                </c:pt>
                <c:pt idx="344">
                  <c:v>214</c:v>
                </c:pt>
                <c:pt idx="345">
                  <c:v>113</c:v>
                </c:pt>
                <c:pt idx="346">
                  <c:v>223</c:v>
                </c:pt>
                <c:pt idx="347">
                  <c:v>237</c:v>
                </c:pt>
                <c:pt idx="348">
                  <c:v>252</c:v>
                </c:pt>
                <c:pt idx="349">
                  <c:v>117</c:v>
                </c:pt>
                <c:pt idx="350">
                  <c:v>219</c:v>
                </c:pt>
                <c:pt idx="351">
                  <c:v>661</c:v>
                </c:pt>
                <c:pt idx="352">
                  <c:v>222</c:v>
                </c:pt>
                <c:pt idx="353">
                  <c:v>224</c:v>
                </c:pt>
                <c:pt idx="354">
                  <c:v>113</c:v>
                </c:pt>
                <c:pt idx="355">
                  <c:v>109</c:v>
                </c:pt>
                <c:pt idx="356">
                  <c:v>109</c:v>
                </c:pt>
                <c:pt idx="357">
                  <c:v>114</c:v>
                </c:pt>
                <c:pt idx="358">
                  <c:v>110</c:v>
                </c:pt>
                <c:pt idx="359">
                  <c:v>216</c:v>
                </c:pt>
                <c:pt idx="360">
                  <c:v>133</c:v>
                </c:pt>
                <c:pt idx="361">
                  <c:v>113</c:v>
                </c:pt>
                <c:pt idx="362">
                  <c:v>228</c:v>
                </c:pt>
                <c:pt idx="363">
                  <c:v>107</c:v>
                </c:pt>
                <c:pt idx="364">
                  <c:v>108</c:v>
                </c:pt>
                <c:pt idx="365">
                  <c:v>353</c:v>
                </c:pt>
                <c:pt idx="366">
                  <c:v>112</c:v>
                </c:pt>
                <c:pt idx="367">
                  <c:v>115</c:v>
                </c:pt>
                <c:pt idx="368">
                  <c:v>111</c:v>
                </c:pt>
                <c:pt idx="369">
                  <c:v>125</c:v>
                </c:pt>
                <c:pt idx="370">
                  <c:v>117</c:v>
                </c:pt>
                <c:pt idx="371">
                  <c:v>215</c:v>
                </c:pt>
                <c:pt idx="372">
                  <c:v>115</c:v>
                </c:pt>
                <c:pt idx="373">
                  <c:v>222</c:v>
                </c:pt>
                <c:pt idx="374">
                  <c:v>240</c:v>
                </c:pt>
                <c:pt idx="375">
                  <c:v>113</c:v>
                </c:pt>
                <c:pt idx="376">
                  <c:v>114</c:v>
                </c:pt>
                <c:pt idx="377">
                  <c:v>113</c:v>
                </c:pt>
                <c:pt idx="378">
                  <c:v>105</c:v>
                </c:pt>
                <c:pt idx="379">
                  <c:v>111</c:v>
                </c:pt>
                <c:pt idx="380">
                  <c:v>225</c:v>
                </c:pt>
                <c:pt idx="381">
                  <c:v>114</c:v>
                </c:pt>
                <c:pt idx="382">
                  <c:v>107</c:v>
                </c:pt>
                <c:pt idx="383">
                  <c:v>251</c:v>
                </c:pt>
                <c:pt idx="384">
                  <c:v>133</c:v>
                </c:pt>
                <c:pt idx="385">
                  <c:v>140</c:v>
                </c:pt>
                <c:pt idx="386">
                  <c:v>500</c:v>
                </c:pt>
                <c:pt idx="387">
                  <c:v>133</c:v>
                </c:pt>
                <c:pt idx="388">
                  <c:v>139</c:v>
                </c:pt>
                <c:pt idx="389">
                  <c:v>327</c:v>
                </c:pt>
                <c:pt idx="390">
                  <c:v>414</c:v>
                </c:pt>
                <c:pt idx="391">
                  <c:v>147</c:v>
                </c:pt>
                <c:pt idx="392">
                  <c:v>294</c:v>
                </c:pt>
                <c:pt idx="393">
                  <c:v>318</c:v>
                </c:pt>
                <c:pt idx="394">
                  <c:v>400</c:v>
                </c:pt>
                <c:pt idx="395">
                  <c:v>133</c:v>
                </c:pt>
                <c:pt idx="396">
                  <c:v>136</c:v>
                </c:pt>
                <c:pt idx="397">
                  <c:v>129</c:v>
                </c:pt>
                <c:pt idx="398">
                  <c:v>137</c:v>
                </c:pt>
                <c:pt idx="399">
                  <c:v>132</c:v>
                </c:pt>
                <c:pt idx="400">
                  <c:v>133</c:v>
                </c:pt>
                <c:pt idx="401">
                  <c:v>279</c:v>
                </c:pt>
                <c:pt idx="402">
                  <c:v>129</c:v>
                </c:pt>
                <c:pt idx="403">
                  <c:v>121</c:v>
                </c:pt>
                <c:pt idx="404">
                  <c:v>120</c:v>
                </c:pt>
                <c:pt idx="405">
                  <c:v>126</c:v>
                </c:pt>
                <c:pt idx="406">
                  <c:v>120</c:v>
                </c:pt>
                <c:pt idx="407">
                  <c:v>125</c:v>
                </c:pt>
                <c:pt idx="408">
                  <c:v>247</c:v>
                </c:pt>
                <c:pt idx="409">
                  <c:v>374</c:v>
                </c:pt>
                <c:pt idx="410">
                  <c:v>118</c:v>
                </c:pt>
                <c:pt idx="411">
                  <c:v>245</c:v>
                </c:pt>
                <c:pt idx="412">
                  <c:v>120</c:v>
                </c:pt>
                <c:pt idx="413">
                  <c:v>419</c:v>
                </c:pt>
                <c:pt idx="414">
                  <c:v>136</c:v>
                </c:pt>
                <c:pt idx="415">
                  <c:v>532</c:v>
                </c:pt>
                <c:pt idx="416">
                  <c:v>139</c:v>
                </c:pt>
                <c:pt idx="417">
                  <c:v>133</c:v>
                </c:pt>
                <c:pt idx="418">
                  <c:v>277</c:v>
                </c:pt>
                <c:pt idx="419">
                  <c:v>542</c:v>
                </c:pt>
                <c:pt idx="420">
                  <c:v>262</c:v>
                </c:pt>
                <c:pt idx="421">
                  <c:v>269</c:v>
                </c:pt>
                <c:pt idx="422">
                  <c:v>139</c:v>
                </c:pt>
                <c:pt idx="423">
                  <c:v>129</c:v>
                </c:pt>
                <c:pt idx="424">
                  <c:v>355</c:v>
                </c:pt>
                <c:pt idx="425">
                  <c:v>110</c:v>
                </c:pt>
                <c:pt idx="426">
                  <c:v>217</c:v>
                </c:pt>
                <c:pt idx="427">
                  <c:v>113</c:v>
                </c:pt>
                <c:pt idx="428">
                  <c:v>117</c:v>
                </c:pt>
                <c:pt idx="429">
                  <c:v>223</c:v>
                </c:pt>
                <c:pt idx="430">
                  <c:v>107</c:v>
                </c:pt>
                <c:pt idx="431">
                  <c:v>118</c:v>
                </c:pt>
                <c:pt idx="432">
                  <c:v>222</c:v>
                </c:pt>
                <c:pt idx="433">
                  <c:v>110</c:v>
                </c:pt>
                <c:pt idx="434">
                  <c:v>108</c:v>
                </c:pt>
                <c:pt idx="435">
                  <c:v>674</c:v>
                </c:pt>
                <c:pt idx="436">
                  <c:v>227</c:v>
                </c:pt>
                <c:pt idx="437">
                  <c:v>478</c:v>
                </c:pt>
                <c:pt idx="438">
                  <c:v>124</c:v>
                </c:pt>
                <c:pt idx="439">
                  <c:v>119</c:v>
                </c:pt>
                <c:pt idx="440">
                  <c:v>370</c:v>
                </c:pt>
                <c:pt idx="441">
                  <c:v>497</c:v>
                </c:pt>
                <c:pt idx="442">
                  <c:v>252</c:v>
                </c:pt>
                <c:pt idx="443">
                  <c:v>118</c:v>
                </c:pt>
                <c:pt idx="444">
                  <c:v>122</c:v>
                </c:pt>
                <c:pt idx="445">
                  <c:v>124</c:v>
                </c:pt>
                <c:pt idx="446">
                  <c:v>120</c:v>
                </c:pt>
                <c:pt idx="447">
                  <c:v>126</c:v>
                </c:pt>
                <c:pt idx="448">
                  <c:v>117</c:v>
                </c:pt>
                <c:pt idx="449">
                  <c:v>120</c:v>
                </c:pt>
                <c:pt idx="450">
                  <c:v>127</c:v>
                </c:pt>
                <c:pt idx="451">
                  <c:v>118</c:v>
                </c:pt>
                <c:pt idx="452">
                  <c:v>128</c:v>
                </c:pt>
                <c:pt idx="453">
                  <c:v>118</c:v>
                </c:pt>
                <c:pt idx="454">
                  <c:v>247</c:v>
                </c:pt>
                <c:pt idx="455">
                  <c:v>261</c:v>
                </c:pt>
                <c:pt idx="456">
                  <c:v>129</c:v>
                </c:pt>
                <c:pt idx="457">
                  <c:v>123</c:v>
                </c:pt>
                <c:pt idx="458">
                  <c:v>124</c:v>
                </c:pt>
                <c:pt idx="459">
                  <c:v>489</c:v>
                </c:pt>
                <c:pt idx="460">
                  <c:v>364</c:v>
                </c:pt>
                <c:pt idx="461">
                  <c:v>123</c:v>
                </c:pt>
                <c:pt idx="462">
                  <c:v>252</c:v>
                </c:pt>
                <c:pt idx="463">
                  <c:v>122</c:v>
                </c:pt>
                <c:pt idx="464">
                  <c:v>130</c:v>
                </c:pt>
                <c:pt idx="465">
                  <c:v>374</c:v>
                </c:pt>
                <c:pt idx="466">
                  <c:v>121</c:v>
                </c:pt>
                <c:pt idx="467">
                  <c:v>131</c:v>
                </c:pt>
                <c:pt idx="468">
                  <c:v>122</c:v>
                </c:pt>
                <c:pt idx="469">
                  <c:v>137</c:v>
                </c:pt>
                <c:pt idx="470">
                  <c:v>271</c:v>
                </c:pt>
                <c:pt idx="471">
                  <c:v>140</c:v>
                </c:pt>
                <c:pt idx="472">
                  <c:v>129</c:v>
                </c:pt>
                <c:pt idx="473">
                  <c:v>274</c:v>
                </c:pt>
                <c:pt idx="474">
                  <c:v>131</c:v>
                </c:pt>
                <c:pt idx="475">
                  <c:v>268</c:v>
                </c:pt>
                <c:pt idx="476">
                  <c:v>131</c:v>
                </c:pt>
                <c:pt idx="477">
                  <c:v>270</c:v>
                </c:pt>
                <c:pt idx="478">
                  <c:v>137</c:v>
                </c:pt>
                <c:pt idx="479">
                  <c:v>134</c:v>
                </c:pt>
                <c:pt idx="480">
                  <c:v>132</c:v>
                </c:pt>
                <c:pt idx="481">
                  <c:v>274</c:v>
                </c:pt>
                <c:pt idx="482">
                  <c:v>142</c:v>
                </c:pt>
                <c:pt idx="483">
                  <c:v>130</c:v>
                </c:pt>
                <c:pt idx="484">
                  <c:v>133</c:v>
                </c:pt>
                <c:pt idx="485">
                  <c:v>137</c:v>
                </c:pt>
                <c:pt idx="486">
                  <c:v>264</c:v>
                </c:pt>
                <c:pt idx="487">
                  <c:v>270</c:v>
                </c:pt>
                <c:pt idx="488">
                  <c:v>136</c:v>
                </c:pt>
                <c:pt idx="489">
                  <c:v>129</c:v>
                </c:pt>
                <c:pt idx="490">
                  <c:v>401</c:v>
                </c:pt>
                <c:pt idx="491">
                  <c:v>268</c:v>
                </c:pt>
                <c:pt idx="492">
                  <c:v>268</c:v>
                </c:pt>
                <c:pt idx="493">
                  <c:v>131</c:v>
                </c:pt>
                <c:pt idx="494">
                  <c:v>140</c:v>
                </c:pt>
                <c:pt idx="495">
                  <c:v>131</c:v>
                </c:pt>
                <c:pt idx="496">
                  <c:v>137</c:v>
                </c:pt>
                <c:pt idx="497">
                  <c:v>275</c:v>
                </c:pt>
                <c:pt idx="498">
                  <c:v>272</c:v>
                </c:pt>
                <c:pt idx="499">
                  <c:v>147</c:v>
                </c:pt>
                <c:pt idx="500">
                  <c:v>397</c:v>
                </c:pt>
                <c:pt idx="501">
                  <c:v>132</c:v>
                </c:pt>
                <c:pt idx="502">
                  <c:v>138</c:v>
                </c:pt>
                <c:pt idx="503">
                  <c:v>131</c:v>
                </c:pt>
                <c:pt idx="504">
                  <c:v>400</c:v>
                </c:pt>
                <c:pt idx="505">
                  <c:v>404</c:v>
                </c:pt>
                <c:pt idx="506">
                  <c:v>147</c:v>
                </c:pt>
                <c:pt idx="507">
                  <c:v>271</c:v>
                </c:pt>
                <c:pt idx="508">
                  <c:v>131</c:v>
                </c:pt>
                <c:pt idx="509">
                  <c:v>270</c:v>
                </c:pt>
                <c:pt idx="510">
                  <c:v>269</c:v>
                </c:pt>
                <c:pt idx="511">
                  <c:v>193</c:v>
                </c:pt>
                <c:pt idx="512">
                  <c:v>130</c:v>
                </c:pt>
                <c:pt idx="513">
                  <c:v>137</c:v>
                </c:pt>
                <c:pt idx="514">
                  <c:v>126</c:v>
                </c:pt>
                <c:pt idx="515">
                  <c:v>137</c:v>
                </c:pt>
                <c:pt idx="516">
                  <c:v>131</c:v>
                </c:pt>
                <c:pt idx="517">
                  <c:v>132</c:v>
                </c:pt>
                <c:pt idx="518">
                  <c:v>140</c:v>
                </c:pt>
                <c:pt idx="519">
                  <c:v>338</c:v>
                </c:pt>
                <c:pt idx="520">
                  <c:v>118</c:v>
                </c:pt>
                <c:pt idx="521">
                  <c:v>224</c:v>
                </c:pt>
                <c:pt idx="522">
                  <c:v>225</c:v>
                </c:pt>
                <c:pt idx="523">
                  <c:v>107</c:v>
                </c:pt>
                <c:pt idx="524">
                  <c:v>221</c:v>
                </c:pt>
                <c:pt idx="525">
                  <c:v>112</c:v>
                </c:pt>
                <c:pt idx="526">
                  <c:v>331</c:v>
                </c:pt>
                <c:pt idx="527">
                  <c:v>108</c:v>
                </c:pt>
                <c:pt idx="528">
                  <c:v>344</c:v>
                </c:pt>
                <c:pt idx="529">
                  <c:v>341</c:v>
                </c:pt>
                <c:pt idx="530">
                  <c:v>111</c:v>
                </c:pt>
                <c:pt idx="531">
                  <c:v>108</c:v>
                </c:pt>
                <c:pt idx="532">
                  <c:v>114</c:v>
                </c:pt>
                <c:pt idx="533">
                  <c:v>107</c:v>
                </c:pt>
                <c:pt idx="534">
                  <c:v>110</c:v>
                </c:pt>
                <c:pt idx="535">
                  <c:v>108</c:v>
                </c:pt>
                <c:pt idx="536">
                  <c:v>110</c:v>
                </c:pt>
                <c:pt idx="537">
                  <c:v>114</c:v>
                </c:pt>
                <c:pt idx="538">
                  <c:v>115</c:v>
                </c:pt>
                <c:pt idx="539">
                  <c:v>227</c:v>
                </c:pt>
                <c:pt idx="540">
                  <c:v>450</c:v>
                </c:pt>
                <c:pt idx="541">
                  <c:v>216</c:v>
                </c:pt>
                <c:pt idx="542">
                  <c:v>224</c:v>
                </c:pt>
                <c:pt idx="543">
                  <c:v>441</c:v>
                </c:pt>
                <c:pt idx="544">
                  <c:v>109</c:v>
                </c:pt>
                <c:pt idx="545">
                  <c:v>129</c:v>
                </c:pt>
                <c:pt idx="546">
                  <c:v>108</c:v>
                </c:pt>
                <c:pt idx="547">
                  <c:v>334</c:v>
                </c:pt>
                <c:pt idx="548">
                  <c:v>225</c:v>
                </c:pt>
                <c:pt idx="549">
                  <c:v>107</c:v>
                </c:pt>
                <c:pt idx="550">
                  <c:v>114</c:v>
                </c:pt>
                <c:pt idx="551">
                  <c:v>226</c:v>
                </c:pt>
                <c:pt idx="552">
                  <c:v>113</c:v>
                </c:pt>
                <c:pt idx="553">
                  <c:v>109</c:v>
                </c:pt>
                <c:pt idx="554">
                  <c:v>341</c:v>
                </c:pt>
                <c:pt idx="555">
                  <c:v>121</c:v>
                </c:pt>
                <c:pt idx="556">
                  <c:v>125</c:v>
                </c:pt>
                <c:pt idx="557">
                  <c:v>112</c:v>
                </c:pt>
                <c:pt idx="558">
                  <c:v>110</c:v>
                </c:pt>
                <c:pt idx="559">
                  <c:v>114</c:v>
                </c:pt>
                <c:pt idx="560">
                  <c:v>112</c:v>
                </c:pt>
                <c:pt idx="561">
                  <c:v>108</c:v>
                </c:pt>
                <c:pt idx="562">
                  <c:v>116</c:v>
                </c:pt>
                <c:pt idx="563">
                  <c:v>107</c:v>
                </c:pt>
                <c:pt idx="564">
                  <c:v>119</c:v>
                </c:pt>
                <c:pt idx="565">
                  <c:v>109</c:v>
                </c:pt>
                <c:pt idx="566">
                  <c:v>106</c:v>
                </c:pt>
                <c:pt idx="567">
                  <c:v>117</c:v>
                </c:pt>
                <c:pt idx="568">
                  <c:v>109</c:v>
                </c:pt>
                <c:pt idx="569">
                  <c:v>230</c:v>
                </c:pt>
                <c:pt idx="570">
                  <c:v>107</c:v>
                </c:pt>
                <c:pt idx="571">
                  <c:v>115</c:v>
                </c:pt>
                <c:pt idx="572">
                  <c:v>109</c:v>
                </c:pt>
                <c:pt idx="573">
                  <c:v>231</c:v>
                </c:pt>
                <c:pt idx="574">
                  <c:v>111</c:v>
                </c:pt>
                <c:pt idx="575">
                  <c:v>119</c:v>
                </c:pt>
                <c:pt idx="576">
                  <c:v>108</c:v>
                </c:pt>
                <c:pt idx="577">
                  <c:v>334</c:v>
                </c:pt>
                <c:pt idx="578">
                  <c:v>112</c:v>
                </c:pt>
                <c:pt idx="579">
                  <c:v>106</c:v>
                </c:pt>
                <c:pt idx="580">
                  <c:v>114</c:v>
                </c:pt>
                <c:pt idx="581">
                  <c:v>334</c:v>
                </c:pt>
                <c:pt idx="582">
                  <c:v>559</c:v>
                </c:pt>
                <c:pt idx="583">
                  <c:v>457</c:v>
                </c:pt>
                <c:pt idx="584">
                  <c:v>113</c:v>
                </c:pt>
                <c:pt idx="585">
                  <c:v>107</c:v>
                </c:pt>
                <c:pt idx="586">
                  <c:v>112</c:v>
                </c:pt>
                <c:pt idx="587">
                  <c:v>115</c:v>
                </c:pt>
                <c:pt idx="588">
                  <c:v>105</c:v>
                </c:pt>
                <c:pt idx="589">
                  <c:v>113</c:v>
                </c:pt>
                <c:pt idx="590">
                  <c:v>109</c:v>
                </c:pt>
                <c:pt idx="591">
                  <c:v>113</c:v>
                </c:pt>
                <c:pt idx="592">
                  <c:v>120</c:v>
                </c:pt>
                <c:pt idx="593">
                  <c:v>246</c:v>
                </c:pt>
                <c:pt idx="594">
                  <c:v>122</c:v>
                </c:pt>
                <c:pt idx="595">
                  <c:v>132</c:v>
                </c:pt>
                <c:pt idx="596">
                  <c:v>122</c:v>
                </c:pt>
                <c:pt idx="597">
                  <c:v>121</c:v>
                </c:pt>
                <c:pt idx="598">
                  <c:v>132</c:v>
                </c:pt>
                <c:pt idx="599">
                  <c:v>118</c:v>
                </c:pt>
                <c:pt idx="600">
                  <c:v>126</c:v>
                </c:pt>
                <c:pt idx="601">
                  <c:v>240</c:v>
                </c:pt>
                <c:pt idx="602">
                  <c:v>127</c:v>
                </c:pt>
                <c:pt idx="603">
                  <c:v>120</c:v>
                </c:pt>
                <c:pt idx="604">
                  <c:v>392</c:v>
                </c:pt>
                <c:pt idx="605">
                  <c:v>132</c:v>
                </c:pt>
                <c:pt idx="606">
                  <c:v>248</c:v>
                </c:pt>
                <c:pt idx="607">
                  <c:v>120</c:v>
                </c:pt>
                <c:pt idx="608">
                  <c:v>250</c:v>
                </c:pt>
                <c:pt idx="609">
                  <c:v>122</c:v>
                </c:pt>
                <c:pt idx="610">
                  <c:v>129</c:v>
                </c:pt>
                <c:pt idx="611">
                  <c:v>361</c:v>
                </c:pt>
                <c:pt idx="612">
                  <c:v>115</c:v>
                </c:pt>
                <c:pt idx="613">
                  <c:v>370</c:v>
                </c:pt>
                <c:pt idx="614">
                  <c:v>127</c:v>
                </c:pt>
                <c:pt idx="615">
                  <c:v>732</c:v>
                </c:pt>
                <c:pt idx="616">
                  <c:v>123</c:v>
                </c:pt>
                <c:pt idx="617">
                  <c:v>123</c:v>
                </c:pt>
                <c:pt idx="618">
                  <c:v>366</c:v>
                </c:pt>
                <c:pt idx="619">
                  <c:v>122</c:v>
                </c:pt>
                <c:pt idx="620">
                  <c:v>125</c:v>
                </c:pt>
                <c:pt idx="621">
                  <c:v>117</c:v>
                </c:pt>
                <c:pt idx="622">
                  <c:v>125</c:v>
                </c:pt>
                <c:pt idx="623">
                  <c:v>121</c:v>
                </c:pt>
                <c:pt idx="624">
                  <c:v>126</c:v>
                </c:pt>
                <c:pt idx="625">
                  <c:v>239</c:v>
                </c:pt>
                <c:pt idx="626">
                  <c:v>123</c:v>
                </c:pt>
                <c:pt idx="627">
                  <c:v>119</c:v>
                </c:pt>
                <c:pt idx="628">
                  <c:v>129</c:v>
                </c:pt>
                <c:pt idx="629">
                  <c:v>120</c:v>
                </c:pt>
                <c:pt idx="630">
                  <c:v>119</c:v>
                </c:pt>
                <c:pt idx="631">
                  <c:v>247</c:v>
                </c:pt>
                <c:pt idx="632">
                  <c:v>127</c:v>
                </c:pt>
                <c:pt idx="633">
                  <c:v>119</c:v>
                </c:pt>
                <c:pt idx="634">
                  <c:v>126</c:v>
                </c:pt>
                <c:pt idx="635">
                  <c:v>128</c:v>
                </c:pt>
                <c:pt idx="636">
                  <c:v>247</c:v>
                </c:pt>
                <c:pt idx="637">
                  <c:v>120</c:v>
                </c:pt>
                <c:pt idx="638">
                  <c:v>494</c:v>
                </c:pt>
                <c:pt idx="639">
                  <c:v>120</c:v>
                </c:pt>
                <c:pt idx="640">
                  <c:v>131</c:v>
                </c:pt>
                <c:pt idx="641">
                  <c:v>374</c:v>
                </c:pt>
                <c:pt idx="642">
                  <c:v>241</c:v>
                </c:pt>
                <c:pt idx="643">
                  <c:v>133</c:v>
                </c:pt>
                <c:pt idx="644">
                  <c:v>129</c:v>
                </c:pt>
                <c:pt idx="645">
                  <c:v>269</c:v>
                </c:pt>
                <c:pt idx="646">
                  <c:v>131</c:v>
                </c:pt>
                <c:pt idx="647">
                  <c:v>537</c:v>
                </c:pt>
                <c:pt idx="648">
                  <c:v>133</c:v>
                </c:pt>
                <c:pt idx="649">
                  <c:v>266</c:v>
                </c:pt>
                <c:pt idx="650">
                  <c:v>138</c:v>
                </c:pt>
                <c:pt idx="651">
                  <c:v>272</c:v>
                </c:pt>
                <c:pt idx="652">
                  <c:v>138</c:v>
                </c:pt>
                <c:pt idx="653">
                  <c:v>277</c:v>
                </c:pt>
                <c:pt idx="654">
                  <c:v>405</c:v>
                </c:pt>
                <c:pt idx="655">
                  <c:v>129</c:v>
                </c:pt>
                <c:pt idx="656">
                  <c:v>128</c:v>
                </c:pt>
                <c:pt idx="657">
                  <c:v>134</c:v>
                </c:pt>
                <c:pt idx="658">
                  <c:v>121</c:v>
                </c:pt>
                <c:pt idx="659">
                  <c:v>376</c:v>
                </c:pt>
                <c:pt idx="660">
                  <c:v>121</c:v>
                </c:pt>
                <c:pt idx="661">
                  <c:v>117</c:v>
                </c:pt>
                <c:pt idx="662">
                  <c:v>131</c:v>
                </c:pt>
                <c:pt idx="663">
                  <c:v>246</c:v>
                </c:pt>
                <c:pt idx="664">
                  <c:v>242</c:v>
                </c:pt>
                <c:pt idx="665">
                  <c:v>124</c:v>
                </c:pt>
                <c:pt idx="666">
                  <c:v>254</c:v>
                </c:pt>
                <c:pt idx="667">
                  <c:v>245</c:v>
                </c:pt>
                <c:pt idx="668">
                  <c:v>129</c:v>
                </c:pt>
                <c:pt idx="669">
                  <c:v>123</c:v>
                </c:pt>
                <c:pt idx="670">
                  <c:v>124</c:v>
                </c:pt>
                <c:pt idx="671">
                  <c:v>120</c:v>
                </c:pt>
                <c:pt idx="672">
                  <c:v>120</c:v>
                </c:pt>
                <c:pt idx="673">
                  <c:v>243</c:v>
                </c:pt>
                <c:pt idx="674">
                  <c:v>131</c:v>
                </c:pt>
                <c:pt idx="675">
                  <c:v>368</c:v>
                </c:pt>
                <c:pt idx="676">
                  <c:v>127</c:v>
                </c:pt>
                <c:pt idx="677">
                  <c:v>128</c:v>
                </c:pt>
                <c:pt idx="678">
                  <c:v>237</c:v>
                </c:pt>
                <c:pt idx="679">
                  <c:v>259</c:v>
                </c:pt>
                <c:pt idx="680">
                  <c:v>128</c:v>
                </c:pt>
                <c:pt idx="681">
                  <c:v>119</c:v>
                </c:pt>
                <c:pt idx="682">
                  <c:v>251</c:v>
                </c:pt>
                <c:pt idx="683">
                  <c:v>120</c:v>
                </c:pt>
                <c:pt idx="684">
                  <c:v>138</c:v>
                </c:pt>
                <c:pt idx="685">
                  <c:v>244</c:v>
                </c:pt>
                <c:pt idx="686">
                  <c:v>129</c:v>
                </c:pt>
                <c:pt idx="687">
                  <c:v>251</c:v>
                </c:pt>
                <c:pt idx="688">
                  <c:v>261</c:v>
                </c:pt>
                <c:pt idx="689">
                  <c:v>126</c:v>
                </c:pt>
                <c:pt idx="690">
                  <c:v>118</c:v>
                </c:pt>
                <c:pt idx="691">
                  <c:v>244</c:v>
                </c:pt>
                <c:pt idx="692">
                  <c:v>245</c:v>
                </c:pt>
                <c:pt idx="693">
                  <c:v>122</c:v>
                </c:pt>
                <c:pt idx="694">
                  <c:v>245</c:v>
                </c:pt>
                <c:pt idx="695">
                  <c:v>246</c:v>
                </c:pt>
                <c:pt idx="696">
                  <c:v>120</c:v>
                </c:pt>
                <c:pt idx="697">
                  <c:v>365</c:v>
                </c:pt>
                <c:pt idx="698">
                  <c:v>250</c:v>
                </c:pt>
                <c:pt idx="699">
                  <c:v>124</c:v>
                </c:pt>
                <c:pt idx="700">
                  <c:v>154</c:v>
                </c:pt>
                <c:pt idx="701">
                  <c:v>130</c:v>
                </c:pt>
                <c:pt idx="702">
                  <c:v>125</c:v>
                </c:pt>
                <c:pt idx="703">
                  <c:v>121</c:v>
                </c:pt>
                <c:pt idx="704">
                  <c:v>128</c:v>
                </c:pt>
                <c:pt idx="705">
                  <c:v>132</c:v>
                </c:pt>
                <c:pt idx="706">
                  <c:v>123</c:v>
                </c:pt>
                <c:pt idx="707">
                  <c:v>246</c:v>
                </c:pt>
                <c:pt idx="708">
                  <c:v>126</c:v>
                </c:pt>
                <c:pt idx="709">
                  <c:v>117</c:v>
                </c:pt>
                <c:pt idx="710">
                  <c:v>248</c:v>
                </c:pt>
                <c:pt idx="711">
                  <c:v>122</c:v>
                </c:pt>
                <c:pt idx="712">
                  <c:v>127</c:v>
                </c:pt>
                <c:pt idx="713">
                  <c:v>122</c:v>
                </c:pt>
                <c:pt idx="714">
                  <c:v>371</c:v>
                </c:pt>
                <c:pt idx="715">
                  <c:v>244</c:v>
                </c:pt>
                <c:pt idx="716">
                  <c:v>125</c:v>
                </c:pt>
                <c:pt idx="717">
                  <c:v>251</c:v>
                </c:pt>
                <c:pt idx="718">
                  <c:v>368</c:v>
                </c:pt>
                <c:pt idx="719">
                  <c:v>246</c:v>
                </c:pt>
                <c:pt idx="720">
                  <c:v>128</c:v>
                </c:pt>
                <c:pt idx="721">
                  <c:v>251</c:v>
                </c:pt>
                <c:pt idx="722">
                  <c:v>126</c:v>
                </c:pt>
                <c:pt idx="723">
                  <c:v>249</c:v>
                </c:pt>
                <c:pt idx="724">
                  <c:v>242</c:v>
                </c:pt>
                <c:pt idx="725">
                  <c:v>125</c:v>
                </c:pt>
                <c:pt idx="726">
                  <c:v>124</c:v>
                </c:pt>
                <c:pt idx="727">
                  <c:v>128</c:v>
                </c:pt>
                <c:pt idx="728">
                  <c:v>372</c:v>
                </c:pt>
                <c:pt idx="729">
                  <c:v>121</c:v>
                </c:pt>
                <c:pt idx="730">
                  <c:v>127</c:v>
                </c:pt>
                <c:pt idx="731">
                  <c:v>121</c:v>
                </c:pt>
                <c:pt idx="732">
                  <c:v>246</c:v>
                </c:pt>
                <c:pt idx="733">
                  <c:v>119</c:v>
                </c:pt>
                <c:pt idx="734">
                  <c:v>128</c:v>
                </c:pt>
                <c:pt idx="735">
                  <c:v>119</c:v>
                </c:pt>
                <c:pt idx="736">
                  <c:v>246</c:v>
                </c:pt>
                <c:pt idx="737">
                  <c:v>120</c:v>
                </c:pt>
                <c:pt idx="738">
                  <c:v>122</c:v>
                </c:pt>
                <c:pt idx="739">
                  <c:v>365</c:v>
                </c:pt>
                <c:pt idx="740">
                  <c:v>255</c:v>
                </c:pt>
                <c:pt idx="741">
                  <c:v>118</c:v>
                </c:pt>
                <c:pt idx="742">
                  <c:v>117</c:v>
                </c:pt>
                <c:pt idx="743">
                  <c:v>121</c:v>
                </c:pt>
                <c:pt idx="744">
                  <c:v>119</c:v>
                </c:pt>
                <c:pt idx="745">
                  <c:v>127</c:v>
                </c:pt>
                <c:pt idx="746">
                  <c:v>394</c:v>
                </c:pt>
                <c:pt idx="747">
                  <c:v>266</c:v>
                </c:pt>
                <c:pt idx="748">
                  <c:v>268</c:v>
                </c:pt>
                <c:pt idx="749">
                  <c:v>277</c:v>
                </c:pt>
                <c:pt idx="750">
                  <c:v>138</c:v>
                </c:pt>
                <c:pt idx="751">
                  <c:v>135</c:v>
                </c:pt>
                <c:pt idx="752">
                  <c:v>134</c:v>
                </c:pt>
                <c:pt idx="753">
                  <c:v>137</c:v>
                </c:pt>
                <c:pt idx="754">
                  <c:v>274</c:v>
                </c:pt>
                <c:pt idx="755">
                  <c:v>130</c:v>
                </c:pt>
                <c:pt idx="756">
                  <c:v>130</c:v>
                </c:pt>
                <c:pt idx="757">
                  <c:v>140</c:v>
                </c:pt>
                <c:pt idx="758">
                  <c:v>267</c:v>
                </c:pt>
                <c:pt idx="759">
                  <c:v>406</c:v>
                </c:pt>
                <c:pt idx="760">
                  <c:v>277</c:v>
                </c:pt>
                <c:pt idx="761">
                  <c:v>264</c:v>
                </c:pt>
                <c:pt idx="762">
                  <c:v>137</c:v>
                </c:pt>
                <c:pt idx="763">
                  <c:v>266</c:v>
                </c:pt>
                <c:pt idx="764">
                  <c:v>133</c:v>
                </c:pt>
                <c:pt idx="765">
                  <c:v>131</c:v>
                </c:pt>
                <c:pt idx="766">
                  <c:v>138</c:v>
                </c:pt>
                <c:pt idx="767">
                  <c:v>134</c:v>
                </c:pt>
                <c:pt idx="768">
                  <c:v>273</c:v>
                </c:pt>
                <c:pt idx="769">
                  <c:v>132</c:v>
                </c:pt>
                <c:pt idx="770">
                  <c:v>140</c:v>
                </c:pt>
                <c:pt idx="771">
                  <c:v>128</c:v>
                </c:pt>
                <c:pt idx="772">
                  <c:v>143</c:v>
                </c:pt>
                <c:pt idx="773">
                  <c:v>544</c:v>
                </c:pt>
                <c:pt idx="774">
                  <c:v>196</c:v>
                </c:pt>
                <c:pt idx="775">
                  <c:v>388</c:v>
                </c:pt>
                <c:pt idx="776">
                  <c:v>128</c:v>
                </c:pt>
                <c:pt idx="777">
                  <c:v>274</c:v>
                </c:pt>
                <c:pt idx="778">
                  <c:v>138</c:v>
                </c:pt>
                <c:pt idx="779">
                  <c:v>133</c:v>
                </c:pt>
                <c:pt idx="780">
                  <c:v>131</c:v>
                </c:pt>
                <c:pt idx="781">
                  <c:v>141</c:v>
                </c:pt>
                <c:pt idx="782">
                  <c:v>130</c:v>
                </c:pt>
                <c:pt idx="783">
                  <c:v>141</c:v>
                </c:pt>
                <c:pt idx="784">
                  <c:v>258</c:v>
                </c:pt>
                <c:pt idx="785">
                  <c:v>140</c:v>
                </c:pt>
                <c:pt idx="786">
                  <c:v>128</c:v>
                </c:pt>
                <c:pt idx="787">
                  <c:v>581</c:v>
                </c:pt>
                <c:pt idx="788">
                  <c:v>269</c:v>
                </c:pt>
                <c:pt idx="789">
                  <c:v>134</c:v>
                </c:pt>
                <c:pt idx="790">
                  <c:v>185</c:v>
                </c:pt>
                <c:pt idx="791">
                  <c:v>132</c:v>
                </c:pt>
                <c:pt idx="792">
                  <c:v>130</c:v>
                </c:pt>
                <c:pt idx="793">
                  <c:v>438</c:v>
                </c:pt>
                <c:pt idx="794">
                  <c:v>133</c:v>
                </c:pt>
                <c:pt idx="795">
                  <c:v>398</c:v>
                </c:pt>
                <c:pt idx="796">
                  <c:v>136</c:v>
                </c:pt>
                <c:pt idx="797">
                  <c:v>133</c:v>
                </c:pt>
                <c:pt idx="798">
                  <c:v>267</c:v>
                </c:pt>
                <c:pt idx="799">
                  <c:v>279</c:v>
                </c:pt>
                <c:pt idx="800">
                  <c:v>264</c:v>
                </c:pt>
                <c:pt idx="801">
                  <c:v>139</c:v>
                </c:pt>
                <c:pt idx="802">
                  <c:v>267</c:v>
                </c:pt>
                <c:pt idx="803">
                  <c:v>132</c:v>
                </c:pt>
                <c:pt idx="804">
                  <c:v>399</c:v>
                </c:pt>
                <c:pt idx="805">
                  <c:v>272</c:v>
                </c:pt>
                <c:pt idx="806">
                  <c:v>128</c:v>
                </c:pt>
                <c:pt idx="807">
                  <c:v>129</c:v>
                </c:pt>
                <c:pt idx="808">
                  <c:v>136</c:v>
                </c:pt>
                <c:pt idx="809">
                  <c:v>136</c:v>
                </c:pt>
                <c:pt idx="810">
                  <c:v>139</c:v>
                </c:pt>
                <c:pt idx="811">
                  <c:v>132</c:v>
                </c:pt>
                <c:pt idx="812">
                  <c:v>129</c:v>
                </c:pt>
                <c:pt idx="813">
                  <c:v>142</c:v>
                </c:pt>
                <c:pt idx="814">
                  <c:v>130</c:v>
                </c:pt>
                <c:pt idx="815">
                  <c:v>142</c:v>
                </c:pt>
                <c:pt idx="816">
                  <c:v>128</c:v>
                </c:pt>
                <c:pt idx="817">
                  <c:v>130</c:v>
                </c:pt>
                <c:pt idx="818">
                  <c:v>141</c:v>
                </c:pt>
                <c:pt idx="819">
                  <c:v>134</c:v>
                </c:pt>
                <c:pt idx="820">
                  <c:v>139</c:v>
                </c:pt>
                <c:pt idx="821">
                  <c:v>390</c:v>
                </c:pt>
                <c:pt idx="822">
                  <c:v>110</c:v>
                </c:pt>
                <c:pt idx="823">
                  <c:v>221</c:v>
                </c:pt>
                <c:pt idx="824">
                  <c:v>111</c:v>
                </c:pt>
                <c:pt idx="825">
                  <c:v>122</c:v>
                </c:pt>
                <c:pt idx="826">
                  <c:v>108</c:v>
                </c:pt>
                <c:pt idx="827">
                  <c:v>141</c:v>
                </c:pt>
                <c:pt idx="828">
                  <c:v>145</c:v>
                </c:pt>
                <c:pt idx="829">
                  <c:v>162</c:v>
                </c:pt>
                <c:pt idx="830">
                  <c:v>115</c:v>
                </c:pt>
                <c:pt idx="831">
                  <c:v>106</c:v>
                </c:pt>
                <c:pt idx="832">
                  <c:v>228</c:v>
                </c:pt>
                <c:pt idx="833">
                  <c:v>556</c:v>
                </c:pt>
                <c:pt idx="834">
                  <c:v>110</c:v>
                </c:pt>
                <c:pt idx="835">
                  <c:v>113</c:v>
                </c:pt>
                <c:pt idx="836">
                  <c:v>110</c:v>
                </c:pt>
                <c:pt idx="837">
                  <c:v>112</c:v>
                </c:pt>
                <c:pt idx="838">
                  <c:v>106</c:v>
                </c:pt>
                <c:pt idx="839">
                  <c:v>113</c:v>
                </c:pt>
                <c:pt idx="840">
                  <c:v>230</c:v>
                </c:pt>
                <c:pt idx="841">
                  <c:v>117</c:v>
                </c:pt>
                <c:pt idx="842">
                  <c:v>112</c:v>
                </c:pt>
                <c:pt idx="843">
                  <c:v>109</c:v>
                </c:pt>
                <c:pt idx="844">
                  <c:v>112</c:v>
                </c:pt>
                <c:pt idx="845">
                  <c:v>108</c:v>
                </c:pt>
                <c:pt idx="846">
                  <c:v>115</c:v>
                </c:pt>
                <c:pt idx="847">
                  <c:v>113</c:v>
                </c:pt>
                <c:pt idx="848">
                  <c:v>105</c:v>
                </c:pt>
                <c:pt idx="849">
                  <c:v>107</c:v>
                </c:pt>
                <c:pt idx="850">
                  <c:v>114</c:v>
                </c:pt>
                <c:pt idx="851">
                  <c:v>111</c:v>
                </c:pt>
                <c:pt idx="852">
                  <c:v>108</c:v>
                </c:pt>
                <c:pt idx="853">
                  <c:v>108</c:v>
                </c:pt>
                <c:pt idx="854">
                  <c:v>113</c:v>
                </c:pt>
                <c:pt idx="855">
                  <c:v>111</c:v>
                </c:pt>
                <c:pt idx="856">
                  <c:v>116</c:v>
                </c:pt>
                <c:pt idx="857">
                  <c:v>562</c:v>
                </c:pt>
                <c:pt idx="858">
                  <c:v>165</c:v>
                </c:pt>
                <c:pt idx="859">
                  <c:v>221</c:v>
                </c:pt>
                <c:pt idx="860">
                  <c:v>109</c:v>
                </c:pt>
                <c:pt idx="861">
                  <c:v>116</c:v>
                </c:pt>
                <c:pt idx="862">
                  <c:v>107</c:v>
                </c:pt>
                <c:pt idx="863">
                  <c:v>117</c:v>
                </c:pt>
                <c:pt idx="864">
                  <c:v>107</c:v>
                </c:pt>
                <c:pt idx="865">
                  <c:v>109</c:v>
                </c:pt>
                <c:pt idx="866">
                  <c:v>112</c:v>
                </c:pt>
                <c:pt idx="867">
                  <c:v>224</c:v>
                </c:pt>
                <c:pt idx="868">
                  <c:v>221</c:v>
                </c:pt>
                <c:pt idx="869">
                  <c:v>110</c:v>
                </c:pt>
                <c:pt idx="870">
                  <c:v>287</c:v>
                </c:pt>
                <c:pt idx="871">
                  <c:v>254</c:v>
                </c:pt>
                <c:pt idx="872">
                  <c:v>227</c:v>
                </c:pt>
                <c:pt idx="873">
                  <c:v>112</c:v>
                </c:pt>
                <c:pt idx="874">
                  <c:v>121</c:v>
                </c:pt>
                <c:pt idx="875">
                  <c:v>223</c:v>
                </c:pt>
                <c:pt idx="876">
                  <c:v>108</c:v>
                </c:pt>
                <c:pt idx="877">
                  <c:v>116</c:v>
                </c:pt>
                <c:pt idx="878">
                  <c:v>404</c:v>
                </c:pt>
                <c:pt idx="879">
                  <c:v>116</c:v>
                </c:pt>
                <c:pt idx="880">
                  <c:v>436</c:v>
                </c:pt>
                <c:pt idx="881">
                  <c:v>221</c:v>
                </c:pt>
                <c:pt idx="882">
                  <c:v>226</c:v>
                </c:pt>
                <c:pt idx="883">
                  <c:v>112</c:v>
                </c:pt>
                <c:pt idx="884">
                  <c:v>464</c:v>
                </c:pt>
                <c:pt idx="885">
                  <c:v>113</c:v>
                </c:pt>
                <c:pt idx="886">
                  <c:v>107</c:v>
                </c:pt>
                <c:pt idx="887">
                  <c:v>110</c:v>
                </c:pt>
                <c:pt idx="888">
                  <c:v>342</c:v>
                </c:pt>
                <c:pt idx="889">
                  <c:v>106</c:v>
                </c:pt>
                <c:pt idx="890">
                  <c:v>108</c:v>
                </c:pt>
                <c:pt idx="891">
                  <c:v>344</c:v>
                </c:pt>
                <c:pt idx="892">
                  <c:v>115</c:v>
                </c:pt>
                <c:pt idx="893">
                  <c:v>110</c:v>
                </c:pt>
                <c:pt idx="894">
                  <c:v>111</c:v>
                </c:pt>
                <c:pt idx="895">
                  <c:v>113</c:v>
                </c:pt>
                <c:pt idx="896">
                  <c:v>113</c:v>
                </c:pt>
                <c:pt idx="897">
                  <c:v>219</c:v>
                </c:pt>
                <c:pt idx="898">
                  <c:v>291</c:v>
                </c:pt>
                <c:pt idx="899">
                  <c:v>115</c:v>
                </c:pt>
                <c:pt idx="900">
                  <c:v>227</c:v>
                </c:pt>
                <c:pt idx="901">
                  <c:v>114</c:v>
                </c:pt>
                <c:pt idx="902">
                  <c:v>310</c:v>
                </c:pt>
                <c:pt idx="903">
                  <c:v>667</c:v>
                </c:pt>
                <c:pt idx="904">
                  <c:v>112</c:v>
                </c:pt>
                <c:pt idx="905">
                  <c:v>117</c:v>
                </c:pt>
                <c:pt idx="906">
                  <c:v>109</c:v>
                </c:pt>
                <c:pt idx="907">
                  <c:v>114</c:v>
                </c:pt>
                <c:pt idx="908">
                  <c:v>221</c:v>
                </c:pt>
                <c:pt idx="909">
                  <c:v>109</c:v>
                </c:pt>
                <c:pt idx="910">
                  <c:v>230</c:v>
                </c:pt>
                <c:pt idx="911">
                  <c:v>108</c:v>
                </c:pt>
                <c:pt idx="912">
                  <c:v>336</c:v>
                </c:pt>
                <c:pt idx="913">
                  <c:v>115</c:v>
                </c:pt>
                <c:pt idx="914">
                  <c:v>122</c:v>
                </c:pt>
                <c:pt idx="915">
                  <c:v>252</c:v>
                </c:pt>
                <c:pt idx="916">
                  <c:v>120</c:v>
                </c:pt>
                <c:pt idx="917">
                  <c:v>379</c:v>
                </c:pt>
                <c:pt idx="918">
                  <c:v>128</c:v>
                </c:pt>
                <c:pt idx="919">
                  <c:v>251</c:v>
                </c:pt>
                <c:pt idx="920">
                  <c:v>133</c:v>
                </c:pt>
                <c:pt idx="921">
                  <c:v>118</c:v>
                </c:pt>
                <c:pt idx="922">
                  <c:v>236</c:v>
                </c:pt>
                <c:pt idx="923">
                  <c:v>208</c:v>
                </c:pt>
                <c:pt idx="924">
                  <c:v>128</c:v>
                </c:pt>
                <c:pt idx="925">
                  <c:v>123</c:v>
                </c:pt>
                <c:pt idx="926">
                  <c:v>692</c:v>
                </c:pt>
                <c:pt idx="927">
                  <c:v>117</c:v>
                </c:pt>
                <c:pt idx="928">
                  <c:v>164</c:v>
                </c:pt>
                <c:pt idx="929">
                  <c:v>252</c:v>
                </c:pt>
                <c:pt idx="930">
                  <c:v>126</c:v>
                </c:pt>
                <c:pt idx="931">
                  <c:v>119</c:v>
                </c:pt>
                <c:pt idx="932">
                  <c:v>120</c:v>
                </c:pt>
                <c:pt idx="933">
                  <c:v>245</c:v>
                </c:pt>
                <c:pt idx="934">
                  <c:v>126</c:v>
                </c:pt>
                <c:pt idx="935">
                  <c:v>121</c:v>
                </c:pt>
                <c:pt idx="936">
                  <c:v>243</c:v>
                </c:pt>
                <c:pt idx="937">
                  <c:v>249</c:v>
                </c:pt>
                <c:pt idx="938">
                  <c:v>124</c:v>
                </c:pt>
                <c:pt idx="939">
                  <c:v>121</c:v>
                </c:pt>
                <c:pt idx="940">
                  <c:v>125</c:v>
                </c:pt>
                <c:pt idx="941">
                  <c:v>121</c:v>
                </c:pt>
                <c:pt idx="942">
                  <c:v>132</c:v>
                </c:pt>
                <c:pt idx="943">
                  <c:v>246</c:v>
                </c:pt>
                <c:pt idx="944">
                  <c:v>254</c:v>
                </c:pt>
                <c:pt idx="945">
                  <c:v>132</c:v>
                </c:pt>
                <c:pt idx="946">
                  <c:v>410</c:v>
                </c:pt>
                <c:pt idx="947">
                  <c:v>117</c:v>
                </c:pt>
                <c:pt idx="948">
                  <c:v>128</c:v>
                </c:pt>
                <c:pt idx="949">
                  <c:v>273</c:v>
                </c:pt>
                <c:pt idx="950">
                  <c:v>137</c:v>
                </c:pt>
                <c:pt idx="951">
                  <c:v>274</c:v>
                </c:pt>
                <c:pt idx="952">
                  <c:v>131</c:v>
                </c:pt>
                <c:pt idx="953">
                  <c:v>145</c:v>
                </c:pt>
                <c:pt idx="954">
                  <c:v>137</c:v>
                </c:pt>
                <c:pt idx="955">
                  <c:v>268</c:v>
                </c:pt>
                <c:pt idx="956">
                  <c:v>130</c:v>
                </c:pt>
                <c:pt idx="957">
                  <c:v>131</c:v>
                </c:pt>
                <c:pt idx="958">
                  <c:v>270</c:v>
                </c:pt>
                <c:pt idx="959">
                  <c:v>140</c:v>
                </c:pt>
                <c:pt idx="960">
                  <c:v>131</c:v>
                </c:pt>
                <c:pt idx="961">
                  <c:v>351</c:v>
                </c:pt>
                <c:pt idx="962">
                  <c:v>111</c:v>
                </c:pt>
                <c:pt idx="963">
                  <c:v>440</c:v>
                </c:pt>
                <c:pt idx="964">
                  <c:v>449</c:v>
                </c:pt>
                <c:pt idx="965">
                  <c:v>108</c:v>
                </c:pt>
                <c:pt idx="966">
                  <c:v>334</c:v>
                </c:pt>
                <c:pt idx="967">
                  <c:v>315</c:v>
                </c:pt>
                <c:pt idx="968">
                  <c:v>290</c:v>
                </c:pt>
                <c:pt idx="969">
                  <c:v>113</c:v>
                </c:pt>
                <c:pt idx="970">
                  <c:v>527</c:v>
                </c:pt>
                <c:pt idx="971">
                  <c:v>332</c:v>
                </c:pt>
                <c:pt idx="972">
                  <c:v>111</c:v>
                </c:pt>
                <c:pt idx="973">
                  <c:v>116</c:v>
                </c:pt>
                <c:pt idx="974">
                  <c:v>249</c:v>
                </c:pt>
                <c:pt idx="975">
                  <c:v>171</c:v>
                </c:pt>
                <c:pt idx="976">
                  <c:v>247</c:v>
                </c:pt>
                <c:pt idx="977">
                  <c:v>370</c:v>
                </c:pt>
                <c:pt idx="978">
                  <c:v>128</c:v>
                </c:pt>
                <c:pt idx="979">
                  <c:v>119</c:v>
                </c:pt>
                <c:pt idx="980">
                  <c:v>345</c:v>
                </c:pt>
                <c:pt idx="981">
                  <c:v>211</c:v>
                </c:pt>
                <c:pt idx="982">
                  <c:v>567</c:v>
                </c:pt>
                <c:pt idx="983">
                  <c:v>124</c:v>
                </c:pt>
                <c:pt idx="984">
                  <c:v>321</c:v>
                </c:pt>
                <c:pt idx="985">
                  <c:v>186</c:v>
                </c:pt>
                <c:pt idx="986">
                  <c:v>126</c:v>
                </c:pt>
                <c:pt idx="987">
                  <c:v>229</c:v>
                </c:pt>
                <c:pt idx="988">
                  <c:v>125</c:v>
                </c:pt>
                <c:pt idx="989">
                  <c:v>124</c:v>
                </c:pt>
                <c:pt idx="990">
                  <c:v>133</c:v>
                </c:pt>
                <c:pt idx="991">
                  <c:v>215</c:v>
                </c:pt>
                <c:pt idx="992">
                  <c:v>152</c:v>
                </c:pt>
                <c:pt idx="993">
                  <c:v>144</c:v>
                </c:pt>
                <c:pt idx="994">
                  <c:v>138</c:v>
                </c:pt>
                <c:pt idx="995">
                  <c:v>132</c:v>
                </c:pt>
                <c:pt idx="996">
                  <c:v>273</c:v>
                </c:pt>
                <c:pt idx="997">
                  <c:v>317</c:v>
                </c:pt>
                <c:pt idx="998">
                  <c:v>409</c:v>
                </c:pt>
                <c:pt idx="999">
                  <c:v>185</c:v>
                </c:pt>
                <c:pt idx="1000">
                  <c:v>272</c:v>
                </c:pt>
                <c:pt idx="1001">
                  <c:v>159</c:v>
                </c:pt>
                <c:pt idx="1002">
                  <c:v>130</c:v>
                </c:pt>
                <c:pt idx="1003">
                  <c:v>275</c:v>
                </c:pt>
                <c:pt idx="1004">
                  <c:v>217</c:v>
                </c:pt>
                <c:pt idx="1005">
                  <c:v>138</c:v>
                </c:pt>
                <c:pt idx="1006">
                  <c:v>581</c:v>
                </c:pt>
                <c:pt idx="1007">
                  <c:v>506</c:v>
                </c:pt>
                <c:pt idx="1008">
                  <c:v>136</c:v>
                </c:pt>
                <c:pt idx="1009">
                  <c:v>138</c:v>
                </c:pt>
                <c:pt idx="1010">
                  <c:v>137</c:v>
                </c:pt>
                <c:pt idx="1011">
                  <c:v>325</c:v>
                </c:pt>
                <c:pt idx="1012">
                  <c:v>132</c:v>
                </c:pt>
                <c:pt idx="1013">
                  <c:v>274</c:v>
                </c:pt>
                <c:pt idx="1014">
                  <c:v>408</c:v>
                </c:pt>
                <c:pt idx="1015">
                  <c:v>133</c:v>
                </c:pt>
                <c:pt idx="1016">
                  <c:v>270</c:v>
                </c:pt>
                <c:pt idx="1017">
                  <c:v>107</c:v>
                </c:pt>
                <c:pt idx="1018">
                  <c:v>224</c:v>
                </c:pt>
                <c:pt idx="1019">
                  <c:v>113</c:v>
                </c:pt>
                <c:pt idx="1020">
                  <c:v>113</c:v>
                </c:pt>
                <c:pt idx="1021">
                  <c:v>219</c:v>
                </c:pt>
                <c:pt idx="1022">
                  <c:v>110</c:v>
                </c:pt>
                <c:pt idx="1023">
                  <c:v>124</c:v>
                </c:pt>
                <c:pt idx="1024">
                  <c:v>351</c:v>
                </c:pt>
                <c:pt idx="1025">
                  <c:v>112</c:v>
                </c:pt>
                <c:pt idx="1026">
                  <c:v>106</c:v>
                </c:pt>
                <c:pt idx="1027">
                  <c:v>220</c:v>
                </c:pt>
                <c:pt idx="1028">
                  <c:v>121</c:v>
                </c:pt>
                <c:pt idx="1029">
                  <c:v>110</c:v>
                </c:pt>
                <c:pt idx="1030">
                  <c:v>241</c:v>
                </c:pt>
                <c:pt idx="1031">
                  <c:v>125</c:v>
                </c:pt>
                <c:pt idx="1032">
                  <c:v>126</c:v>
                </c:pt>
                <c:pt idx="1033">
                  <c:v>345</c:v>
                </c:pt>
                <c:pt idx="1034">
                  <c:v>202</c:v>
                </c:pt>
                <c:pt idx="1035">
                  <c:v>120</c:v>
                </c:pt>
                <c:pt idx="1036">
                  <c:v>129</c:v>
                </c:pt>
                <c:pt idx="1037">
                  <c:v>218</c:v>
                </c:pt>
                <c:pt idx="1038">
                  <c:v>126</c:v>
                </c:pt>
                <c:pt idx="1039">
                  <c:v>235</c:v>
                </c:pt>
                <c:pt idx="1040">
                  <c:v>340</c:v>
                </c:pt>
                <c:pt idx="1041">
                  <c:v>119</c:v>
                </c:pt>
                <c:pt idx="1042">
                  <c:v>130</c:v>
                </c:pt>
                <c:pt idx="1043">
                  <c:v>119</c:v>
                </c:pt>
                <c:pt idx="1044">
                  <c:v>248</c:v>
                </c:pt>
                <c:pt idx="1045">
                  <c:v>119</c:v>
                </c:pt>
                <c:pt idx="1046">
                  <c:v>689</c:v>
                </c:pt>
                <c:pt idx="1047">
                  <c:v>130</c:v>
                </c:pt>
                <c:pt idx="1048">
                  <c:v>137</c:v>
                </c:pt>
                <c:pt idx="1049">
                  <c:v>131</c:v>
                </c:pt>
                <c:pt idx="1050">
                  <c:v>165</c:v>
                </c:pt>
                <c:pt idx="1051">
                  <c:v>165</c:v>
                </c:pt>
                <c:pt idx="1052">
                  <c:v>377</c:v>
                </c:pt>
                <c:pt idx="1053">
                  <c:v>200</c:v>
                </c:pt>
                <c:pt idx="1054">
                  <c:v>411</c:v>
                </c:pt>
                <c:pt idx="1055">
                  <c:v>133</c:v>
                </c:pt>
                <c:pt idx="1056">
                  <c:v>916</c:v>
                </c:pt>
                <c:pt idx="1057">
                  <c:v>301</c:v>
                </c:pt>
                <c:pt idx="1058">
                  <c:v>338</c:v>
                </c:pt>
                <c:pt idx="1059">
                  <c:v>130</c:v>
                </c:pt>
                <c:pt idx="1060">
                  <c:v>186</c:v>
                </c:pt>
                <c:pt idx="1061">
                  <c:v>352</c:v>
                </c:pt>
                <c:pt idx="1062">
                  <c:v>142</c:v>
                </c:pt>
                <c:pt idx="1063">
                  <c:v>629</c:v>
                </c:pt>
                <c:pt idx="1064">
                  <c:v>542</c:v>
                </c:pt>
                <c:pt idx="1065">
                  <c:v>205</c:v>
                </c:pt>
                <c:pt idx="1066">
                  <c:v>133</c:v>
                </c:pt>
                <c:pt idx="1067">
                  <c:v>135</c:v>
                </c:pt>
                <c:pt idx="1068">
                  <c:v>313</c:v>
                </c:pt>
                <c:pt idx="1069">
                  <c:v>135</c:v>
                </c:pt>
                <c:pt idx="1070">
                  <c:v>171</c:v>
                </c:pt>
                <c:pt idx="1071">
                  <c:v>313</c:v>
                </c:pt>
                <c:pt idx="1072">
                  <c:v>138</c:v>
                </c:pt>
                <c:pt idx="1073">
                  <c:v>132</c:v>
                </c:pt>
                <c:pt idx="1074">
                  <c:v>362</c:v>
                </c:pt>
                <c:pt idx="1075">
                  <c:v>421</c:v>
                </c:pt>
                <c:pt idx="1076">
                  <c:v>222</c:v>
                </c:pt>
                <c:pt idx="1077">
                  <c:v>331</c:v>
                </c:pt>
                <c:pt idx="1078">
                  <c:v>267</c:v>
                </c:pt>
                <c:pt idx="1079">
                  <c:v>385</c:v>
                </c:pt>
                <c:pt idx="1080">
                  <c:v>321</c:v>
                </c:pt>
                <c:pt idx="1081">
                  <c:v>177</c:v>
                </c:pt>
                <c:pt idx="1082">
                  <c:v>141</c:v>
                </c:pt>
                <c:pt idx="1083">
                  <c:v>129</c:v>
                </c:pt>
                <c:pt idx="1084">
                  <c:v>272</c:v>
                </c:pt>
                <c:pt idx="1085">
                  <c:v>272</c:v>
                </c:pt>
                <c:pt idx="1086">
                  <c:v>339</c:v>
                </c:pt>
                <c:pt idx="1087">
                  <c:v>156</c:v>
                </c:pt>
                <c:pt idx="1088">
                  <c:v>138</c:v>
                </c:pt>
                <c:pt idx="1089">
                  <c:v>196</c:v>
                </c:pt>
                <c:pt idx="1090">
                  <c:v>137</c:v>
                </c:pt>
                <c:pt idx="1091">
                  <c:v>132</c:v>
                </c:pt>
                <c:pt idx="1092">
                  <c:v>372</c:v>
                </c:pt>
                <c:pt idx="1093">
                  <c:v>131</c:v>
                </c:pt>
                <c:pt idx="1094">
                  <c:v>629</c:v>
                </c:pt>
                <c:pt idx="1095">
                  <c:v>129</c:v>
                </c:pt>
                <c:pt idx="1096">
                  <c:v>238</c:v>
                </c:pt>
                <c:pt idx="1097">
                  <c:v>335</c:v>
                </c:pt>
                <c:pt idx="1098">
                  <c:v>124</c:v>
                </c:pt>
                <c:pt idx="1099">
                  <c:v>224</c:v>
                </c:pt>
                <c:pt idx="1100">
                  <c:v>311</c:v>
                </c:pt>
                <c:pt idx="1101">
                  <c:v>132</c:v>
                </c:pt>
                <c:pt idx="1102">
                  <c:v>345</c:v>
                </c:pt>
                <c:pt idx="1103">
                  <c:v>247</c:v>
                </c:pt>
                <c:pt idx="1104">
                  <c:v>378</c:v>
                </c:pt>
                <c:pt idx="1105">
                  <c:v>121</c:v>
                </c:pt>
                <c:pt idx="1106">
                  <c:v>121</c:v>
                </c:pt>
                <c:pt idx="1107">
                  <c:v>177</c:v>
                </c:pt>
                <c:pt idx="1108">
                  <c:v>614</c:v>
                </c:pt>
                <c:pt idx="1109">
                  <c:v>532</c:v>
                </c:pt>
                <c:pt idx="1110">
                  <c:v>699</c:v>
                </c:pt>
                <c:pt idx="1111">
                  <c:v>502</c:v>
                </c:pt>
                <c:pt idx="1112">
                  <c:v>836</c:v>
                </c:pt>
                <c:pt idx="1113">
                  <c:v>190</c:v>
                </c:pt>
                <c:pt idx="1114">
                  <c:v>118</c:v>
                </c:pt>
                <c:pt idx="1115">
                  <c:v>127</c:v>
                </c:pt>
                <c:pt idx="1116">
                  <c:v>121</c:v>
                </c:pt>
                <c:pt idx="1117">
                  <c:v>313</c:v>
                </c:pt>
                <c:pt idx="1118">
                  <c:v>121</c:v>
                </c:pt>
                <c:pt idx="1119">
                  <c:v>135</c:v>
                </c:pt>
                <c:pt idx="1120">
                  <c:v>155</c:v>
                </c:pt>
                <c:pt idx="1121">
                  <c:v>125</c:v>
                </c:pt>
                <c:pt idx="1122">
                  <c:v>194</c:v>
                </c:pt>
                <c:pt idx="1123">
                  <c:v>145</c:v>
                </c:pt>
                <c:pt idx="1124">
                  <c:v>437</c:v>
                </c:pt>
                <c:pt idx="1125">
                  <c:v>115</c:v>
                </c:pt>
                <c:pt idx="1126">
                  <c:v>114</c:v>
                </c:pt>
                <c:pt idx="1127">
                  <c:v>230</c:v>
                </c:pt>
                <c:pt idx="1128">
                  <c:v>109</c:v>
                </c:pt>
                <c:pt idx="1129">
                  <c:v>114</c:v>
                </c:pt>
                <c:pt idx="1130">
                  <c:v>109</c:v>
                </c:pt>
                <c:pt idx="1131">
                  <c:v>243</c:v>
                </c:pt>
                <c:pt idx="1132">
                  <c:v>109</c:v>
                </c:pt>
                <c:pt idx="1133">
                  <c:v>117</c:v>
                </c:pt>
                <c:pt idx="1134">
                  <c:v>108</c:v>
                </c:pt>
                <c:pt idx="1135">
                  <c:v>335</c:v>
                </c:pt>
                <c:pt idx="1136">
                  <c:v>335</c:v>
                </c:pt>
                <c:pt idx="1137">
                  <c:v>109</c:v>
                </c:pt>
                <c:pt idx="1138">
                  <c:v>107</c:v>
                </c:pt>
                <c:pt idx="1139">
                  <c:v>113</c:v>
                </c:pt>
                <c:pt idx="1140">
                  <c:v>120</c:v>
                </c:pt>
                <c:pt idx="1141">
                  <c:v>113</c:v>
                </c:pt>
                <c:pt idx="1142">
                  <c:v>214</c:v>
                </c:pt>
                <c:pt idx="1143">
                  <c:v>117</c:v>
                </c:pt>
                <c:pt idx="1144">
                  <c:v>147</c:v>
                </c:pt>
                <c:pt idx="1145">
                  <c:v>117</c:v>
                </c:pt>
                <c:pt idx="1146">
                  <c:v>456</c:v>
                </c:pt>
                <c:pt idx="1147">
                  <c:v>120</c:v>
                </c:pt>
                <c:pt idx="1148">
                  <c:v>127</c:v>
                </c:pt>
                <c:pt idx="1149">
                  <c:v>124</c:v>
                </c:pt>
                <c:pt idx="1150">
                  <c:v>131</c:v>
                </c:pt>
                <c:pt idx="1151">
                  <c:v>327</c:v>
                </c:pt>
                <c:pt idx="1152">
                  <c:v>125</c:v>
                </c:pt>
                <c:pt idx="1153">
                  <c:v>244</c:v>
                </c:pt>
                <c:pt idx="1154">
                  <c:v>126</c:v>
                </c:pt>
                <c:pt idx="1155">
                  <c:v>121</c:v>
                </c:pt>
                <c:pt idx="1156">
                  <c:v>127</c:v>
                </c:pt>
                <c:pt idx="1157">
                  <c:v>124</c:v>
                </c:pt>
                <c:pt idx="1158">
                  <c:v>121</c:v>
                </c:pt>
                <c:pt idx="1159">
                  <c:v>128</c:v>
                </c:pt>
                <c:pt idx="1160">
                  <c:v>123</c:v>
                </c:pt>
                <c:pt idx="1161">
                  <c:v>253</c:v>
                </c:pt>
                <c:pt idx="1162">
                  <c:v>444</c:v>
                </c:pt>
                <c:pt idx="1163">
                  <c:v>323</c:v>
                </c:pt>
                <c:pt idx="1164">
                  <c:v>455</c:v>
                </c:pt>
                <c:pt idx="1165">
                  <c:v>206</c:v>
                </c:pt>
                <c:pt idx="1166">
                  <c:v>449</c:v>
                </c:pt>
                <c:pt idx="1167">
                  <c:v>246</c:v>
                </c:pt>
                <c:pt idx="1168">
                  <c:v>320</c:v>
                </c:pt>
                <c:pt idx="1169">
                  <c:v>190</c:v>
                </c:pt>
                <c:pt idx="1170">
                  <c:v>294</c:v>
                </c:pt>
                <c:pt idx="1171">
                  <c:v>307</c:v>
                </c:pt>
                <c:pt idx="1172">
                  <c:v>116</c:v>
                </c:pt>
                <c:pt idx="1173">
                  <c:v>189</c:v>
                </c:pt>
                <c:pt idx="1174">
                  <c:v>113</c:v>
                </c:pt>
                <c:pt idx="1175">
                  <c:v>113</c:v>
                </c:pt>
                <c:pt idx="1176">
                  <c:v>183</c:v>
                </c:pt>
                <c:pt idx="1177">
                  <c:v>430</c:v>
                </c:pt>
                <c:pt idx="1178">
                  <c:v>493</c:v>
                </c:pt>
                <c:pt idx="1179">
                  <c:v>179</c:v>
                </c:pt>
                <c:pt idx="1180">
                  <c:v>189</c:v>
                </c:pt>
                <c:pt idx="1181">
                  <c:v>472</c:v>
                </c:pt>
                <c:pt idx="1182">
                  <c:v>151</c:v>
                </c:pt>
                <c:pt idx="1183">
                  <c:v>184</c:v>
                </c:pt>
                <c:pt idx="1184">
                  <c:v>251</c:v>
                </c:pt>
                <c:pt idx="1185">
                  <c:v>121</c:v>
                </c:pt>
                <c:pt idx="1186">
                  <c:v>109</c:v>
                </c:pt>
                <c:pt idx="1187">
                  <c:v>113</c:v>
                </c:pt>
                <c:pt idx="1188">
                  <c:v>458</c:v>
                </c:pt>
                <c:pt idx="1189">
                  <c:v>107</c:v>
                </c:pt>
                <c:pt idx="1190">
                  <c:v>114</c:v>
                </c:pt>
                <c:pt idx="1191">
                  <c:v>136</c:v>
                </c:pt>
                <c:pt idx="1192">
                  <c:v>396</c:v>
                </c:pt>
                <c:pt idx="1193">
                  <c:v>323</c:v>
                </c:pt>
                <c:pt idx="1194">
                  <c:v>407</c:v>
                </c:pt>
                <c:pt idx="1195">
                  <c:v>315</c:v>
                </c:pt>
                <c:pt idx="1196">
                  <c:v>1314</c:v>
                </c:pt>
                <c:pt idx="1197">
                  <c:v>641</c:v>
                </c:pt>
                <c:pt idx="1198">
                  <c:v>420</c:v>
                </c:pt>
                <c:pt idx="1199">
                  <c:v>127</c:v>
                </c:pt>
                <c:pt idx="1200">
                  <c:v>228</c:v>
                </c:pt>
                <c:pt idx="1201">
                  <c:v>155</c:v>
                </c:pt>
                <c:pt idx="1202">
                  <c:v>126</c:v>
                </c:pt>
                <c:pt idx="1203">
                  <c:v>120</c:v>
                </c:pt>
                <c:pt idx="1204">
                  <c:v>246</c:v>
                </c:pt>
                <c:pt idx="1205">
                  <c:v>337</c:v>
                </c:pt>
                <c:pt idx="1206">
                  <c:v>183</c:v>
                </c:pt>
                <c:pt idx="1207">
                  <c:v>139</c:v>
                </c:pt>
                <c:pt idx="1208">
                  <c:v>299</c:v>
                </c:pt>
                <c:pt idx="1209">
                  <c:v>127</c:v>
                </c:pt>
                <c:pt idx="1210">
                  <c:v>195</c:v>
                </c:pt>
                <c:pt idx="1211">
                  <c:v>124</c:v>
                </c:pt>
                <c:pt idx="1212">
                  <c:v>240</c:v>
                </c:pt>
                <c:pt idx="1213">
                  <c:v>131</c:v>
                </c:pt>
                <c:pt idx="1214">
                  <c:v>248</c:v>
                </c:pt>
                <c:pt idx="1215">
                  <c:v>240</c:v>
                </c:pt>
                <c:pt idx="1216">
                  <c:v>125</c:v>
                </c:pt>
                <c:pt idx="1217">
                  <c:v>122</c:v>
                </c:pt>
                <c:pt idx="1218">
                  <c:v>125</c:v>
                </c:pt>
                <c:pt idx="1219">
                  <c:v>123</c:v>
                </c:pt>
                <c:pt idx="1220">
                  <c:v>243</c:v>
                </c:pt>
                <c:pt idx="1221">
                  <c:v>132</c:v>
                </c:pt>
                <c:pt idx="1222">
                  <c:v>136</c:v>
                </c:pt>
                <c:pt idx="1223">
                  <c:v>262</c:v>
                </c:pt>
                <c:pt idx="1224">
                  <c:v>821</c:v>
                </c:pt>
                <c:pt idx="1225">
                  <c:v>399</c:v>
                </c:pt>
                <c:pt idx="1226">
                  <c:v>420</c:v>
                </c:pt>
                <c:pt idx="1227">
                  <c:v>396</c:v>
                </c:pt>
                <c:pt idx="1228">
                  <c:v>283</c:v>
                </c:pt>
                <c:pt idx="1229">
                  <c:v>332</c:v>
                </c:pt>
                <c:pt idx="1230">
                  <c:v>112</c:v>
                </c:pt>
                <c:pt idx="1231">
                  <c:v>445</c:v>
                </c:pt>
                <c:pt idx="1232">
                  <c:v>115</c:v>
                </c:pt>
                <c:pt idx="1233">
                  <c:v>109</c:v>
                </c:pt>
                <c:pt idx="1234">
                  <c:v>116</c:v>
                </c:pt>
                <c:pt idx="1235">
                  <c:v>220</c:v>
                </c:pt>
                <c:pt idx="1236">
                  <c:v>114</c:v>
                </c:pt>
                <c:pt idx="1237">
                  <c:v>438</c:v>
                </c:pt>
                <c:pt idx="1238">
                  <c:v>116</c:v>
                </c:pt>
                <c:pt idx="1239">
                  <c:v>218</c:v>
                </c:pt>
                <c:pt idx="1240">
                  <c:v>331</c:v>
                </c:pt>
                <c:pt idx="1241">
                  <c:v>113</c:v>
                </c:pt>
                <c:pt idx="1242">
                  <c:v>119</c:v>
                </c:pt>
                <c:pt idx="1243">
                  <c:v>107</c:v>
                </c:pt>
                <c:pt idx="1244">
                  <c:v>447</c:v>
                </c:pt>
                <c:pt idx="1245">
                  <c:v>104</c:v>
                </c:pt>
                <c:pt idx="1246">
                  <c:v>112</c:v>
                </c:pt>
                <c:pt idx="1247">
                  <c:v>113</c:v>
                </c:pt>
                <c:pt idx="1248">
                  <c:v>115</c:v>
                </c:pt>
                <c:pt idx="1249">
                  <c:v>114</c:v>
                </c:pt>
                <c:pt idx="1250">
                  <c:v>108</c:v>
                </c:pt>
                <c:pt idx="1251">
                  <c:v>109</c:v>
                </c:pt>
                <c:pt idx="1252">
                  <c:v>115</c:v>
                </c:pt>
                <c:pt idx="1253">
                  <c:v>457</c:v>
                </c:pt>
                <c:pt idx="1254">
                  <c:v>116</c:v>
                </c:pt>
                <c:pt idx="1255">
                  <c:v>108</c:v>
                </c:pt>
                <c:pt idx="1256">
                  <c:v>116</c:v>
                </c:pt>
                <c:pt idx="1257">
                  <c:v>113</c:v>
                </c:pt>
                <c:pt idx="1258">
                  <c:v>107</c:v>
                </c:pt>
                <c:pt idx="1259">
                  <c:v>116</c:v>
                </c:pt>
                <c:pt idx="1260">
                  <c:v>440</c:v>
                </c:pt>
                <c:pt idx="1261">
                  <c:v>115</c:v>
                </c:pt>
                <c:pt idx="1262">
                  <c:v>225</c:v>
                </c:pt>
                <c:pt idx="1263">
                  <c:v>112</c:v>
                </c:pt>
                <c:pt idx="1264">
                  <c:v>111</c:v>
                </c:pt>
                <c:pt idx="1265">
                  <c:v>113</c:v>
                </c:pt>
                <c:pt idx="1266">
                  <c:v>453</c:v>
                </c:pt>
                <c:pt idx="1267">
                  <c:v>224</c:v>
                </c:pt>
                <c:pt idx="1268">
                  <c:v>114</c:v>
                </c:pt>
                <c:pt idx="1269">
                  <c:v>113</c:v>
                </c:pt>
                <c:pt idx="1270">
                  <c:v>454</c:v>
                </c:pt>
                <c:pt idx="1271">
                  <c:v>396</c:v>
                </c:pt>
                <c:pt idx="1272">
                  <c:v>611</c:v>
                </c:pt>
                <c:pt idx="1273">
                  <c:v>111</c:v>
                </c:pt>
                <c:pt idx="1274">
                  <c:v>116</c:v>
                </c:pt>
                <c:pt idx="1275">
                  <c:v>440</c:v>
                </c:pt>
                <c:pt idx="1276">
                  <c:v>109</c:v>
                </c:pt>
                <c:pt idx="1277">
                  <c:v>118</c:v>
                </c:pt>
                <c:pt idx="1278">
                  <c:v>115</c:v>
                </c:pt>
                <c:pt idx="1279">
                  <c:v>112</c:v>
                </c:pt>
                <c:pt idx="1280">
                  <c:v>108</c:v>
                </c:pt>
                <c:pt idx="1281">
                  <c:v>111</c:v>
                </c:pt>
                <c:pt idx="1282">
                  <c:v>338</c:v>
                </c:pt>
                <c:pt idx="1283">
                  <c:v>111</c:v>
                </c:pt>
                <c:pt idx="1284">
                  <c:v>112</c:v>
                </c:pt>
                <c:pt idx="1285">
                  <c:v>225</c:v>
                </c:pt>
                <c:pt idx="1286">
                  <c:v>242</c:v>
                </c:pt>
                <c:pt idx="1287">
                  <c:v>130</c:v>
                </c:pt>
                <c:pt idx="1288">
                  <c:v>138</c:v>
                </c:pt>
                <c:pt idx="1289">
                  <c:v>132</c:v>
                </c:pt>
                <c:pt idx="1290">
                  <c:v>139</c:v>
                </c:pt>
                <c:pt idx="1291">
                  <c:v>262</c:v>
                </c:pt>
                <c:pt idx="1292">
                  <c:v>189</c:v>
                </c:pt>
                <c:pt idx="1293">
                  <c:v>130</c:v>
                </c:pt>
                <c:pt idx="1294">
                  <c:v>140</c:v>
                </c:pt>
                <c:pt idx="1295">
                  <c:v>131</c:v>
                </c:pt>
                <c:pt idx="1296">
                  <c:v>129</c:v>
                </c:pt>
                <c:pt idx="1297">
                  <c:v>406</c:v>
                </c:pt>
                <c:pt idx="1298">
                  <c:v>134</c:v>
                </c:pt>
                <c:pt idx="1299">
                  <c:v>131</c:v>
                </c:pt>
                <c:pt idx="1300">
                  <c:v>271</c:v>
                </c:pt>
                <c:pt idx="1301">
                  <c:v>139</c:v>
                </c:pt>
                <c:pt idx="1302">
                  <c:v>264</c:v>
                </c:pt>
                <c:pt idx="1303">
                  <c:v>140</c:v>
                </c:pt>
                <c:pt idx="1304">
                  <c:v>132</c:v>
                </c:pt>
                <c:pt idx="1305">
                  <c:v>139</c:v>
                </c:pt>
                <c:pt idx="1306">
                  <c:v>132</c:v>
                </c:pt>
                <c:pt idx="1307">
                  <c:v>131</c:v>
                </c:pt>
                <c:pt idx="1308">
                  <c:v>141</c:v>
                </c:pt>
                <c:pt idx="1309">
                  <c:v>128</c:v>
                </c:pt>
                <c:pt idx="1310">
                  <c:v>536</c:v>
                </c:pt>
                <c:pt idx="1311">
                  <c:v>130</c:v>
                </c:pt>
                <c:pt idx="1312">
                  <c:v>141</c:v>
                </c:pt>
                <c:pt idx="1313">
                  <c:v>130</c:v>
                </c:pt>
                <c:pt idx="1314">
                  <c:v>139</c:v>
                </c:pt>
                <c:pt idx="1315">
                  <c:v>138</c:v>
                </c:pt>
                <c:pt idx="1316">
                  <c:v>685</c:v>
                </c:pt>
                <c:pt idx="1317">
                  <c:v>127</c:v>
                </c:pt>
                <c:pt idx="1318">
                  <c:v>224</c:v>
                </c:pt>
                <c:pt idx="1319">
                  <c:v>231</c:v>
                </c:pt>
                <c:pt idx="1320">
                  <c:v>108</c:v>
                </c:pt>
                <c:pt idx="1321">
                  <c:v>114</c:v>
                </c:pt>
                <c:pt idx="1322">
                  <c:v>326</c:v>
                </c:pt>
                <c:pt idx="1323">
                  <c:v>116</c:v>
                </c:pt>
                <c:pt idx="1324">
                  <c:v>113</c:v>
                </c:pt>
                <c:pt idx="1325">
                  <c:v>110</c:v>
                </c:pt>
                <c:pt idx="1326">
                  <c:v>223</c:v>
                </c:pt>
                <c:pt idx="1327">
                  <c:v>111</c:v>
                </c:pt>
                <c:pt idx="1328">
                  <c:v>218</c:v>
                </c:pt>
                <c:pt idx="1329">
                  <c:v>109</c:v>
                </c:pt>
                <c:pt idx="1330">
                  <c:v>111</c:v>
                </c:pt>
                <c:pt idx="1331">
                  <c:v>108</c:v>
                </c:pt>
                <c:pt idx="1332">
                  <c:v>333</c:v>
                </c:pt>
                <c:pt idx="1333">
                  <c:v>112</c:v>
                </c:pt>
                <c:pt idx="1334">
                  <c:v>113</c:v>
                </c:pt>
                <c:pt idx="1335">
                  <c:v>335</c:v>
                </c:pt>
                <c:pt idx="1336">
                  <c:v>335</c:v>
                </c:pt>
                <c:pt idx="1337">
                  <c:v>106</c:v>
                </c:pt>
                <c:pt idx="1338">
                  <c:v>114</c:v>
                </c:pt>
                <c:pt idx="1339">
                  <c:v>227</c:v>
                </c:pt>
                <c:pt idx="1340">
                  <c:v>227</c:v>
                </c:pt>
                <c:pt idx="1341">
                  <c:v>109</c:v>
                </c:pt>
                <c:pt idx="1342">
                  <c:v>116</c:v>
                </c:pt>
                <c:pt idx="1343">
                  <c:v>107</c:v>
                </c:pt>
                <c:pt idx="1344">
                  <c:v>332</c:v>
                </c:pt>
                <c:pt idx="1345">
                  <c:v>113</c:v>
                </c:pt>
                <c:pt idx="1346">
                  <c:v>111</c:v>
                </c:pt>
                <c:pt idx="1347">
                  <c:v>118</c:v>
                </c:pt>
                <c:pt idx="1348">
                  <c:v>111</c:v>
                </c:pt>
                <c:pt idx="1349">
                  <c:v>109</c:v>
                </c:pt>
                <c:pt idx="1350">
                  <c:v>222</c:v>
                </c:pt>
                <c:pt idx="1351">
                  <c:v>111</c:v>
                </c:pt>
                <c:pt idx="1352">
                  <c:v>106</c:v>
                </c:pt>
                <c:pt idx="1353">
                  <c:v>109</c:v>
                </c:pt>
                <c:pt idx="1354">
                  <c:v>120</c:v>
                </c:pt>
                <c:pt idx="1355">
                  <c:v>111</c:v>
                </c:pt>
                <c:pt idx="1356">
                  <c:v>113</c:v>
                </c:pt>
                <c:pt idx="1357">
                  <c:v>109</c:v>
                </c:pt>
                <c:pt idx="1358">
                  <c:v>225</c:v>
                </c:pt>
                <c:pt idx="1359">
                  <c:v>214</c:v>
                </c:pt>
                <c:pt idx="1360">
                  <c:v>445</c:v>
                </c:pt>
                <c:pt idx="1361">
                  <c:v>114</c:v>
                </c:pt>
                <c:pt idx="1362">
                  <c:v>109</c:v>
                </c:pt>
                <c:pt idx="1363">
                  <c:v>108</c:v>
                </c:pt>
                <c:pt idx="1364">
                  <c:v>117</c:v>
                </c:pt>
                <c:pt idx="1365">
                  <c:v>106</c:v>
                </c:pt>
                <c:pt idx="1366">
                  <c:v>329</c:v>
                </c:pt>
                <c:pt idx="1367">
                  <c:v>113</c:v>
                </c:pt>
                <c:pt idx="1368">
                  <c:v>108</c:v>
                </c:pt>
                <c:pt idx="1369">
                  <c:v>347</c:v>
                </c:pt>
                <c:pt idx="1370">
                  <c:v>499</c:v>
                </c:pt>
                <c:pt idx="1371">
                  <c:v>121</c:v>
                </c:pt>
                <c:pt idx="1372">
                  <c:v>128</c:v>
                </c:pt>
                <c:pt idx="1373">
                  <c:v>122</c:v>
                </c:pt>
                <c:pt idx="1374">
                  <c:v>123</c:v>
                </c:pt>
                <c:pt idx="1375">
                  <c:v>120</c:v>
                </c:pt>
                <c:pt idx="1376">
                  <c:v>119</c:v>
                </c:pt>
                <c:pt idx="1377">
                  <c:v>133</c:v>
                </c:pt>
                <c:pt idx="1378">
                  <c:v>248</c:v>
                </c:pt>
                <c:pt idx="1379">
                  <c:v>485</c:v>
                </c:pt>
                <c:pt idx="1380">
                  <c:v>367</c:v>
                </c:pt>
                <c:pt idx="1381">
                  <c:v>122</c:v>
                </c:pt>
                <c:pt idx="1382">
                  <c:v>120</c:v>
                </c:pt>
                <c:pt idx="1383">
                  <c:v>124</c:v>
                </c:pt>
                <c:pt idx="1384">
                  <c:v>129</c:v>
                </c:pt>
                <c:pt idx="1385">
                  <c:v>130</c:v>
                </c:pt>
                <c:pt idx="1386">
                  <c:v>138</c:v>
                </c:pt>
                <c:pt idx="1387">
                  <c:v>135</c:v>
                </c:pt>
                <c:pt idx="1388">
                  <c:v>138</c:v>
                </c:pt>
                <c:pt idx="1389">
                  <c:v>132</c:v>
                </c:pt>
                <c:pt idx="1390">
                  <c:v>135</c:v>
                </c:pt>
                <c:pt idx="1391">
                  <c:v>134</c:v>
                </c:pt>
                <c:pt idx="1392">
                  <c:v>272</c:v>
                </c:pt>
                <c:pt idx="1393">
                  <c:v>135</c:v>
                </c:pt>
                <c:pt idx="1394">
                  <c:v>131</c:v>
                </c:pt>
                <c:pt idx="1395">
                  <c:v>139</c:v>
                </c:pt>
                <c:pt idx="1396">
                  <c:v>407</c:v>
                </c:pt>
                <c:pt idx="1397">
                  <c:v>129</c:v>
                </c:pt>
                <c:pt idx="1398">
                  <c:v>162</c:v>
                </c:pt>
                <c:pt idx="1399">
                  <c:v>131</c:v>
                </c:pt>
                <c:pt idx="1400">
                  <c:v>141</c:v>
                </c:pt>
                <c:pt idx="1401">
                  <c:v>131</c:v>
                </c:pt>
                <c:pt idx="1402">
                  <c:v>128</c:v>
                </c:pt>
                <c:pt idx="1403">
                  <c:v>141</c:v>
                </c:pt>
                <c:pt idx="1404">
                  <c:v>392</c:v>
                </c:pt>
                <c:pt idx="1405">
                  <c:v>121</c:v>
                </c:pt>
                <c:pt idx="1406">
                  <c:v>259</c:v>
                </c:pt>
                <c:pt idx="1407">
                  <c:v>128</c:v>
                </c:pt>
                <c:pt idx="1408">
                  <c:v>119</c:v>
                </c:pt>
                <c:pt idx="1409">
                  <c:v>120</c:v>
                </c:pt>
                <c:pt idx="1410">
                  <c:v>132</c:v>
                </c:pt>
                <c:pt idx="1411">
                  <c:v>244</c:v>
                </c:pt>
                <c:pt idx="1412">
                  <c:v>247</c:v>
                </c:pt>
                <c:pt idx="1413">
                  <c:v>246</c:v>
                </c:pt>
                <c:pt idx="1414">
                  <c:v>244</c:v>
                </c:pt>
                <c:pt idx="1415">
                  <c:v>246</c:v>
                </c:pt>
                <c:pt idx="1416">
                  <c:v>250</c:v>
                </c:pt>
                <c:pt idx="1417">
                  <c:v>119</c:v>
                </c:pt>
                <c:pt idx="1418">
                  <c:v>123</c:v>
                </c:pt>
                <c:pt idx="1419">
                  <c:v>131</c:v>
                </c:pt>
                <c:pt idx="1420">
                  <c:v>124</c:v>
                </c:pt>
                <c:pt idx="1421">
                  <c:v>126</c:v>
                </c:pt>
                <c:pt idx="1422">
                  <c:v>118</c:v>
                </c:pt>
                <c:pt idx="1423">
                  <c:v>120</c:v>
                </c:pt>
                <c:pt idx="1424">
                  <c:v>254</c:v>
                </c:pt>
                <c:pt idx="1425">
                  <c:v>142</c:v>
                </c:pt>
                <c:pt idx="1426">
                  <c:v>134</c:v>
                </c:pt>
                <c:pt idx="1427">
                  <c:v>265</c:v>
                </c:pt>
                <c:pt idx="1428">
                  <c:v>271</c:v>
                </c:pt>
                <c:pt idx="1429">
                  <c:v>131</c:v>
                </c:pt>
                <c:pt idx="1430">
                  <c:v>133</c:v>
                </c:pt>
                <c:pt idx="1431">
                  <c:v>269</c:v>
                </c:pt>
                <c:pt idx="1432">
                  <c:v>137</c:v>
                </c:pt>
                <c:pt idx="1433">
                  <c:v>127</c:v>
                </c:pt>
                <c:pt idx="1434">
                  <c:v>130</c:v>
                </c:pt>
                <c:pt idx="1435">
                  <c:v>409</c:v>
                </c:pt>
                <c:pt idx="1436">
                  <c:v>131</c:v>
                </c:pt>
                <c:pt idx="1437">
                  <c:v>133</c:v>
                </c:pt>
                <c:pt idx="1438">
                  <c:v>286</c:v>
                </c:pt>
                <c:pt idx="1439">
                  <c:v>137</c:v>
                </c:pt>
                <c:pt idx="1440">
                  <c:v>133</c:v>
                </c:pt>
                <c:pt idx="1441">
                  <c:v>132</c:v>
                </c:pt>
                <c:pt idx="1442">
                  <c:v>139</c:v>
                </c:pt>
                <c:pt idx="1443">
                  <c:v>400</c:v>
                </c:pt>
                <c:pt idx="1444">
                  <c:v>402</c:v>
                </c:pt>
                <c:pt idx="1445">
                  <c:v>145</c:v>
                </c:pt>
                <c:pt idx="1446">
                  <c:v>123</c:v>
                </c:pt>
                <c:pt idx="1447">
                  <c:v>119</c:v>
                </c:pt>
                <c:pt idx="1448">
                  <c:v>244</c:v>
                </c:pt>
                <c:pt idx="1449">
                  <c:v>126</c:v>
                </c:pt>
                <c:pt idx="1450">
                  <c:v>240</c:v>
                </c:pt>
                <c:pt idx="1451">
                  <c:v>247</c:v>
                </c:pt>
                <c:pt idx="1452">
                  <c:v>243</c:v>
                </c:pt>
                <c:pt idx="1453">
                  <c:v>244</c:v>
                </c:pt>
                <c:pt idx="1454">
                  <c:v>123</c:v>
                </c:pt>
                <c:pt idx="1455">
                  <c:v>369</c:v>
                </c:pt>
                <c:pt idx="1456">
                  <c:v>132</c:v>
                </c:pt>
                <c:pt idx="1457">
                  <c:v>119</c:v>
                </c:pt>
                <c:pt idx="1458">
                  <c:v>129</c:v>
                </c:pt>
                <c:pt idx="1459">
                  <c:v>119</c:v>
                </c:pt>
                <c:pt idx="1460">
                  <c:v>117</c:v>
                </c:pt>
                <c:pt idx="1461">
                  <c:v>375</c:v>
                </c:pt>
                <c:pt idx="1462">
                  <c:v>242</c:v>
                </c:pt>
                <c:pt idx="1463">
                  <c:v>373</c:v>
                </c:pt>
                <c:pt idx="1464">
                  <c:v>121</c:v>
                </c:pt>
                <c:pt idx="1465">
                  <c:v>121</c:v>
                </c:pt>
                <c:pt idx="1466">
                  <c:v>257</c:v>
                </c:pt>
                <c:pt idx="1467">
                  <c:v>129</c:v>
                </c:pt>
                <c:pt idx="1468">
                  <c:v>120</c:v>
                </c:pt>
                <c:pt idx="1469">
                  <c:v>125</c:v>
                </c:pt>
                <c:pt idx="1470">
                  <c:v>128</c:v>
                </c:pt>
                <c:pt idx="1471">
                  <c:v>252</c:v>
                </c:pt>
                <c:pt idx="1472">
                  <c:v>119</c:v>
                </c:pt>
                <c:pt idx="1473">
                  <c:v>120</c:v>
                </c:pt>
                <c:pt idx="1474">
                  <c:v>248</c:v>
                </c:pt>
                <c:pt idx="1475">
                  <c:v>127</c:v>
                </c:pt>
                <c:pt idx="1476">
                  <c:v>122</c:v>
                </c:pt>
                <c:pt idx="1477">
                  <c:v>122</c:v>
                </c:pt>
                <c:pt idx="1478">
                  <c:v>128</c:v>
                </c:pt>
                <c:pt idx="1479">
                  <c:v>253</c:v>
                </c:pt>
                <c:pt idx="1480">
                  <c:v>364</c:v>
                </c:pt>
                <c:pt idx="1481">
                  <c:v>121</c:v>
                </c:pt>
                <c:pt idx="1482">
                  <c:v>132</c:v>
                </c:pt>
                <c:pt idx="1483">
                  <c:v>119</c:v>
                </c:pt>
                <c:pt idx="1484">
                  <c:v>120</c:v>
                </c:pt>
                <c:pt idx="1485">
                  <c:v>128</c:v>
                </c:pt>
                <c:pt idx="1486">
                  <c:v>121</c:v>
                </c:pt>
                <c:pt idx="1487">
                  <c:v>124</c:v>
                </c:pt>
                <c:pt idx="1488">
                  <c:v>244</c:v>
                </c:pt>
                <c:pt idx="1489">
                  <c:v>117</c:v>
                </c:pt>
                <c:pt idx="1490">
                  <c:v>110</c:v>
                </c:pt>
                <c:pt idx="1491">
                  <c:v>116</c:v>
                </c:pt>
                <c:pt idx="1492">
                  <c:v>220</c:v>
                </c:pt>
                <c:pt idx="1493">
                  <c:v>114</c:v>
                </c:pt>
                <c:pt idx="1494">
                  <c:v>110</c:v>
                </c:pt>
                <c:pt idx="1495">
                  <c:v>111</c:v>
                </c:pt>
                <c:pt idx="1496">
                  <c:v>111</c:v>
                </c:pt>
                <c:pt idx="1497">
                  <c:v>107</c:v>
                </c:pt>
                <c:pt idx="1498">
                  <c:v>340</c:v>
                </c:pt>
                <c:pt idx="1499">
                  <c:v>221</c:v>
                </c:pt>
                <c:pt idx="1500">
                  <c:v>225</c:v>
                </c:pt>
                <c:pt idx="1501">
                  <c:v>221</c:v>
                </c:pt>
                <c:pt idx="1502">
                  <c:v>110</c:v>
                </c:pt>
                <c:pt idx="1503">
                  <c:v>116</c:v>
                </c:pt>
                <c:pt idx="1504">
                  <c:v>110</c:v>
                </c:pt>
                <c:pt idx="1505">
                  <c:v>109</c:v>
                </c:pt>
                <c:pt idx="1506">
                  <c:v>107</c:v>
                </c:pt>
                <c:pt idx="1507">
                  <c:v>109</c:v>
                </c:pt>
                <c:pt idx="1508">
                  <c:v>218</c:v>
                </c:pt>
                <c:pt idx="1509">
                  <c:v>228</c:v>
                </c:pt>
                <c:pt idx="1510">
                  <c:v>109</c:v>
                </c:pt>
                <c:pt idx="1511">
                  <c:v>113</c:v>
                </c:pt>
                <c:pt idx="1512">
                  <c:v>105</c:v>
                </c:pt>
                <c:pt idx="1513">
                  <c:v>116</c:v>
                </c:pt>
                <c:pt idx="1514">
                  <c:v>111</c:v>
                </c:pt>
                <c:pt idx="1515">
                  <c:v>116</c:v>
                </c:pt>
                <c:pt idx="1516">
                  <c:v>126</c:v>
                </c:pt>
                <c:pt idx="1517">
                  <c:v>113</c:v>
                </c:pt>
                <c:pt idx="1518">
                  <c:v>115</c:v>
                </c:pt>
                <c:pt idx="1519">
                  <c:v>113</c:v>
                </c:pt>
                <c:pt idx="1520">
                  <c:v>223</c:v>
                </c:pt>
                <c:pt idx="1521">
                  <c:v>341</c:v>
                </c:pt>
                <c:pt idx="1522">
                  <c:v>109</c:v>
                </c:pt>
                <c:pt idx="1523">
                  <c:v>117</c:v>
                </c:pt>
                <c:pt idx="1524">
                  <c:v>105</c:v>
                </c:pt>
                <c:pt idx="1525">
                  <c:v>231</c:v>
                </c:pt>
                <c:pt idx="1526">
                  <c:v>226</c:v>
                </c:pt>
                <c:pt idx="1527">
                  <c:v>345</c:v>
                </c:pt>
                <c:pt idx="1528">
                  <c:v>111</c:v>
                </c:pt>
                <c:pt idx="1529">
                  <c:v>117</c:v>
                </c:pt>
                <c:pt idx="1530">
                  <c:v>122</c:v>
                </c:pt>
                <c:pt idx="1531">
                  <c:v>543</c:v>
                </c:pt>
                <c:pt idx="1532">
                  <c:v>131</c:v>
                </c:pt>
                <c:pt idx="1533">
                  <c:v>142</c:v>
                </c:pt>
                <c:pt idx="1534">
                  <c:v>133</c:v>
                </c:pt>
                <c:pt idx="1535">
                  <c:v>131</c:v>
                </c:pt>
                <c:pt idx="1536">
                  <c:v>138</c:v>
                </c:pt>
                <c:pt idx="1537">
                  <c:v>411</c:v>
                </c:pt>
                <c:pt idx="1538">
                  <c:v>133</c:v>
                </c:pt>
                <c:pt idx="1539">
                  <c:v>273</c:v>
                </c:pt>
                <c:pt idx="1540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7D-4730-9F7A-E6EE20336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4116255"/>
        <c:axId val="1556712847"/>
      </c:lineChart>
      <c:catAx>
        <c:axId val="19041162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6712847"/>
        <c:crosses val="autoZero"/>
        <c:auto val="1"/>
        <c:lblAlgn val="ctr"/>
        <c:lblOffset val="100"/>
        <c:noMultiLvlLbl val="0"/>
      </c:catAx>
      <c:valAx>
        <c:axId val="155671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116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%7b599D066F-C842-468A-97C0-C2B977DF9F47%7dtf10002040.dotx</Template>
  <TotalTime>183</TotalTime>
  <Pages>11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Ektoras-Thomas Rontos</dc:creator>
  <cp:keywords/>
  <dc:description/>
  <cp:lastModifiedBy>Ektoras-Thomas Rontos</cp:lastModifiedBy>
  <cp:revision>150</cp:revision>
  <dcterms:created xsi:type="dcterms:W3CDTF">2021-05-10T21:08:00Z</dcterms:created>
  <dcterms:modified xsi:type="dcterms:W3CDTF">2021-05-12T00:09:00Z</dcterms:modified>
</cp:coreProperties>
</file>