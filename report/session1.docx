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D4E" w14:textId="4BD1AAE9" w:rsidR="007D7036" w:rsidRPr="00ED3DAD" w:rsidRDefault="00ED3DAD">
      <w:pPr>
        <w:pStyle w:val="Subtitle"/>
      </w:pPr>
      <w:r>
        <w:t>Session 1</w:t>
      </w:r>
      <w:r w:rsidR="00006823">
        <w:rPr>
          <w:lang w:val="el-GR"/>
        </w:rPr>
        <w:t xml:space="preserve"> </w:t>
      </w:r>
      <w:r w:rsidR="0066428F">
        <w:rPr>
          <w:lang w:val="el-GR"/>
        </w:rPr>
        <w:t xml:space="preserve">- </w:t>
      </w:r>
      <w:r w:rsidR="00006823" w:rsidRPr="00006823">
        <w:rPr>
          <w:lang w:val="el-GR"/>
        </w:rPr>
        <w:t>2021-05-06</w:t>
      </w:r>
      <w:r w:rsidR="00006823">
        <w:rPr>
          <w:lang w:val="el-GR"/>
        </w:rPr>
        <w:t xml:space="preserve"> </w:t>
      </w:r>
      <w:r w:rsidR="00006823" w:rsidRPr="00006823">
        <w:rPr>
          <w:lang w:val="el-GR"/>
        </w:rPr>
        <w:t>2</w:t>
      </w:r>
      <w:r w:rsidR="00006823">
        <w:rPr>
          <w:lang w:val="el-GR"/>
        </w:rPr>
        <w:t>2:</w:t>
      </w:r>
      <w:r w:rsidR="00006823" w:rsidRPr="00006823">
        <w:rPr>
          <w:lang w:val="el-GR"/>
        </w:rPr>
        <w:t>24</w:t>
      </w:r>
      <w:r w:rsidR="00283CA8">
        <w:t>-22:58</w:t>
      </w:r>
    </w:p>
    <w:p w14:paraId="5D149664" w14:textId="77777777" w:rsidR="007D7036" w:rsidRPr="000A6538" w:rsidRDefault="000A6538" w:rsidP="000A6538">
      <w:pPr>
        <w:pStyle w:val="Title"/>
      </w:pPr>
      <w:r>
        <w:rPr>
          <w:lang w:val="el-GR"/>
        </w:rPr>
        <w:t>Δίκτυα Υπολογιστών Ι</w:t>
      </w:r>
    </w:p>
    <w:p w14:paraId="79DA5A3C" w14:textId="47483D00" w:rsidR="007D7036" w:rsidRDefault="006D3C07">
      <w:pPr>
        <w:pStyle w:val="Author"/>
        <w:rPr>
          <w:lang w:val="el-GR"/>
        </w:rPr>
      </w:pPr>
      <w:proofErr w:type="spellStart"/>
      <w:r>
        <w:rPr>
          <w:lang w:val="el-GR"/>
        </w:rPr>
        <w:t>Ρόντος</w:t>
      </w:r>
      <w:proofErr w:type="spellEnd"/>
      <w:r>
        <w:rPr>
          <w:lang w:val="el-GR"/>
        </w:rPr>
        <w:t xml:space="preserve"> Έκτορας – Θωμάς</w:t>
      </w:r>
    </w:p>
    <w:p w14:paraId="48C49CD1" w14:textId="26B011A1" w:rsidR="007D7036" w:rsidRPr="006D3C07" w:rsidRDefault="006D3C07" w:rsidP="006D3C07">
      <w:pPr>
        <w:pStyle w:val="Author"/>
        <w:rPr>
          <w:lang w:val="el-GR"/>
        </w:rPr>
      </w:pPr>
      <w:r>
        <w:rPr>
          <w:lang w:val="el-GR"/>
        </w:rPr>
        <w:t>ΑΕΜ: 9477</w:t>
      </w:r>
    </w:p>
    <w:p w14:paraId="39C0E2DB" w14:textId="32646161" w:rsidR="007D7036" w:rsidRDefault="00A82B67" w:rsidP="00E027C7">
      <w:pPr>
        <w:pStyle w:val="Heading2"/>
      </w:pPr>
      <w:r>
        <w:t xml:space="preserve">G1 </w:t>
      </w:r>
      <w:r w:rsidR="001B7651">
        <w:t>–</w:t>
      </w:r>
      <w:r>
        <w:t xml:space="preserve"> </w:t>
      </w:r>
      <w:r w:rsidR="001B7651">
        <w:t>Echo Packet Response Test</w:t>
      </w:r>
      <w:r w:rsidR="007277B7">
        <w:t xml:space="preserve"> (</w:t>
      </w:r>
      <w:r w:rsidR="007277B7" w:rsidRPr="007277B7">
        <w:t>2021-05-06</w:t>
      </w:r>
      <w:r w:rsidR="007277B7">
        <w:t xml:space="preserve"> </w:t>
      </w:r>
      <w:r w:rsidR="007277B7" w:rsidRPr="007277B7">
        <w:t>22</w:t>
      </w:r>
      <w:r w:rsidR="007277B7">
        <w:t>:</w:t>
      </w:r>
      <w:r w:rsidR="007277B7" w:rsidRPr="007277B7">
        <w:t>24</w:t>
      </w:r>
      <w:r w:rsidR="007277B7">
        <w:t>)</w:t>
      </w:r>
    </w:p>
    <w:p w14:paraId="1D71C31A" w14:textId="2E672694" w:rsidR="001B7651" w:rsidRPr="001B7651" w:rsidRDefault="00CE126A" w:rsidP="001B7651">
      <w:pPr>
        <w:pStyle w:val="Heading3"/>
      </w:pPr>
      <w:r>
        <w:t xml:space="preserve">Started at: </w:t>
      </w:r>
      <w:r w:rsidRPr="00CE126A">
        <w:t>2021-05-06 22:24</w:t>
      </w:r>
      <w:r w:rsidR="00FF6620">
        <w:t>:24:0</w:t>
      </w:r>
      <w:r>
        <w:br/>
        <w:t xml:space="preserve">Finished at: </w:t>
      </w:r>
      <w:r w:rsidR="008C6381" w:rsidRPr="008C6381">
        <w:t>2021-05-06</w:t>
      </w:r>
      <w:r w:rsidR="008C6381">
        <w:t xml:space="preserve"> </w:t>
      </w:r>
      <w:r w:rsidR="008C6381" w:rsidRPr="008C6381">
        <w:t>22</w:t>
      </w:r>
      <w:r w:rsidR="008C6381">
        <w:t>:</w:t>
      </w:r>
      <w:r w:rsidR="008C6381" w:rsidRPr="008C6381">
        <w:t>29</w:t>
      </w:r>
      <w:r w:rsidR="008C6381">
        <w:t>:</w:t>
      </w:r>
      <w:r w:rsidR="008C6381" w:rsidRPr="008C6381">
        <w:t>24</w:t>
      </w:r>
      <w:r w:rsidR="008C6381">
        <w:t>:</w:t>
      </w:r>
      <w:r w:rsidR="008C6381" w:rsidRPr="008C6381">
        <w:t>4</w:t>
      </w:r>
      <w:r>
        <w:br/>
      </w:r>
      <w:r w:rsidR="006B77F7">
        <w:t xml:space="preserve">Echo request code: </w:t>
      </w:r>
      <w:r w:rsidR="006B77F7" w:rsidRPr="006B77F7">
        <w:t>E1065</w:t>
      </w:r>
      <w:r w:rsidR="007277B7">
        <w:br/>
      </w:r>
      <w:r w:rsidR="001B7651">
        <w:t>Modem Speed: 1000kbps</w:t>
      </w:r>
      <w:r w:rsidR="00E027C7">
        <w:br/>
      </w:r>
      <w:r w:rsidR="001B7651">
        <w:t>Students online: 4</w:t>
      </w:r>
      <w:r w:rsidR="001332C9">
        <w:br/>
        <w:t xml:space="preserve">Total packets received: </w:t>
      </w:r>
      <w:r w:rsidR="005F5DAD">
        <w:t>354</w:t>
      </w:r>
    </w:p>
    <w:p w14:paraId="11AEEF98" w14:textId="77777777" w:rsidR="00C1502B" w:rsidRDefault="000C5196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1A1B5E" wp14:editId="1E55FF32">
            <wp:simplePos x="0" y="0"/>
            <wp:positionH relativeFrom="column">
              <wp:posOffset>-2540</wp:posOffset>
            </wp:positionH>
            <wp:positionV relativeFrom="paragraph">
              <wp:posOffset>287020</wp:posOffset>
            </wp:positionV>
            <wp:extent cx="6172200" cy="3981450"/>
            <wp:effectExtent l="0" t="0" r="19050" b="1905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285EB4-752B-448B-A149-61EE38920A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F0760" w14:textId="6A82C95F" w:rsidR="00C1502B" w:rsidRDefault="00C1502B" w:rsidP="00D1124F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2AF1C3EA" w14:textId="1C7737EA" w:rsidR="00D1124F" w:rsidRDefault="00D1124F" w:rsidP="008B421D">
      <w:pPr>
        <w:pStyle w:val="Heading2"/>
      </w:pPr>
      <w:r>
        <w:t>G1</w:t>
      </w:r>
      <w:r w:rsidR="00002C93">
        <w:t>’</w:t>
      </w:r>
      <w:r>
        <w:t xml:space="preserve"> – Echo Packet Response Test</w:t>
      </w:r>
      <w:r w:rsidR="00002C93">
        <w:t xml:space="preserve"> 2</w:t>
      </w:r>
      <w:r>
        <w:t xml:space="preserve"> (</w:t>
      </w:r>
      <w:r w:rsidRPr="007277B7">
        <w:t>2021-05-06</w:t>
      </w:r>
      <w:r>
        <w:t xml:space="preserve"> </w:t>
      </w:r>
      <w:r w:rsidRPr="007277B7">
        <w:t>22</w:t>
      </w:r>
      <w:r>
        <w:t>:</w:t>
      </w:r>
      <w:r w:rsidR="00AE6022">
        <w:t>37</w:t>
      </w:r>
      <w:r>
        <w:t>)</w:t>
      </w:r>
    </w:p>
    <w:p w14:paraId="17F5A29B" w14:textId="2A43CF20" w:rsidR="00D1124F" w:rsidRPr="001B7651" w:rsidRDefault="00D1124F" w:rsidP="008B421D">
      <w:pPr>
        <w:pStyle w:val="Heading3"/>
      </w:pPr>
      <w:r>
        <w:t xml:space="preserve">Started at: </w:t>
      </w:r>
      <w:r w:rsidR="00AE6022" w:rsidRPr="00AE6022">
        <w:t>2021-05-06</w:t>
      </w:r>
      <w:r w:rsidR="00AE6022">
        <w:t xml:space="preserve"> </w:t>
      </w:r>
      <w:r w:rsidR="00AE6022" w:rsidRPr="00AE6022">
        <w:t>22</w:t>
      </w:r>
      <w:r w:rsidR="00AE6022">
        <w:t>:</w:t>
      </w:r>
      <w:r w:rsidR="00AE6022" w:rsidRPr="00AE6022">
        <w:t>37</w:t>
      </w:r>
      <w:r w:rsidR="00AE6022">
        <w:t>:</w:t>
      </w:r>
      <w:r w:rsidR="00AE6022" w:rsidRPr="00AE6022">
        <w:t>29</w:t>
      </w:r>
      <w:r w:rsidR="00AE6022">
        <w:t>:</w:t>
      </w:r>
      <w:r w:rsidR="00AE6022" w:rsidRPr="00AE6022">
        <w:t>5</w:t>
      </w:r>
      <w:r>
        <w:br/>
        <w:t xml:space="preserve">Finished at: </w:t>
      </w:r>
      <w:r w:rsidR="00EB4494" w:rsidRPr="00EB4494">
        <w:t>2021-05-06</w:t>
      </w:r>
      <w:r w:rsidR="00EB4494">
        <w:t xml:space="preserve"> </w:t>
      </w:r>
      <w:r w:rsidR="00EB4494" w:rsidRPr="00EB4494">
        <w:t>22</w:t>
      </w:r>
      <w:r w:rsidR="00EB4494">
        <w:t>:</w:t>
      </w:r>
      <w:r w:rsidR="00EB4494" w:rsidRPr="00EB4494">
        <w:t>41</w:t>
      </w:r>
      <w:r w:rsidR="00EB4494">
        <w:t>:</w:t>
      </w:r>
      <w:r w:rsidR="00EB4494" w:rsidRPr="00EB4494">
        <w:t>29</w:t>
      </w:r>
      <w:r w:rsidR="00EB4494">
        <w:t>:</w:t>
      </w:r>
      <w:r w:rsidR="00EB4494" w:rsidRPr="00EB4494">
        <w:t>9</w:t>
      </w:r>
      <w:r>
        <w:br/>
        <w:t xml:space="preserve">Echo request code: </w:t>
      </w:r>
      <w:r w:rsidRPr="006B77F7">
        <w:t>E1065</w:t>
      </w:r>
      <w:r>
        <w:br/>
        <w:t xml:space="preserve">Modem Speed: </w:t>
      </w:r>
      <w:r w:rsidR="00622820">
        <w:t>2</w:t>
      </w:r>
      <w:r>
        <w:t>000kbps</w:t>
      </w:r>
      <w:r>
        <w:br/>
        <w:t xml:space="preserve">Students online: </w:t>
      </w:r>
      <w:r w:rsidR="00622820">
        <w:t>3</w:t>
      </w:r>
      <w:r w:rsidR="005F5DAD">
        <w:br/>
      </w:r>
      <w:r w:rsidR="005F5DAD">
        <w:t xml:space="preserve">Total packets received: </w:t>
      </w:r>
      <w:r w:rsidR="005E71D9">
        <w:t>403</w:t>
      </w:r>
    </w:p>
    <w:p w14:paraId="4E5B40FD" w14:textId="6A789C3A" w:rsidR="00D43224" w:rsidRDefault="00D43224" w:rsidP="00C1502B">
      <w:r>
        <w:rPr>
          <w:noProof/>
        </w:rPr>
        <w:drawing>
          <wp:anchor distT="0" distB="0" distL="114300" distR="114300" simplePos="0" relativeHeight="251661312" behindDoc="0" locked="0" layoutInCell="1" allowOverlap="1" wp14:anchorId="266CAD69" wp14:editId="71FF4EA2">
            <wp:simplePos x="0" y="0"/>
            <wp:positionH relativeFrom="column">
              <wp:posOffset>-2540</wp:posOffset>
            </wp:positionH>
            <wp:positionV relativeFrom="paragraph">
              <wp:posOffset>330200</wp:posOffset>
            </wp:positionV>
            <wp:extent cx="6071870" cy="5000625"/>
            <wp:effectExtent l="0" t="0" r="24130" b="9525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F8FF1A4-0B68-48EE-9CF4-914AF89468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493ED" w14:textId="77777777" w:rsidR="00D43224" w:rsidRDefault="00D43224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16BBB428" w14:textId="7C912355" w:rsidR="00D43224" w:rsidRDefault="00D43224" w:rsidP="008B421D">
      <w:pPr>
        <w:pStyle w:val="Heading2"/>
      </w:pPr>
      <w:r>
        <w:t>G</w:t>
      </w:r>
      <w:r w:rsidR="00002C93">
        <w:t>2</w:t>
      </w:r>
      <w:r>
        <w:t xml:space="preserve"> – </w:t>
      </w:r>
      <w:r w:rsidR="00002C93">
        <w:t>ARQ</w:t>
      </w:r>
      <w:r>
        <w:t xml:space="preserve"> Response Test (</w:t>
      </w:r>
      <w:r w:rsidR="00F202DE" w:rsidRPr="00F202DE">
        <w:t>2021-05-06 22:52</w:t>
      </w:r>
      <w:r>
        <w:t>)</w:t>
      </w:r>
    </w:p>
    <w:p w14:paraId="39FB19D4" w14:textId="795AEFC6" w:rsidR="00D43224" w:rsidRPr="001B7651" w:rsidRDefault="00D43224" w:rsidP="008B421D">
      <w:pPr>
        <w:pStyle w:val="Heading3"/>
      </w:pPr>
      <w:r>
        <w:t xml:space="preserve">Started at: </w:t>
      </w:r>
      <w:r w:rsidR="00F202DE" w:rsidRPr="00F202DE">
        <w:t>2021-05-06</w:t>
      </w:r>
      <w:r w:rsidR="00F202DE">
        <w:t xml:space="preserve"> </w:t>
      </w:r>
      <w:r w:rsidR="00F202DE" w:rsidRPr="00F202DE">
        <w:t>22</w:t>
      </w:r>
      <w:r w:rsidR="00F202DE">
        <w:t>:</w:t>
      </w:r>
      <w:r w:rsidR="00F202DE" w:rsidRPr="00F202DE">
        <w:t>52</w:t>
      </w:r>
      <w:r w:rsidR="00F202DE">
        <w:t>:</w:t>
      </w:r>
      <w:r w:rsidR="00F202DE" w:rsidRPr="00F202DE">
        <w:t>10</w:t>
      </w:r>
      <w:r w:rsidR="00F202DE">
        <w:t>:</w:t>
      </w:r>
      <w:r w:rsidR="00F202DE" w:rsidRPr="00F202DE">
        <w:t>7</w:t>
      </w:r>
      <w:r>
        <w:br/>
        <w:t xml:space="preserve">Finished at: </w:t>
      </w:r>
      <w:r w:rsidR="00616BFA" w:rsidRPr="00616BFA">
        <w:t>2021-05-06</w:t>
      </w:r>
      <w:r w:rsidR="00616BFA">
        <w:t xml:space="preserve"> </w:t>
      </w:r>
      <w:r w:rsidR="00616BFA" w:rsidRPr="00616BFA">
        <w:t>22</w:t>
      </w:r>
      <w:r w:rsidR="00616BFA">
        <w:t>:</w:t>
      </w:r>
      <w:r w:rsidR="00616BFA" w:rsidRPr="00616BFA">
        <w:t>57</w:t>
      </w:r>
      <w:r w:rsidR="00616BFA">
        <w:t>:</w:t>
      </w:r>
      <w:r w:rsidR="00616BFA" w:rsidRPr="00616BFA">
        <w:t>10</w:t>
      </w:r>
      <w:r w:rsidR="00616BFA">
        <w:t>:</w:t>
      </w:r>
      <w:r w:rsidR="00616BFA" w:rsidRPr="00616BFA">
        <w:t>8</w:t>
      </w:r>
      <w:r>
        <w:br/>
      </w:r>
      <w:r w:rsidR="00E137D3">
        <w:t>ACK result</w:t>
      </w:r>
      <w:r>
        <w:t xml:space="preserve"> code: </w:t>
      </w:r>
      <w:r w:rsidR="00E137D3" w:rsidRPr="00E137D3">
        <w:t>Q0185</w:t>
      </w:r>
      <w:r w:rsidR="00E137D3">
        <w:br/>
        <w:t>N</w:t>
      </w:r>
      <w:r w:rsidR="00E137D3">
        <w:t xml:space="preserve">ACK result code: </w:t>
      </w:r>
      <w:r w:rsidR="00802C4D" w:rsidRPr="00802C4D">
        <w:t>R5258</w:t>
      </w:r>
      <w:r>
        <w:br/>
        <w:t xml:space="preserve">Modem Speed: </w:t>
      </w:r>
      <w:r w:rsidR="00E17650">
        <w:t>1</w:t>
      </w:r>
      <w:r>
        <w:t>000kbps</w:t>
      </w:r>
      <w:r>
        <w:br/>
        <w:t>Students online: 3</w:t>
      </w:r>
      <w:r w:rsidR="00661012">
        <w:br/>
      </w:r>
      <w:r w:rsidR="00661012">
        <w:t>Total packets received</w:t>
      </w:r>
      <w:r w:rsidR="00661012">
        <w:t xml:space="preserve"> correctly</w:t>
      </w:r>
      <w:r w:rsidR="00661012">
        <w:t xml:space="preserve">: </w:t>
      </w:r>
      <w:r w:rsidR="00A37D17">
        <w:t>356</w:t>
      </w:r>
      <w:r w:rsidR="006678B6">
        <w:br/>
      </w:r>
      <w:r w:rsidR="006678B6">
        <w:t xml:space="preserve">Total packets received </w:t>
      </w:r>
      <w:r w:rsidR="006678B6">
        <w:t>in</w:t>
      </w:r>
      <w:r w:rsidR="006678B6">
        <w:t xml:space="preserve">correctly: </w:t>
      </w:r>
      <w:r w:rsidR="00674F3E">
        <w:t>89</w:t>
      </w:r>
    </w:p>
    <w:p w14:paraId="28215D8E" w14:textId="167BD35C" w:rsidR="00D43224" w:rsidRDefault="00020990" w:rsidP="00C1502B">
      <w:r>
        <w:rPr>
          <w:noProof/>
        </w:rPr>
        <w:drawing>
          <wp:anchor distT="0" distB="0" distL="114300" distR="114300" simplePos="0" relativeHeight="251663360" behindDoc="0" locked="0" layoutInCell="1" allowOverlap="1" wp14:anchorId="27681F1B" wp14:editId="78D6B357">
            <wp:simplePos x="0" y="0"/>
            <wp:positionH relativeFrom="column">
              <wp:posOffset>-2540</wp:posOffset>
            </wp:positionH>
            <wp:positionV relativeFrom="paragraph">
              <wp:posOffset>302895</wp:posOffset>
            </wp:positionV>
            <wp:extent cx="6115050" cy="4562475"/>
            <wp:effectExtent l="0" t="0" r="19050" b="9525"/>
            <wp:wrapTopAndBottom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6834275-3FFB-4A62-A9BD-C0E70CDDE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2ECE9" w14:textId="77777777" w:rsidR="004A78EE" w:rsidRDefault="004A78EE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1CD76F8D" w14:textId="1A09F1CE" w:rsidR="004A78EE" w:rsidRDefault="004A78EE" w:rsidP="008B421D">
      <w:pPr>
        <w:pStyle w:val="Heading2"/>
      </w:pPr>
      <w:r>
        <w:t>G2</w:t>
      </w:r>
      <w:r w:rsidR="00301DCA">
        <w:t>’</w:t>
      </w:r>
      <w:r>
        <w:t xml:space="preserve"> – ARQ Response Test</w:t>
      </w:r>
      <w:r w:rsidR="00301DCA">
        <w:t xml:space="preserve"> 2</w:t>
      </w:r>
      <w:r>
        <w:t xml:space="preserve"> (</w:t>
      </w:r>
      <w:r w:rsidRPr="00F202DE">
        <w:t>2021-05-06 22:5</w:t>
      </w:r>
      <w:r w:rsidR="00301DCA">
        <w:t>8</w:t>
      </w:r>
      <w:r>
        <w:t>)</w:t>
      </w:r>
    </w:p>
    <w:p w14:paraId="0FDF43F3" w14:textId="0C14887D" w:rsidR="004A78EE" w:rsidRPr="001B7651" w:rsidRDefault="004A78EE" w:rsidP="008B421D">
      <w:pPr>
        <w:pStyle w:val="Heading3"/>
      </w:pPr>
      <w:r>
        <w:t xml:space="preserve">Started at: </w:t>
      </w:r>
      <w:r w:rsidRPr="00F202DE">
        <w:t>2021-05-06</w:t>
      </w:r>
      <w:r>
        <w:t xml:space="preserve"> </w:t>
      </w:r>
      <w:r w:rsidRPr="00F202DE">
        <w:t>22</w:t>
      </w:r>
      <w:r>
        <w:t>:</w:t>
      </w:r>
      <w:r w:rsidRPr="00F202DE">
        <w:t>5</w:t>
      </w:r>
      <w:r w:rsidR="00301DCA">
        <w:t>8</w:t>
      </w:r>
      <w:r>
        <w:t>:</w:t>
      </w:r>
      <w:r w:rsidRPr="00F202DE">
        <w:t>1</w:t>
      </w:r>
      <w:r w:rsidR="00301DCA">
        <w:t>6</w:t>
      </w:r>
      <w:r>
        <w:t>:</w:t>
      </w:r>
      <w:r w:rsidR="00301DCA">
        <w:t>2</w:t>
      </w:r>
      <w:r>
        <w:br/>
        <w:t xml:space="preserve">Finished at: </w:t>
      </w:r>
      <w:r w:rsidRPr="00616BFA">
        <w:t>2021-05-06</w:t>
      </w:r>
      <w:r>
        <w:t xml:space="preserve"> </w:t>
      </w:r>
      <w:r w:rsidRPr="00616BFA">
        <w:t>2</w:t>
      </w:r>
      <w:r w:rsidR="00301DCA">
        <w:t>3</w:t>
      </w:r>
      <w:r>
        <w:t>:</w:t>
      </w:r>
      <w:r w:rsidR="00301DCA">
        <w:t>0</w:t>
      </w:r>
      <w:r w:rsidR="00F40A80">
        <w:t>3</w:t>
      </w:r>
      <w:r>
        <w:t>:</w:t>
      </w:r>
      <w:r w:rsidRPr="00616BFA">
        <w:t>1</w:t>
      </w:r>
      <w:r w:rsidR="00F40A80">
        <w:t>6</w:t>
      </w:r>
      <w:r>
        <w:t>:</w:t>
      </w:r>
      <w:r w:rsidR="00F40A80">
        <w:t>3</w:t>
      </w:r>
      <w:r>
        <w:br/>
        <w:t xml:space="preserve">ACK result code: </w:t>
      </w:r>
      <w:r w:rsidRPr="00E137D3">
        <w:t>Q0185</w:t>
      </w:r>
      <w:r>
        <w:br/>
        <w:t xml:space="preserve">NACK result code: </w:t>
      </w:r>
      <w:r w:rsidRPr="00802C4D">
        <w:t>R5258</w:t>
      </w:r>
      <w:r>
        <w:br/>
        <w:t xml:space="preserve">Modem Speed: </w:t>
      </w:r>
      <w:r w:rsidR="00F40A80">
        <w:t>2</w:t>
      </w:r>
      <w:r>
        <w:t>000kbps</w:t>
      </w:r>
      <w:r>
        <w:br/>
        <w:t>Students online: 3</w:t>
      </w:r>
      <w:r w:rsidR="00A50EEA">
        <w:br/>
      </w:r>
      <w:r w:rsidR="00A50EEA">
        <w:t xml:space="preserve">Total packets received correctly: </w:t>
      </w:r>
      <w:r w:rsidR="003E54C7">
        <w:t>665</w:t>
      </w:r>
      <w:r w:rsidR="00A50EEA">
        <w:br/>
        <w:t xml:space="preserve">Total packets received incorrectly: </w:t>
      </w:r>
      <w:r w:rsidR="003E54C7">
        <w:t>1</w:t>
      </w:r>
      <w:r w:rsidR="00A50EEA">
        <w:t>89</w:t>
      </w:r>
    </w:p>
    <w:p w14:paraId="7431AB3E" w14:textId="3DC25380" w:rsidR="00F40A80" w:rsidRDefault="00170D73" w:rsidP="00C1502B">
      <w:r>
        <w:rPr>
          <w:noProof/>
        </w:rPr>
        <w:drawing>
          <wp:anchor distT="0" distB="0" distL="114300" distR="114300" simplePos="0" relativeHeight="251665408" behindDoc="0" locked="0" layoutInCell="1" allowOverlap="1" wp14:anchorId="523F124C" wp14:editId="55248412">
            <wp:simplePos x="0" y="0"/>
            <wp:positionH relativeFrom="column">
              <wp:posOffset>-2540</wp:posOffset>
            </wp:positionH>
            <wp:positionV relativeFrom="paragraph">
              <wp:posOffset>203835</wp:posOffset>
            </wp:positionV>
            <wp:extent cx="6172200" cy="4591050"/>
            <wp:effectExtent l="0" t="0" r="19050" b="19050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0D8DA4A-E24A-440C-BAF7-4B9F42EA60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6D5C7" w14:textId="77777777" w:rsidR="00D7338A" w:rsidRDefault="00D7338A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76E3DC0D" w14:textId="2895C3DC" w:rsidR="00D7338A" w:rsidRDefault="00D7338A" w:rsidP="008B421D">
      <w:pPr>
        <w:pStyle w:val="Heading2"/>
      </w:pPr>
      <w:r>
        <w:t>G</w:t>
      </w:r>
      <w:r>
        <w:t>3</w:t>
      </w:r>
      <w:r>
        <w:t xml:space="preserve"> – </w:t>
      </w:r>
      <w:r w:rsidR="00E26409">
        <w:t>Retransmis</w:t>
      </w:r>
      <w:r w:rsidR="00105FB2">
        <w:t>s</w:t>
      </w:r>
      <w:r w:rsidR="00E26409">
        <w:t>ions pro</w:t>
      </w:r>
      <w:r w:rsidR="00105FB2">
        <w:t>b</w:t>
      </w:r>
      <w:r w:rsidR="00E26409">
        <w:t>ability distribution</w:t>
      </w:r>
      <w:r>
        <w:t xml:space="preserve"> (</w:t>
      </w:r>
      <w:r w:rsidR="00001F3A" w:rsidRPr="00F202DE">
        <w:t>2021-05-06 22:52</w:t>
      </w:r>
      <w:r>
        <w:t>)</w:t>
      </w:r>
    </w:p>
    <w:p w14:paraId="4516C75D" w14:textId="505F4FD6" w:rsidR="00001F3A" w:rsidRPr="001B7651" w:rsidRDefault="00001F3A" w:rsidP="008B421D">
      <w:pPr>
        <w:pStyle w:val="Heading3"/>
      </w:pPr>
      <w:r>
        <w:t xml:space="preserve">Started at: </w:t>
      </w:r>
      <w:r w:rsidRPr="00F202DE">
        <w:t>2021-05-06</w:t>
      </w:r>
      <w:r>
        <w:t xml:space="preserve"> </w:t>
      </w:r>
      <w:r w:rsidRPr="00F202DE">
        <w:t>22</w:t>
      </w:r>
      <w:r>
        <w:t>:</w:t>
      </w:r>
      <w:r w:rsidRPr="00F202DE">
        <w:t>52</w:t>
      </w:r>
      <w:r>
        <w:t>:</w:t>
      </w:r>
      <w:r w:rsidRPr="00F202DE">
        <w:t>10</w:t>
      </w:r>
      <w:r>
        <w:t>:</w:t>
      </w:r>
      <w:r w:rsidRPr="00F202DE">
        <w:t>7</w:t>
      </w:r>
      <w:r>
        <w:br/>
        <w:t xml:space="preserve">Finished at: </w:t>
      </w:r>
      <w:r w:rsidRPr="00616BFA">
        <w:t>2021-05-06</w:t>
      </w:r>
      <w:r>
        <w:t xml:space="preserve"> </w:t>
      </w:r>
      <w:r w:rsidRPr="00616BFA">
        <w:t>22</w:t>
      </w:r>
      <w:r>
        <w:t>:</w:t>
      </w:r>
      <w:r w:rsidRPr="00616BFA">
        <w:t>57</w:t>
      </w:r>
      <w:r>
        <w:t>:</w:t>
      </w:r>
      <w:r w:rsidRPr="00616BFA">
        <w:t>10</w:t>
      </w:r>
      <w:r>
        <w:t>:</w:t>
      </w:r>
      <w:r w:rsidRPr="00616BFA">
        <w:t>8</w:t>
      </w:r>
      <w:r>
        <w:br/>
        <w:t xml:space="preserve">ACK result code: </w:t>
      </w:r>
      <w:r w:rsidRPr="00E137D3">
        <w:t>Q0185</w:t>
      </w:r>
      <w:r>
        <w:br/>
        <w:t xml:space="preserve">NACK result code: </w:t>
      </w:r>
      <w:r w:rsidRPr="00802C4D">
        <w:t>R5258</w:t>
      </w:r>
      <w:r>
        <w:br/>
        <w:t>Modem Speed: 1000kbps</w:t>
      </w:r>
      <w:r>
        <w:br/>
        <w:t>Students online: 3</w:t>
      </w:r>
      <w:r w:rsidR="00D4571B">
        <w:br/>
      </w:r>
      <w:r w:rsidR="00D4571B">
        <w:t>Total packets received correctly: 356</w:t>
      </w:r>
      <w:r w:rsidR="00D4571B">
        <w:br/>
        <w:t>Total packets received incorrectly: 89</w:t>
      </w:r>
    </w:p>
    <w:p w14:paraId="0DCE8B00" w14:textId="77777777" w:rsidR="001D120C" w:rsidRDefault="001D120C">
      <w:pPr>
        <w:divId w:val="296030505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7B72C7B" wp14:editId="490DB829">
            <wp:extent cx="6133039" cy="38862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39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696C" w14:textId="7882B8DC" w:rsidR="00C93D99" w:rsidRDefault="00C93D99">
      <w:pPr>
        <w:divId w:val="1057165848"/>
        <w:rPr>
          <w:rFonts w:eastAsia="Times New Roman"/>
        </w:rPr>
      </w:pPr>
    </w:p>
    <w:p w14:paraId="48883BE9" w14:textId="2D6F45EB" w:rsidR="00165683" w:rsidRDefault="00165683">
      <w:pPr>
        <w:divId w:val="1057165848"/>
        <w:rPr>
          <w:rFonts w:eastAsia="Times New Roman"/>
        </w:rPr>
      </w:pPr>
    </w:p>
    <w:p w14:paraId="68544656" w14:textId="77777777" w:rsidR="00165683" w:rsidRDefault="00165683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041B2EE8" w14:textId="3C656081" w:rsidR="00165683" w:rsidRDefault="00165683" w:rsidP="008B421D">
      <w:pPr>
        <w:pStyle w:val="Heading2"/>
      </w:pPr>
      <w:r>
        <w:t>G3</w:t>
      </w:r>
      <w:r>
        <w:t>’</w:t>
      </w:r>
      <w:r>
        <w:t xml:space="preserve"> – Retransmissions probability distribution</w:t>
      </w:r>
      <w:r>
        <w:t xml:space="preserve"> 2</w:t>
      </w:r>
      <w:r>
        <w:t xml:space="preserve"> (</w:t>
      </w:r>
      <w:r w:rsidRPr="00F202DE">
        <w:t>2021-05-06 22:5</w:t>
      </w:r>
      <w:r>
        <w:t>8</w:t>
      </w:r>
      <w:r>
        <w:t>)</w:t>
      </w:r>
    </w:p>
    <w:p w14:paraId="4F495C52" w14:textId="7506E9AD" w:rsidR="00165683" w:rsidRPr="001B7651" w:rsidRDefault="00165683" w:rsidP="008B421D">
      <w:pPr>
        <w:pStyle w:val="Heading3"/>
      </w:pPr>
      <w:r>
        <w:t xml:space="preserve">Started at: </w:t>
      </w:r>
      <w:r w:rsidRPr="00F202DE">
        <w:t>2021-05-06</w:t>
      </w:r>
      <w:r>
        <w:t xml:space="preserve"> </w:t>
      </w:r>
      <w:r w:rsidRPr="00F202DE">
        <w:t>22</w:t>
      </w:r>
      <w:r>
        <w:t>:</w:t>
      </w:r>
      <w:r w:rsidRPr="00F202DE">
        <w:t>5</w:t>
      </w:r>
      <w:r>
        <w:t>8:</w:t>
      </w:r>
      <w:r w:rsidRPr="00F202DE">
        <w:t>1</w:t>
      </w:r>
      <w:r>
        <w:t>6:2</w:t>
      </w:r>
      <w:r>
        <w:br/>
        <w:t xml:space="preserve">Finished at: </w:t>
      </w:r>
      <w:r w:rsidRPr="00616BFA">
        <w:t>2021-05-06</w:t>
      </w:r>
      <w:r>
        <w:t xml:space="preserve"> </w:t>
      </w:r>
      <w:r w:rsidRPr="00616BFA">
        <w:t>2</w:t>
      </w:r>
      <w:r>
        <w:t>3:03:</w:t>
      </w:r>
      <w:r w:rsidRPr="00616BFA">
        <w:t>1</w:t>
      </w:r>
      <w:r>
        <w:t>6:3</w:t>
      </w:r>
      <w:r>
        <w:br/>
        <w:t xml:space="preserve">ACK result code: </w:t>
      </w:r>
      <w:r w:rsidRPr="00E137D3">
        <w:t>Q0185</w:t>
      </w:r>
      <w:r>
        <w:br/>
        <w:t xml:space="preserve">NACK result code: </w:t>
      </w:r>
      <w:r w:rsidRPr="00802C4D">
        <w:t>R5258</w:t>
      </w:r>
      <w:r>
        <w:br/>
        <w:t>Modem Speed: 2000kbps</w:t>
      </w:r>
      <w:r>
        <w:br/>
        <w:t>Students online: 3</w:t>
      </w:r>
      <w:r w:rsidR="005A2589">
        <w:br/>
      </w:r>
      <w:r w:rsidR="005A2589">
        <w:t>Total packets received correctly: 665</w:t>
      </w:r>
      <w:r w:rsidR="005A2589">
        <w:br/>
        <w:t>Total packets received incorrectly: 189</w:t>
      </w:r>
    </w:p>
    <w:p w14:paraId="64C65DC0" w14:textId="77777777" w:rsidR="008043F5" w:rsidRDefault="008043F5">
      <w:pPr>
        <w:divId w:val="21216010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907734E" wp14:editId="294B3DA6">
            <wp:extent cx="6143625" cy="393929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99" cy="393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6EFE" w14:textId="15EB0232" w:rsidR="00D7338A" w:rsidRDefault="00D7338A" w:rsidP="00C1502B"/>
    <w:p w14:paraId="66E0AD1E" w14:textId="77777777" w:rsidR="00983CF7" w:rsidRDefault="00983CF7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545E35C8" w14:textId="583388F8" w:rsidR="00983CF7" w:rsidRDefault="00983CF7" w:rsidP="008B421D">
      <w:pPr>
        <w:pStyle w:val="Heading2"/>
      </w:pPr>
      <w:r>
        <w:t>E</w:t>
      </w:r>
      <w:r>
        <w:t xml:space="preserve">1 – </w:t>
      </w:r>
      <w:r>
        <w:t>Image without errors</w:t>
      </w:r>
      <w:r>
        <w:t xml:space="preserve"> (</w:t>
      </w:r>
      <w:r w:rsidRPr="007277B7">
        <w:t>2021-05-06</w:t>
      </w:r>
      <w:r>
        <w:t xml:space="preserve"> </w:t>
      </w:r>
      <w:r w:rsidRPr="007277B7">
        <w:t>22</w:t>
      </w:r>
      <w:r>
        <w:t>:</w:t>
      </w:r>
      <w:r w:rsidR="000B6239">
        <w:t>4</w:t>
      </w:r>
      <w:r>
        <w:t>3)</w:t>
      </w:r>
    </w:p>
    <w:p w14:paraId="3D422A59" w14:textId="6A63E8C6" w:rsidR="00983CF7" w:rsidRPr="001B7651" w:rsidRDefault="00983CF7" w:rsidP="008B421D">
      <w:pPr>
        <w:pStyle w:val="Heading3"/>
      </w:pPr>
      <w:r>
        <w:t xml:space="preserve">Started at: </w:t>
      </w:r>
      <w:r w:rsidR="000B6239" w:rsidRPr="000B6239">
        <w:t>2021-05-06</w:t>
      </w:r>
      <w:r w:rsidR="000B6239">
        <w:t xml:space="preserve"> </w:t>
      </w:r>
      <w:r w:rsidR="000B6239" w:rsidRPr="000B6239">
        <w:t>22</w:t>
      </w:r>
      <w:r w:rsidR="000B6239">
        <w:t>:</w:t>
      </w:r>
      <w:r w:rsidR="000B6239" w:rsidRPr="000B6239">
        <w:t>43</w:t>
      </w:r>
      <w:r w:rsidR="000B6239">
        <w:t>:</w:t>
      </w:r>
      <w:r w:rsidR="000B6239" w:rsidRPr="000B6239">
        <w:t>37</w:t>
      </w:r>
      <w:r w:rsidR="000B6239">
        <w:t>:</w:t>
      </w:r>
      <w:r w:rsidR="000B6239" w:rsidRPr="000B6239">
        <w:t>8</w:t>
      </w:r>
      <w:r>
        <w:br/>
        <w:t xml:space="preserve">Finished at: </w:t>
      </w:r>
      <w:r w:rsidR="005E1EF8" w:rsidRPr="005E1EF8">
        <w:t>2021-05-06</w:t>
      </w:r>
      <w:r w:rsidR="005E1EF8">
        <w:t xml:space="preserve"> </w:t>
      </w:r>
      <w:r w:rsidR="005E1EF8" w:rsidRPr="005E1EF8">
        <w:t>22</w:t>
      </w:r>
      <w:r w:rsidR="005E1EF8">
        <w:t>:</w:t>
      </w:r>
      <w:r w:rsidR="005E1EF8" w:rsidRPr="005E1EF8">
        <w:t>43</w:t>
      </w:r>
      <w:r w:rsidR="005E1EF8">
        <w:t>:</w:t>
      </w:r>
      <w:r w:rsidR="005E1EF8" w:rsidRPr="005E1EF8">
        <w:t>52</w:t>
      </w:r>
      <w:r w:rsidR="005E1EF8">
        <w:t>:</w:t>
      </w:r>
      <w:r w:rsidR="005E1EF8" w:rsidRPr="005E1EF8">
        <w:t>5</w:t>
      </w:r>
      <w:r>
        <w:br/>
      </w:r>
      <w:r w:rsidR="005E1EF8">
        <w:t>Image</w:t>
      </w:r>
      <w:r>
        <w:t xml:space="preserve"> request code: </w:t>
      </w:r>
      <w:r w:rsidR="005E1EF8" w:rsidRPr="005E1EF8">
        <w:t>M7185</w:t>
      </w:r>
    </w:p>
    <w:p w14:paraId="73BFEF9C" w14:textId="2C02792C" w:rsidR="00001F3A" w:rsidRDefault="00C774EB" w:rsidP="00C1502B">
      <w:r>
        <w:rPr>
          <w:noProof/>
        </w:rPr>
        <w:drawing>
          <wp:anchor distT="0" distB="0" distL="114300" distR="114300" simplePos="0" relativeHeight="251666432" behindDoc="0" locked="0" layoutInCell="1" allowOverlap="1" wp14:anchorId="75EF57AF" wp14:editId="0C1F154C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6071870" cy="4554220"/>
            <wp:effectExtent l="0" t="0" r="508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DEF64" w14:textId="1327F149" w:rsidR="007F6C92" w:rsidRDefault="007F6C92" w:rsidP="00C1502B"/>
    <w:p w14:paraId="7E602EE5" w14:textId="4AF3FBEE" w:rsidR="00C774EB" w:rsidRDefault="00C774EB" w:rsidP="00C1502B"/>
    <w:p w14:paraId="0D14B34E" w14:textId="6E2F62A4" w:rsidR="00C774EB" w:rsidRDefault="00C774EB" w:rsidP="00C1502B"/>
    <w:p w14:paraId="281FE42E" w14:textId="77777777" w:rsidR="00C774EB" w:rsidRDefault="00C774EB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6A818B6E" w14:textId="0069DF12" w:rsidR="00C774EB" w:rsidRDefault="00C774EB" w:rsidP="008B421D">
      <w:pPr>
        <w:pStyle w:val="Heading2"/>
      </w:pPr>
      <w:r>
        <w:t>E</w:t>
      </w:r>
      <w:r>
        <w:t>2</w:t>
      </w:r>
      <w:r>
        <w:t xml:space="preserve"> – Image with errors (</w:t>
      </w:r>
      <w:r w:rsidRPr="007277B7">
        <w:t>2021-05-06</w:t>
      </w:r>
      <w:r>
        <w:t xml:space="preserve"> </w:t>
      </w:r>
      <w:r w:rsidRPr="007277B7">
        <w:t>22</w:t>
      </w:r>
      <w:r>
        <w:t>:</w:t>
      </w:r>
      <w:r w:rsidR="009D21A2">
        <w:t>44</w:t>
      </w:r>
      <w:r>
        <w:t>)</w:t>
      </w:r>
    </w:p>
    <w:p w14:paraId="06CEE92F" w14:textId="1D063D01" w:rsidR="00C774EB" w:rsidRPr="001B7651" w:rsidRDefault="00C774EB" w:rsidP="008B421D">
      <w:pPr>
        <w:pStyle w:val="Heading3"/>
      </w:pPr>
      <w:r>
        <w:t xml:space="preserve">Started at: </w:t>
      </w:r>
      <w:r w:rsidR="009D21A2" w:rsidRPr="009D21A2">
        <w:t>2021-05-06</w:t>
      </w:r>
      <w:r w:rsidR="009D21A2">
        <w:t xml:space="preserve"> </w:t>
      </w:r>
      <w:r w:rsidR="009D21A2" w:rsidRPr="009D21A2">
        <w:t>22</w:t>
      </w:r>
      <w:r w:rsidR="009D21A2">
        <w:t>:</w:t>
      </w:r>
      <w:r w:rsidR="009D21A2" w:rsidRPr="009D21A2">
        <w:t>44</w:t>
      </w:r>
      <w:r w:rsidR="009D21A2">
        <w:t>:</w:t>
      </w:r>
      <w:r w:rsidR="009D21A2" w:rsidRPr="009D21A2">
        <w:t>56</w:t>
      </w:r>
      <w:r w:rsidR="009D21A2">
        <w:t>:</w:t>
      </w:r>
      <w:r w:rsidR="009D21A2" w:rsidRPr="009D21A2">
        <w:t>1</w:t>
      </w:r>
      <w:r>
        <w:br/>
        <w:t xml:space="preserve">Finished at: </w:t>
      </w:r>
      <w:r w:rsidR="007C36DA" w:rsidRPr="007C36DA">
        <w:t>2021-05-06</w:t>
      </w:r>
      <w:r w:rsidR="007C36DA">
        <w:t xml:space="preserve"> </w:t>
      </w:r>
      <w:r w:rsidR="007C36DA" w:rsidRPr="007C36DA">
        <w:t>22</w:t>
      </w:r>
      <w:r w:rsidR="007C36DA">
        <w:t>:</w:t>
      </w:r>
      <w:r w:rsidR="007C36DA" w:rsidRPr="007C36DA">
        <w:t>45</w:t>
      </w:r>
      <w:r w:rsidR="007C36DA">
        <w:t>:</w:t>
      </w:r>
      <w:r w:rsidR="007C36DA" w:rsidRPr="007C36DA">
        <w:t>13</w:t>
      </w:r>
      <w:r w:rsidR="007C36DA">
        <w:t>:</w:t>
      </w:r>
      <w:r w:rsidR="007C36DA" w:rsidRPr="007C36DA">
        <w:t>1</w:t>
      </w:r>
      <w:r>
        <w:br/>
        <w:t xml:space="preserve">Image request code: </w:t>
      </w:r>
      <w:r w:rsidR="007C36DA" w:rsidRPr="007C36DA">
        <w:t>G6708</w:t>
      </w:r>
    </w:p>
    <w:p w14:paraId="2AE82D55" w14:textId="25397075" w:rsidR="00C774EB" w:rsidRDefault="00746818" w:rsidP="00C1502B">
      <w:r>
        <w:rPr>
          <w:noProof/>
        </w:rPr>
        <w:drawing>
          <wp:anchor distT="0" distB="0" distL="114300" distR="114300" simplePos="0" relativeHeight="251667456" behindDoc="0" locked="0" layoutInCell="1" allowOverlap="1" wp14:anchorId="279BF7AC" wp14:editId="4175312E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6071870" cy="4554220"/>
            <wp:effectExtent l="0" t="0" r="508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2669" w14:textId="79272EA1" w:rsidR="007C36DA" w:rsidRDefault="007C36DA" w:rsidP="00C1502B"/>
    <w:p w14:paraId="6F34DBE5" w14:textId="59E4DD18" w:rsidR="007958A5" w:rsidRDefault="007958A5" w:rsidP="00C1502B"/>
    <w:p w14:paraId="3C02DA21" w14:textId="5476F9DB" w:rsidR="007958A5" w:rsidRDefault="007958A5" w:rsidP="00C1502B"/>
    <w:p w14:paraId="313F701F" w14:textId="57BB8D0B" w:rsidR="007958A5" w:rsidRDefault="007958A5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69BD35FE" w14:textId="08BDA4C0" w:rsidR="007958A5" w:rsidRDefault="007958A5" w:rsidP="008B421D">
      <w:pPr>
        <w:pStyle w:val="Heading2"/>
      </w:pPr>
      <w:r>
        <w:t>M1</w:t>
      </w:r>
      <w:r>
        <w:t xml:space="preserve"> – </w:t>
      </w:r>
      <w:r w:rsidR="00075489">
        <w:t xml:space="preserve">GPS traces </w:t>
      </w:r>
      <w:r>
        <w:t>(</w:t>
      </w:r>
      <w:r w:rsidRPr="007277B7">
        <w:t>2021-05-06</w:t>
      </w:r>
      <w:r>
        <w:t xml:space="preserve"> </w:t>
      </w:r>
      <w:r w:rsidRPr="007277B7">
        <w:t>22</w:t>
      </w:r>
      <w:r>
        <w:t>:4</w:t>
      </w:r>
      <w:r w:rsidR="00F07CB1">
        <w:t>7</w:t>
      </w:r>
      <w:r>
        <w:t>)</w:t>
      </w:r>
    </w:p>
    <w:p w14:paraId="1C580AE4" w14:textId="511ECEA3" w:rsidR="0080385E" w:rsidRPr="0080385E" w:rsidRDefault="009D1492" w:rsidP="0080385E">
      <w:pPr>
        <w:pStyle w:val="Heading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F253D8" wp14:editId="0050F196">
            <wp:simplePos x="0" y="0"/>
            <wp:positionH relativeFrom="column">
              <wp:posOffset>283210</wp:posOffset>
            </wp:positionH>
            <wp:positionV relativeFrom="paragraph">
              <wp:posOffset>1308735</wp:posOffset>
            </wp:positionV>
            <wp:extent cx="5457825" cy="545782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8A5">
        <w:t xml:space="preserve">Started at: </w:t>
      </w:r>
      <w:r w:rsidR="00F07CB1" w:rsidRPr="00F07CB1">
        <w:t>2021-05-06</w:t>
      </w:r>
      <w:r w:rsidR="00F07CB1">
        <w:t xml:space="preserve"> </w:t>
      </w:r>
      <w:r w:rsidR="00F07CB1" w:rsidRPr="00F07CB1">
        <w:t>22</w:t>
      </w:r>
      <w:r w:rsidR="00F07CB1">
        <w:t>:</w:t>
      </w:r>
      <w:r w:rsidR="00F07CB1" w:rsidRPr="00F07CB1">
        <w:t>47</w:t>
      </w:r>
      <w:r w:rsidR="00F07CB1">
        <w:t>:</w:t>
      </w:r>
      <w:r w:rsidR="00F07CB1" w:rsidRPr="00F07CB1">
        <w:t>47</w:t>
      </w:r>
      <w:r w:rsidR="00F07CB1">
        <w:t>:</w:t>
      </w:r>
      <w:r w:rsidR="00F1305B">
        <w:t>7</w:t>
      </w:r>
      <w:r w:rsidR="007958A5">
        <w:br/>
        <w:t xml:space="preserve">Finished at: </w:t>
      </w:r>
      <w:r w:rsidR="004E4CD0" w:rsidRPr="004E4CD0">
        <w:t>2021-05-06</w:t>
      </w:r>
      <w:r w:rsidR="004E4CD0">
        <w:t xml:space="preserve"> </w:t>
      </w:r>
      <w:r w:rsidR="004E4CD0" w:rsidRPr="004E4CD0">
        <w:t>22</w:t>
      </w:r>
      <w:r w:rsidR="004E4CD0">
        <w:t>:</w:t>
      </w:r>
      <w:r w:rsidR="004E4CD0" w:rsidRPr="004E4CD0">
        <w:t>48</w:t>
      </w:r>
      <w:r w:rsidR="004E4CD0">
        <w:t>:</w:t>
      </w:r>
      <w:r w:rsidR="004E4CD0" w:rsidRPr="004E4CD0">
        <w:t>12</w:t>
      </w:r>
      <w:r w:rsidR="004E4CD0">
        <w:t>:</w:t>
      </w:r>
      <w:r w:rsidR="004E4CD0" w:rsidRPr="004E4CD0">
        <w:t>1</w:t>
      </w:r>
      <w:r w:rsidR="007958A5">
        <w:br/>
      </w:r>
      <w:r w:rsidR="004E4CD0">
        <w:t>GPS</w:t>
      </w:r>
      <w:r w:rsidR="007958A5">
        <w:t xml:space="preserve"> request code: </w:t>
      </w:r>
      <w:r w:rsidR="0080385E" w:rsidRPr="0080385E">
        <w:t>P2360</w:t>
      </w:r>
      <w:r w:rsidR="0080385E">
        <w:br/>
        <w:t xml:space="preserve">Follow-up code: </w:t>
      </w:r>
      <w:r w:rsidR="0080385E" w:rsidRPr="0080385E">
        <w:t>R=1000099</w:t>
      </w:r>
      <w:r w:rsidR="0070138C">
        <w:br/>
        <w:t>Time between traces: 20s</w:t>
      </w:r>
    </w:p>
    <w:p w14:paraId="14DCF97A" w14:textId="797A1938" w:rsidR="005F4E03" w:rsidRDefault="005F4E03" w:rsidP="00C1502B"/>
    <w:p w14:paraId="76958963" w14:textId="55559342" w:rsidR="005F4E03" w:rsidRDefault="005F4E03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61C49180" w14:textId="4AABDB80" w:rsidR="005F4E03" w:rsidRDefault="005F4E03" w:rsidP="008B421D">
      <w:pPr>
        <w:pStyle w:val="Heading2"/>
      </w:pPr>
      <w:r>
        <w:t>M1</w:t>
      </w:r>
      <w:r w:rsidR="006F6D89">
        <w:t>’</w:t>
      </w:r>
      <w:r>
        <w:t xml:space="preserve"> – GPS traces</w:t>
      </w:r>
      <w:r w:rsidR="006F6D89">
        <w:t xml:space="preserve"> 2</w:t>
      </w:r>
      <w:r>
        <w:t xml:space="preserve"> (</w:t>
      </w:r>
      <w:r w:rsidRPr="007277B7">
        <w:t>2021-05-06</w:t>
      </w:r>
      <w:r>
        <w:t xml:space="preserve"> </w:t>
      </w:r>
      <w:r w:rsidRPr="007277B7">
        <w:t>22</w:t>
      </w:r>
      <w:r>
        <w:t>:4</w:t>
      </w:r>
      <w:r w:rsidR="006F6D89">
        <w:t>9</w:t>
      </w:r>
      <w:r>
        <w:t>)</w:t>
      </w:r>
    </w:p>
    <w:p w14:paraId="46BE1368" w14:textId="5FF46FDA" w:rsidR="009173FD" w:rsidRDefault="007D488B" w:rsidP="009D1492">
      <w:pPr>
        <w:pStyle w:val="Heading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2690F6" wp14:editId="7686D82C">
            <wp:simplePos x="0" y="0"/>
            <wp:positionH relativeFrom="column">
              <wp:posOffset>263525</wp:posOffset>
            </wp:positionH>
            <wp:positionV relativeFrom="paragraph">
              <wp:posOffset>1279525</wp:posOffset>
            </wp:positionV>
            <wp:extent cx="5514975" cy="551497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E03">
        <w:t xml:space="preserve">Started at: </w:t>
      </w:r>
      <w:r w:rsidR="006F6D89" w:rsidRPr="006F6D89">
        <w:t>2021-05-06</w:t>
      </w:r>
      <w:r w:rsidR="006F6D89">
        <w:t xml:space="preserve"> </w:t>
      </w:r>
      <w:r w:rsidR="006F6D89" w:rsidRPr="006F6D89">
        <w:t>22</w:t>
      </w:r>
      <w:r w:rsidR="006F6D89">
        <w:t>:</w:t>
      </w:r>
      <w:r w:rsidR="006F6D89" w:rsidRPr="006F6D89">
        <w:t>49</w:t>
      </w:r>
      <w:r w:rsidR="006F6D89">
        <w:t>:</w:t>
      </w:r>
      <w:r w:rsidR="006F6D89" w:rsidRPr="006F6D89">
        <w:t>59</w:t>
      </w:r>
      <w:r w:rsidR="006F6D89">
        <w:t>:</w:t>
      </w:r>
      <w:r w:rsidR="006F6D89" w:rsidRPr="006F6D89">
        <w:t>1</w:t>
      </w:r>
      <w:r w:rsidR="005F4E03">
        <w:br/>
        <w:t xml:space="preserve">Finished at: </w:t>
      </w:r>
      <w:r w:rsidR="004427D5" w:rsidRPr="004427D5">
        <w:t>2021-05-06</w:t>
      </w:r>
      <w:r w:rsidR="004427D5">
        <w:t xml:space="preserve"> </w:t>
      </w:r>
      <w:r w:rsidR="004427D5" w:rsidRPr="004427D5">
        <w:t>22</w:t>
      </w:r>
      <w:r w:rsidR="004427D5">
        <w:t>:</w:t>
      </w:r>
      <w:r w:rsidR="004427D5" w:rsidRPr="004427D5">
        <w:t>50</w:t>
      </w:r>
      <w:r w:rsidR="004427D5">
        <w:t>:</w:t>
      </w:r>
      <w:r w:rsidR="004427D5" w:rsidRPr="004427D5">
        <w:t>24</w:t>
      </w:r>
      <w:r w:rsidR="004427D5">
        <w:t>:</w:t>
      </w:r>
      <w:r w:rsidR="004427D5" w:rsidRPr="004427D5">
        <w:t>2</w:t>
      </w:r>
      <w:r w:rsidR="005F4E03">
        <w:br/>
        <w:t xml:space="preserve">GPS request code: </w:t>
      </w:r>
      <w:r w:rsidR="005F4E03" w:rsidRPr="0080385E">
        <w:t>P2360</w:t>
      </w:r>
      <w:r w:rsidR="005F4E03">
        <w:br/>
        <w:t xml:space="preserve">Follow-up code: </w:t>
      </w:r>
      <w:r w:rsidR="005F4E03" w:rsidRPr="0080385E">
        <w:t>R=10</w:t>
      </w:r>
      <w:r w:rsidR="004427D5">
        <w:t>5</w:t>
      </w:r>
      <w:r w:rsidR="005F4E03" w:rsidRPr="0080385E">
        <w:t>0099</w:t>
      </w:r>
      <w:r w:rsidR="009D1492">
        <w:br/>
      </w:r>
      <w:r w:rsidR="009D1492">
        <w:t>Time between traces: 20s</w:t>
      </w:r>
    </w:p>
    <w:p w14:paraId="722F6527" w14:textId="15AA8026" w:rsidR="00AA2293" w:rsidRDefault="00AA2293" w:rsidP="00AA2293"/>
    <w:p w14:paraId="3D15DF01" w14:textId="2712A239" w:rsidR="007D488B" w:rsidRDefault="007D488B" w:rsidP="007D488B">
      <w:pPr>
        <w:pStyle w:val="Heading2"/>
        <w:rPr>
          <w:lang w:val="el-GR"/>
        </w:rPr>
      </w:pPr>
      <w:r>
        <w:rPr>
          <w:lang w:val="el-GR"/>
        </w:rPr>
        <w:lastRenderedPageBreak/>
        <w:t>Υπολογισμοί</w:t>
      </w:r>
      <w:r w:rsidR="00100E54">
        <w:rPr>
          <w:lang w:val="el-GR"/>
        </w:rPr>
        <w:t xml:space="preserve"> </w:t>
      </w:r>
      <w:r w:rsidR="00100E54">
        <w:t>BER</w:t>
      </w:r>
    </w:p>
    <w:p w14:paraId="10E61C9B" w14:textId="7C18B8E5" w:rsidR="00E0234B" w:rsidRPr="000E1AA5" w:rsidRDefault="00E72AB7" w:rsidP="00E0234B">
      <w:pPr>
        <w:rPr>
          <w:lang w:val="el-GR"/>
        </w:rPr>
      </w:pPr>
      <w:r>
        <w:rPr>
          <w:lang w:val="el-GR"/>
        </w:rPr>
        <w:t xml:space="preserve">Θα χρησιμοποιήσω τον τύπο: </w:t>
      </w:r>
      <w:r w:rsidRPr="00E72AB7">
        <w:rPr>
          <w:lang w:val="el-GR"/>
        </w:rPr>
        <w:t>P = (1 - BER)^L</w:t>
      </w:r>
      <w:r>
        <w:rPr>
          <w:lang w:val="el-GR"/>
        </w:rPr>
        <w:t xml:space="preserve">, όπου </w:t>
      </w:r>
      <w:r>
        <w:t>P</w:t>
      </w:r>
      <w:r w:rsidR="00D8170B">
        <w:t xml:space="preserve"> = ack</w:t>
      </w:r>
      <w:r w:rsidR="00994A66">
        <w:t xml:space="preserve"> </w:t>
      </w:r>
      <w:r w:rsidR="00D8170B">
        <w:t xml:space="preserve">/(ack + </w:t>
      </w:r>
      <w:proofErr w:type="spellStart"/>
      <w:r w:rsidR="00D8170B">
        <w:t>nack</w:t>
      </w:r>
      <w:proofErr w:type="spellEnd"/>
      <w:r w:rsidR="00D8170B">
        <w:t>)</w:t>
      </w:r>
      <w:r>
        <w:rPr>
          <w:lang w:val="el-GR"/>
        </w:rPr>
        <w:t xml:space="preserve"> </w:t>
      </w:r>
      <w:r w:rsidR="00A579FF">
        <w:rPr>
          <w:lang w:val="el-GR"/>
        </w:rPr>
        <w:t xml:space="preserve">και </w:t>
      </w:r>
      <w:r w:rsidR="00A579FF">
        <w:t xml:space="preserve">L </w:t>
      </w:r>
      <w:r w:rsidR="000E1AA5">
        <w:rPr>
          <w:lang w:val="el-GR"/>
        </w:rPr>
        <w:t xml:space="preserve">το μήκος του μηνύματος σε </w:t>
      </w:r>
      <w:r w:rsidR="000E1AA5">
        <w:t>bits.</w:t>
      </w:r>
    </w:p>
    <w:p w14:paraId="5F839225" w14:textId="660E657F" w:rsidR="0014543F" w:rsidRDefault="00455122" w:rsidP="00E0234B">
      <w:r>
        <w:t xml:space="preserve">G2,G3: </w:t>
      </w:r>
      <w:r w:rsidR="00AF7BB7">
        <w:t xml:space="preserve">BER = </w:t>
      </w:r>
      <w:r w:rsidR="00A579FF">
        <w:t xml:space="preserve">1 - ( </w:t>
      </w:r>
      <w:r w:rsidR="00437EC2">
        <w:t>356/(356+89)</w:t>
      </w:r>
      <w:r w:rsidR="00A579FF">
        <w:t xml:space="preserve"> )</w:t>
      </w:r>
      <w:r w:rsidR="006A7C81">
        <w:t>^(1/</w:t>
      </w:r>
      <w:r w:rsidR="002963F8">
        <w:t>128</w:t>
      </w:r>
      <w:r w:rsidR="006A7C81">
        <w:t xml:space="preserve">) = </w:t>
      </w:r>
      <w:r w:rsidR="00E6594C">
        <w:t>1</w:t>
      </w:r>
      <w:r w:rsidR="00E31511">
        <w:t>.7417x10^(-3)</w:t>
      </w:r>
      <w:r w:rsidR="00A579FF">
        <w:t xml:space="preserve"> </w:t>
      </w:r>
    </w:p>
    <w:p w14:paraId="368C1422" w14:textId="5605B5DE" w:rsidR="007D488B" w:rsidRPr="00AB3089" w:rsidRDefault="00AB3089" w:rsidP="00AA2293">
      <w:pPr>
        <w:rPr>
          <w:lang w:val="el-GR"/>
        </w:rPr>
      </w:pPr>
      <w:r>
        <w:t>G2</w:t>
      </w:r>
      <w:r>
        <w:t>’</w:t>
      </w:r>
      <w:r>
        <w:t>,G3</w:t>
      </w:r>
      <w:r>
        <w:t>’</w:t>
      </w:r>
      <w:r>
        <w:t>:</w:t>
      </w:r>
      <w:r w:rsidR="00D57BDF">
        <w:t xml:space="preserve"> </w:t>
      </w:r>
      <w:r>
        <w:t>BER</w:t>
      </w:r>
      <w:r>
        <w:t>’</w:t>
      </w:r>
      <w:r>
        <w:t xml:space="preserve"> = 1 - ( 6</w:t>
      </w:r>
      <w:r w:rsidR="00D57BDF">
        <w:t>65</w:t>
      </w:r>
      <w:r>
        <w:t>/(</w:t>
      </w:r>
      <w:r w:rsidR="00D57BDF">
        <w:t>6</w:t>
      </w:r>
      <w:r>
        <w:t>6</w:t>
      </w:r>
      <w:r w:rsidR="00D57BDF">
        <w:t>5</w:t>
      </w:r>
      <w:r>
        <w:t>+</w:t>
      </w:r>
      <w:r w:rsidR="00D57BDF">
        <w:t>1</w:t>
      </w:r>
      <w:r>
        <w:t xml:space="preserve">89) )^(1/128) </w:t>
      </w:r>
      <w:r w:rsidR="00502439">
        <w:t>=</w:t>
      </w:r>
      <w:r>
        <w:t xml:space="preserve"> 1.</w:t>
      </w:r>
      <w:r w:rsidR="00CE1ABC">
        <w:t>3</w:t>
      </w:r>
      <w:r>
        <w:t>7</w:t>
      </w:r>
      <w:r w:rsidR="00502439">
        <w:t>43</w:t>
      </w:r>
      <w:r>
        <w:t xml:space="preserve">x10^(-3) </w:t>
      </w:r>
    </w:p>
    <w:sectPr w:rsidR="007D488B" w:rsidRPr="00AB3089">
      <w:footerReference w:type="default" r:id="rId1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B993" w14:textId="77777777" w:rsidR="00AC06D2" w:rsidRDefault="00AC06D2">
      <w:pPr>
        <w:spacing w:after="0" w:line="240" w:lineRule="auto"/>
      </w:pPr>
      <w:r>
        <w:separator/>
      </w:r>
    </w:p>
    <w:p w14:paraId="4ADC1305" w14:textId="77777777" w:rsidR="00AC06D2" w:rsidRDefault="00AC06D2"/>
    <w:p w14:paraId="77D27FC1" w14:textId="77777777" w:rsidR="00AC06D2" w:rsidRDefault="00AC06D2"/>
  </w:endnote>
  <w:endnote w:type="continuationSeparator" w:id="0">
    <w:p w14:paraId="6D22A23D" w14:textId="77777777" w:rsidR="00AC06D2" w:rsidRDefault="00AC06D2">
      <w:pPr>
        <w:spacing w:after="0" w:line="240" w:lineRule="auto"/>
      </w:pPr>
      <w:r>
        <w:continuationSeparator/>
      </w:r>
    </w:p>
    <w:p w14:paraId="64B6FC30" w14:textId="77777777" w:rsidR="00AC06D2" w:rsidRDefault="00AC06D2"/>
    <w:p w14:paraId="5AF5AB5B" w14:textId="77777777" w:rsidR="00AC06D2" w:rsidRDefault="00AC06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D484A" w14:textId="77777777" w:rsidR="007D7036" w:rsidRDefault="00AC06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8C51" w14:textId="77777777" w:rsidR="00AC06D2" w:rsidRDefault="00AC06D2">
      <w:pPr>
        <w:spacing w:after="0" w:line="240" w:lineRule="auto"/>
      </w:pPr>
      <w:r>
        <w:separator/>
      </w:r>
    </w:p>
    <w:p w14:paraId="30FAED0C" w14:textId="77777777" w:rsidR="00AC06D2" w:rsidRDefault="00AC06D2"/>
    <w:p w14:paraId="2564B53C" w14:textId="77777777" w:rsidR="00AC06D2" w:rsidRDefault="00AC06D2"/>
  </w:footnote>
  <w:footnote w:type="continuationSeparator" w:id="0">
    <w:p w14:paraId="6E8F4F75" w14:textId="77777777" w:rsidR="00AC06D2" w:rsidRDefault="00AC06D2">
      <w:pPr>
        <w:spacing w:after="0" w:line="240" w:lineRule="auto"/>
      </w:pPr>
      <w:r>
        <w:continuationSeparator/>
      </w:r>
    </w:p>
    <w:p w14:paraId="0AE824A2" w14:textId="77777777" w:rsidR="00AC06D2" w:rsidRDefault="00AC06D2"/>
    <w:p w14:paraId="06D20856" w14:textId="77777777" w:rsidR="00AC06D2" w:rsidRDefault="00AC06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38"/>
    <w:rsid w:val="00001F3A"/>
    <w:rsid w:val="00002C93"/>
    <w:rsid w:val="00006823"/>
    <w:rsid w:val="00020990"/>
    <w:rsid w:val="00036135"/>
    <w:rsid w:val="00075489"/>
    <w:rsid w:val="000A6538"/>
    <w:rsid w:val="000B6239"/>
    <w:rsid w:val="000C5196"/>
    <w:rsid w:val="000E1AA5"/>
    <w:rsid w:val="00100E54"/>
    <w:rsid w:val="00105FB2"/>
    <w:rsid w:val="001332C9"/>
    <w:rsid w:val="0014543F"/>
    <w:rsid w:val="00165683"/>
    <w:rsid w:val="00170D73"/>
    <w:rsid w:val="001B7651"/>
    <w:rsid w:val="001D120C"/>
    <w:rsid w:val="00283CA8"/>
    <w:rsid w:val="002963F8"/>
    <w:rsid w:val="00301DCA"/>
    <w:rsid w:val="0031208B"/>
    <w:rsid w:val="00387D36"/>
    <w:rsid w:val="003E54C7"/>
    <w:rsid w:val="00410E15"/>
    <w:rsid w:val="00437EC2"/>
    <w:rsid w:val="004427D5"/>
    <w:rsid w:val="00443E98"/>
    <w:rsid w:val="00455122"/>
    <w:rsid w:val="004A78EE"/>
    <w:rsid w:val="004E4CD0"/>
    <w:rsid w:val="00502439"/>
    <w:rsid w:val="005A2589"/>
    <w:rsid w:val="005E1EF8"/>
    <w:rsid w:val="005E71D9"/>
    <w:rsid w:val="005F4E03"/>
    <w:rsid w:val="005F5DAD"/>
    <w:rsid w:val="00616BFA"/>
    <w:rsid w:val="00622820"/>
    <w:rsid w:val="00661012"/>
    <w:rsid w:val="0066428F"/>
    <w:rsid w:val="006678B6"/>
    <w:rsid w:val="00674F3E"/>
    <w:rsid w:val="006A7C81"/>
    <w:rsid w:val="006B77F7"/>
    <w:rsid w:val="006D3C07"/>
    <w:rsid w:val="006F6D89"/>
    <w:rsid w:val="0070138C"/>
    <w:rsid w:val="007277B7"/>
    <w:rsid w:val="007451D3"/>
    <w:rsid w:val="00746818"/>
    <w:rsid w:val="007958A5"/>
    <w:rsid w:val="007C36DA"/>
    <w:rsid w:val="007D488B"/>
    <w:rsid w:val="007D7036"/>
    <w:rsid w:val="007F1013"/>
    <w:rsid w:val="007F6C92"/>
    <w:rsid w:val="00802C4D"/>
    <w:rsid w:val="0080385E"/>
    <w:rsid w:val="008043F5"/>
    <w:rsid w:val="008C6381"/>
    <w:rsid w:val="009173FD"/>
    <w:rsid w:val="00967CA2"/>
    <w:rsid w:val="00983CF7"/>
    <w:rsid w:val="00994A66"/>
    <w:rsid w:val="009D1492"/>
    <w:rsid w:val="009D21A2"/>
    <w:rsid w:val="00A37D17"/>
    <w:rsid w:val="00A50EEA"/>
    <w:rsid w:val="00A579FF"/>
    <w:rsid w:val="00A82B67"/>
    <w:rsid w:val="00A951A3"/>
    <w:rsid w:val="00AA2293"/>
    <w:rsid w:val="00AB3089"/>
    <w:rsid w:val="00AC06D2"/>
    <w:rsid w:val="00AE6022"/>
    <w:rsid w:val="00AE7371"/>
    <w:rsid w:val="00AF7BB7"/>
    <w:rsid w:val="00B11F54"/>
    <w:rsid w:val="00B243DA"/>
    <w:rsid w:val="00BA0EC7"/>
    <w:rsid w:val="00BA5911"/>
    <w:rsid w:val="00BF5D59"/>
    <w:rsid w:val="00C1502B"/>
    <w:rsid w:val="00C63592"/>
    <w:rsid w:val="00C708CE"/>
    <w:rsid w:val="00C774EB"/>
    <w:rsid w:val="00C93D99"/>
    <w:rsid w:val="00CE126A"/>
    <w:rsid w:val="00CE1ABC"/>
    <w:rsid w:val="00CE66E0"/>
    <w:rsid w:val="00CF306A"/>
    <w:rsid w:val="00D1124F"/>
    <w:rsid w:val="00D43224"/>
    <w:rsid w:val="00D4571B"/>
    <w:rsid w:val="00D57BDF"/>
    <w:rsid w:val="00D7338A"/>
    <w:rsid w:val="00D8170B"/>
    <w:rsid w:val="00E0234B"/>
    <w:rsid w:val="00E027C7"/>
    <w:rsid w:val="00E137D3"/>
    <w:rsid w:val="00E17650"/>
    <w:rsid w:val="00E26409"/>
    <w:rsid w:val="00E26826"/>
    <w:rsid w:val="00E31511"/>
    <w:rsid w:val="00E32483"/>
    <w:rsid w:val="00E6594C"/>
    <w:rsid w:val="00E6732A"/>
    <w:rsid w:val="00E72AB7"/>
    <w:rsid w:val="00EB4494"/>
    <w:rsid w:val="00ED3DAD"/>
    <w:rsid w:val="00ED710B"/>
    <w:rsid w:val="00F07CB1"/>
    <w:rsid w:val="00F1305B"/>
    <w:rsid w:val="00F202DE"/>
    <w:rsid w:val="00F40A80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DF211"/>
  <w15:chartTrackingRefBased/>
  <w15:docId w15:val="{4CA9B2E6-F319-454C-BD25-591F3CF7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99D066F-C842-468A-97C0-C2B977DF9F47%7dtf10002040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"/>
              <a:t>2021-05-06 22:24</a:t>
            </a:r>
            <a:br>
              <a:rPr lang="en-US"/>
            </a:br>
            <a:r>
              <a:rPr lang="en-US"/>
              <a:t>E1065</a:t>
            </a:r>
            <a:endParaRPr lang="el"/>
          </a:p>
          <a:p>
            <a:pPr>
              <a:defRPr/>
            </a:pPr>
            <a:r>
              <a:rPr lang="el"/>
              <a:t>9477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'[G1_2021-05-06-22-24-24-0.xlsx]in'!$A$1:$A$354</c:f>
              <c:numCache>
                <c:formatCode>General</c:formatCode>
                <c:ptCount val="354"/>
                <c:pt idx="0">
                  <c:v>724</c:v>
                </c:pt>
                <c:pt idx="1">
                  <c:v>734</c:v>
                </c:pt>
                <c:pt idx="2">
                  <c:v>630</c:v>
                </c:pt>
                <c:pt idx="3">
                  <c:v>694</c:v>
                </c:pt>
                <c:pt idx="4">
                  <c:v>719</c:v>
                </c:pt>
                <c:pt idx="5">
                  <c:v>775</c:v>
                </c:pt>
                <c:pt idx="6">
                  <c:v>820</c:v>
                </c:pt>
                <c:pt idx="7">
                  <c:v>818</c:v>
                </c:pt>
                <c:pt idx="8">
                  <c:v>609</c:v>
                </c:pt>
                <c:pt idx="9">
                  <c:v>853</c:v>
                </c:pt>
                <c:pt idx="10">
                  <c:v>819</c:v>
                </c:pt>
                <c:pt idx="11">
                  <c:v>833</c:v>
                </c:pt>
                <c:pt idx="12">
                  <c:v>806</c:v>
                </c:pt>
                <c:pt idx="13">
                  <c:v>679</c:v>
                </c:pt>
                <c:pt idx="14">
                  <c:v>714</c:v>
                </c:pt>
                <c:pt idx="15">
                  <c:v>717</c:v>
                </c:pt>
                <c:pt idx="16">
                  <c:v>714</c:v>
                </c:pt>
                <c:pt idx="17">
                  <c:v>715</c:v>
                </c:pt>
                <c:pt idx="18">
                  <c:v>714</c:v>
                </c:pt>
                <c:pt idx="19">
                  <c:v>959</c:v>
                </c:pt>
                <c:pt idx="20">
                  <c:v>1034</c:v>
                </c:pt>
                <c:pt idx="21">
                  <c:v>1005</c:v>
                </c:pt>
                <c:pt idx="22">
                  <c:v>986</c:v>
                </c:pt>
                <c:pt idx="23">
                  <c:v>821</c:v>
                </c:pt>
                <c:pt idx="24">
                  <c:v>819</c:v>
                </c:pt>
                <c:pt idx="25">
                  <c:v>818</c:v>
                </c:pt>
                <c:pt idx="26">
                  <c:v>565</c:v>
                </c:pt>
                <c:pt idx="27">
                  <c:v>786</c:v>
                </c:pt>
                <c:pt idx="28">
                  <c:v>757</c:v>
                </c:pt>
                <c:pt idx="29">
                  <c:v>852</c:v>
                </c:pt>
                <c:pt idx="30">
                  <c:v>850</c:v>
                </c:pt>
                <c:pt idx="31">
                  <c:v>817</c:v>
                </c:pt>
                <c:pt idx="32">
                  <c:v>921</c:v>
                </c:pt>
                <c:pt idx="33">
                  <c:v>809</c:v>
                </c:pt>
                <c:pt idx="34">
                  <c:v>927</c:v>
                </c:pt>
                <c:pt idx="35">
                  <c:v>840</c:v>
                </c:pt>
                <c:pt idx="36">
                  <c:v>737</c:v>
                </c:pt>
                <c:pt idx="37">
                  <c:v>738</c:v>
                </c:pt>
                <c:pt idx="38">
                  <c:v>717</c:v>
                </c:pt>
                <c:pt idx="39">
                  <c:v>713</c:v>
                </c:pt>
                <c:pt idx="40">
                  <c:v>922</c:v>
                </c:pt>
                <c:pt idx="41">
                  <c:v>430</c:v>
                </c:pt>
                <c:pt idx="42">
                  <c:v>893</c:v>
                </c:pt>
                <c:pt idx="43">
                  <c:v>724</c:v>
                </c:pt>
                <c:pt idx="44">
                  <c:v>712</c:v>
                </c:pt>
                <c:pt idx="45">
                  <c:v>884</c:v>
                </c:pt>
                <c:pt idx="46">
                  <c:v>798</c:v>
                </c:pt>
                <c:pt idx="47">
                  <c:v>772</c:v>
                </c:pt>
                <c:pt idx="48">
                  <c:v>818</c:v>
                </c:pt>
                <c:pt idx="49">
                  <c:v>898</c:v>
                </c:pt>
                <c:pt idx="50">
                  <c:v>893</c:v>
                </c:pt>
                <c:pt idx="51">
                  <c:v>2319</c:v>
                </c:pt>
                <c:pt idx="52">
                  <c:v>895</c:v>
                </c:pt>
                <c:pt idx="53">
                  <c:v>809</c:v>
                </c:pt>
                <c:pt idx="54">
                  <c:v>821</c:v>
                </c:pt>
                <c:pt idx="55">
                  <c:v>816</c:v>
                </c:pt>
                <c:pt idx="56">
                  <c:v>826</c:v>
                </c:pt>
                <c:pt idx="57">
                  <c:v>912</c:v>
                </c:pt>
                <c:pt idx="58">
                  <c:v>815</c:v>
                </c:pt>
                <c:pt idx="59">
                  <c:v>821</c:v>
                </c:pt>
                <c:pt idx="60">
                  <c:v>1071</c:v>
                </c:pt>
                <c:pt idx="61">
                  <c:v>1006</c:v>
                </c:pt>
                <c:pt idx="62">
                  <c:v>1025</c:v>
                </c:pt>
                <c:pt idx="63">
                  <c:v>1129</c:v>
                </c:pt>
                <c:pt idx="64">
                  <c:v>1027</c:v>
                </c:pt>
                <c:pt idx="65">
                  <c:v>1025</c:v>
                </c:pt>
                <c:pt idx="66">
                  <c:v>1021</c:v>
                </c:pt>
                <c:pt idx="67">
                  <c:v>1022</c:v>
                </c:pt>
                <c:pt idx="68">
                  <c:v>903</c:v>
                </c:pt>
                <c:pt idx="69">
                  <c:v>801</c:v>
                </c:pt>
                <c:pt idx="70">
                  <c:v>875</c:v>
                </c:pt>
                <c:pt idx="71">
                  <c:v>852</c:v>
                </c:pt>
                <c:pt idx="72">
                  <c:v>795</c:v>
                </c:pt>
                <c:pt idx="73">
                  <c:v>769</c:v>
                </c:pt>
                <c:pt idx="74">
                  <c:v>816</c:v>
                </c:pt>
                <c:pt idx="75">
                  <c:v>819</c:v>
                </c:pt>
                <c:pt idx="76">
                  <c:v>819</c:v>
                </c:pt>
                <c:pt idx="77">
                  <c:v>817</c:v>
                </c:pt>
                <c:pt idx="78">
                  <c:v>821</c:v>
                </c:pt>
                <c:pt idx="79">
                  <c:v>892</c:v>
                </c:pt>
                <c:pt idx="80">
                  <c:v>840</c:v>
                </c:pt>
                <c:pt idx="81">
                  <c:v>1120</c:v>
                </c:pt>
                <c:pt idx="82">
                  <c:v>1123</c:v>
                </c:pt>
                <c:pt idx="83">
                  <c:v>1027</c:v>
                </c:pt>
                <c:pt idx="84">
                  <c:v>1109</c:v>
                </c:pt>
                <c:pt idx="85">
                  <c:v>565</c:v>
                </c:pt>
                <c:pt idx="86">
                  <c:v>990</c:v>
                </c:pt>
                <c:pt idx="87">
                  <c:v>779</c:v>
                </c:pt>
                <c:pt idx="88">
                  <c:v>715</c:v>
                </c:pt>
                <c:pt idx="89">
                  <c:v>711</c:v>
                </c:pt>
                <c:pt idx="90">
                  <c:v>573</c:v>
                </c:pt>
                <c:pt idx="91">
                  <c:v>760</c:v>
                </c:pt>
                <c:pt idx="92">
                  <c:v>812</c:v>
                </c:pt>
                <c:pt idx="93">
                  <c:v>821</c:v>
                </c:pt>
                <c:pt idx="94">
                  <c:v>816</c:v>
                </c:pt>
                <c:pt idx="95">
                  <c:v>756</c:v>
                </c:pt>
                <c:pt idx="96">
                  <c:v>708</c:v>
                </c:pt>
                <c:pt idx="97">
                  <c:v>919</c:v>
                </c:pt>
                <c:pt idx="98">
                  <c:v>912</c:v>
                </c:pt>
                <c:pt idx="99">
                  <c:v>955</c:v>
                </c:pt>
                <c:pt idx="100">
                  <c:v>999</c:v>
                </c:pt>
                <c:pt idx="101">
                  <c:v>927</c:v>
                </c:pt>
                <c:pt idx="102">
                  <c:v>911</c:v>
                </c:pt>
                <c:pt idx="103">
                  <c:v>921</c:v>
                </c:pt>
                <c:pt idx="104">
                  <c:v>927</c:v>
                </c:pt>
                <c:pt idx="105">
                  <c:v>862</c:v>
                </c:pt>
                <c:pt idx="106">
                  <c:v>866</c:v>
                </c:pt>
                <c:pt idx="107">
                  <c:v>921</c:v>
                </c:pt>
                <c:pt idx="108">
                  <c:v>820</c:v>
                </c:pt>
                <c:pt idx="109">
                  <c:v>718</c:v>
                </c:pt>
                <c:pt idx="110">
                  <c:v>708</c:v>
                </c:pt>
                <c:pt idx="111">
                  <c:v>786</c:v>
                </c:pt>
                <c:pt idx="112">
                  <c:v>820</c:v>
                </c:pt>
                <c:pt idx="113">
                  <c:v>814</c:v>
                </c:pt>
                <c:pt idx="114">
                  <c:v>816</c:v>
                </c:pt>
                <c:pt idx="115">
                  <c:v>826</c:v>
                </c:pt>
                <c:pt idx="116">
                  <c:v>709</c:v>
                </c:pt>
                <c:pt idx="117">
                  <c:v>714</c:v>
                </c:pt>
                <c:pt idx="118">
                  <c:v>719</c:v>
                </c:pt>
                <c:pt idx="119">
                  <c:v>715</c:v>
                </c:pt>
                <c:pt idx="120">
                  <c:v>750</c:v>
                </c:pt>
                <c:pt idx="121">
                  <c:v>884</c:v>
                </c:pt>
                <c:pt idx="122">
                  <c:v>897</c:v>
                </c:pt>
                <c:pt idx="123">
                  <c:v>838</c:v>
                </c:pt>
                <c:pt idx="124">
                  <c:v>957</c:v>
                </c:pt>
                <c:pt idx="125">
                  <c:v>915</c:v>
                </c:pt>
                <c:pt idx="126">
                  <c:v>916</c:v>
                </c:pt>
                <c:pt idx="127">
                  <c:v>927</c:v>
                </c:pt>
                <c:pt idx="128">
                  <c:v>872</c:v>
                </c:pt>
                <c:pt idx="129">
                  <c:v>857</c:v>
                </c:pt>
                <c:pt idx="130">
                  <c:v>920</c:v>
                </c:pt>
                <c:pt idx="131">
                  <c:v>920</c:v>
                </c:pt>
                <c:pt idx="132">
                  <c:v>924</c:v>
                </c:pt>
                <c:pt idx="133">
                  <c:v>920</c:v>
                </c:pt>
                <c:pt idx="134">
                  <c:v>920</c:v>
                </c:pt>
                <c:pt idx="135">
                  <c:v>817</c:v>
                </c:pt>
                <c:pt idx="136">
                  <c:v>920</c:v>
                </c:pt>
                <c:pt idx="137">
                  <c:v>924</c:v>
                </c:pt>
                <c:pt idx="138">
                  <c:v>1023</c:v>
                </c:pt>
                <c:pt idx="139">
                  <c:v>758</c:v>
                </c:pt>
                <c:pt idx="140">
                  <c:v>719</c:v>
                </c:pt>
                <c:pt idx="141">
                  <c:v>712</c:v>
                </c:pt>
                <c:pt idx="142">
                  <c:v>715</c:v>
                </c:pt>
                <c:pt idx="143">
                  <c:v>805</c:v>
                </c:pt>
                <c:pt idx="144">
                  <c:v>794</c:v>
                </c:pt>
                <c:pt idx="145">
                  <c:v>726</c:v>
                </c:pt>
                <c:pt idx="146">
                  <c:v>723</c:v>
                </c:pt>
                <c:pt idx="147">
                  <c:v>907</c:v>
                </c:pt>
                <c:pt idx="148">
                  <c:v>687</c:v>
                </c:pt>
                <c:pt idx="149">
                  <c:v>915</c:v>
                </c:pt>
                <c:pt idx="150">
                  <c:v>920</c:v>
                </c:pt>
                <c:pt idx="151">
                  <c:v>925</c:v>
                </c:pt>
                <c:pt idx="152">
                  <c:v>951</c:v>
                </c:pt>
                <c:pt idx="153">
                  <c:v>1014</c:v>
                </c:pt>
                <c:pt idx="154">
                  <c:v>790</c:v>
                </c:pt>
                <c:pt idx="155">
                  <c:v>1039</c:v>
                </c:pt>
                <c:pt idx="156">
                  <c:v>1024</c:v>
                </c:pt>
                <c:pt idx="157">
                  <c:v>944</c:v>
                </c:pt>
                <c:pt idx="158">
                  <c:v>871</c:v>
                </c:pt>
                <c:pt idx="159">
                  <c:v>895</c:v>
                </c:pt>
                <c:pt idx="160">
                  <c:v>860</c:v>
                </c:pt>
                <c:pt idx="161">
                  <c:v>881</c:v>
                </c:pt>
                <c:pt idx="162">
                  <c:v>482</c:v>
                </c:pt>
                <c:pt idx="163">
                  <c:v>950</c:v>
                </c:pt>
                <c:pt idx="164">
                  <c:v>819</c:v>
                </c:pt>
                <c:pt idx="165">
                  <c:v>844</c:v>
                </c:pt>
                <c:pt idx="166">
                  <c:v>935</c:v>
                </c:pt>
                <c:pt idx="167">
                  <c:v>847</c:v>
                </c:pt>
                <c:pt idx="168">
                  <c:v>471</c:v>
                </c:pt>
                <c:pt idx="169">
                  <c:v>933</c:v>
                </c:pt>
                <c:pt idx="170">
                  <c:v>916</c:v>
                </c:pt>
                <c:pt idx="171">
                  <c:v>919</c:v>
                </c:pt>
                <c:pt idx="172">
                  <c:v>922</c:v>
                </c:pt>
                <c:pt idx="173">
                  <c:v>927</c:v>
                </c:pt>
                <c:pt idx="174">
                  <c:v>878</c:v>
                </c:pt>
                <c:pt idx="175">
                  <c:v>959</c:v>
                </c:pt>
                <c:pt idx="176">
                  <c:v>536</c:v>
                </c:pt>
                <c:pt idx="177">
                  <c:v>901</c:v>
                </c:pt>
                <c:pt idx="178">
                  <c:v>919</c:v>
                </c:pt>
                <c:pt idx="179">
                  <c:v>912</c:v>
                </c:pt>
                <c:pt idx="180">
                  <c:v>1231</c:v>
                </c:pt>
                <c:pt idx="181">
                  <c:v>1448</c:v>
                </c:pt>
                <c:pt idx="182">
                  <c:v>1013</c:v>
                </c:pt>
                <c:pt idx="183">
                  <c:v>1009</c:v>
                </c:pt>
                <c:pt idx="184">
                  <c:v>510</c:v>
                </c:pt>
                <c:pt idx="185">
                  <c:v>787</c:v>
                </c:pt>
                <c:pt idx="186">
                  <c:v>619</c:v>
                </c:pt>
                <c:pt idx="187">
                  <c:v>727</c:v>
                </c:pt>
                <c:pt idx="188">
                  <c:v>718</c:v>
                </c:pt>
                <c:pt idx="189">
                  <c:v>815</c:v>
                </c:pt>
                <c:pt idx="190">
                  <c:v>817</c:v>
                </c:pt>
                <c:pt idx="191">
                  <c:v>820</c:v>
                </c:pt>
                <c:pt idx="192">
                  <c:v>817</c:v>
                </c:pt>
                <c:pt idx="193">
                  <c:v>818</c:v>
                </c:pt>
                <c:pt idx="194">
                  <c:v>684</c:v>
                </c:pt>
                <c:pt idx="195">
                  <c:v>717</c:v>
                </c:pt>
                <c:pt idx="196">
                  <c:v>720</c:v>
                </c:pt>
                <c:pt idx="197">
                  <c:v>696</c:v>
                </c:pt>
                <c:pt idx="198">
                  <c:v>723</c:v>
                </c:pt>
                <c:pt idx="199">
                  <c:v>720</c:v>
                </c:pt>
                <c:pt idx="200">
                  <c:v>665</c:v>
                </c:pt>
                <c:pt idx="201">
                  <c:v>779</c:v>
                </c:pt>
                <c:pt idx="202">
                  <c:v>700</c:v>
                </c:pt>
                <c:pt idx="203">
                  <c:v>736</c:v>
                </c:pt>
                <c:pt idx="204">
                  <c:v>834</c:v>
                </c:pt>
                <c:pt idx="205">
                  <c:v>820</c:v>
                </c:pt>
                <c:pt idx="206">
                  <c:v>821</c:v>
                </c:pt>
                <c:pt idx="207">
                  <c:v>811</c:v>
                </c:pt>
                <c:pt idx="208">
                  <c:v>1035</c:v>
                </c:pt>
                <c:pt idx="209">
                  <c:v>1019</c:v>
                </c:pt>
                <c:pt idx="210">
                  <c:v>979</c:v>
                </c:pt>
                <c:pt idx="211">
                  <c:v>983</c:v>
                </c:pt>
                <c:pt idx="212">
                  <c:v>1019</c:v>
                </c:pt>
                <c:pt idx="213">
                  <c:v>929</c:v>
                </c:pt>
                <c:pt idx="214">
                  <c:v>893</c:v>
                </c:pt>
                <c:pt idx="215">
                  <c:v>816</c:v>
                </c:pt>
                <c:pt idx="216">
                  <c:v>815</c:v>
                </c:pt>
                <c:pt idx="217">
                  <c:v>924</c:v>
                </c:pt>
                <c:pt idx="218">
                  <c:v>1146</c:v>
                </c:pt>
                <c:pt idx="219">
                  <c:v>1218</c:v>
                </c:pt>
                <c:pt idx="220">
                  <c:v>570</c:v>
                </c:pt>
                <c:pt idx="221">
                  <c:v>1062</c:v>
                </c:pt>
                <c:pt idx="222">
                  <c:v>831</c:v>
                </c:pt>
                <c:pt idx="223">
                  <c:v>903</c:v>
                </c:pt>
                <c:pt idx="224">
                  <c:v>834</c:v>
                </c:pt>
                <c:pt idx="225">
                  <c:v>904</c:v>
                </c:pt>
                <c:pt idx="226">
                  <c:v>889</c:v>
                </c:pt>
                <c:pt idx="227">
                  <c:v>715</c:v>
                </c:pt>
                <c:pt idx="228">
                  <c:v>712</c:v>
                </c:pt>
                <c:pt idx="229">
                  <c:v>811</c:v>
                </c:pt>
                <c:pt idx="230">
                  <c:v>828</c:v>
                </c:pt>
                <c:pt idx="231">
                  <c:v>771</c:v>
                </c:pt>
                <c:pt idx="232">
                  <c:v>762</c:v>
                </c:pt>
                <c:pt idx="233">
                  <c:v>812</c:v>
                </c:pt>
                <c:pt idx="234">
                  <c:v>770</c:v>
                </c:pt>
                <c:pt idx="235">
                  <c:v>872</c:v>
                </c:pt>
                <c:pt idx="236">
                  <c:v>766</c:v>
                </c:pt>
                <c:pt idx="237">
                  <c:v>809</c:v>
                </c:pt>
                <c:pt idx="238">
                  <c:v>810</c:v>
                </c:pt>
                <c:pt idx="239">
                  <c:v>817</c:v>
                </c:pt>
                <c:pt idx="240">
                  <c:v>819</c:v>
                </c:pt>
                <c:pt idx="241">
                  <c:v>820</c:v>
                </c:pt>
                <c:pt idx="242">
                  <c:v>816</c:v>
                </c:pt>
                <c:pt idx="243">
                  <c:v>881</c:v>
                </c:pt>
                <c:pt idx="244">
                  <c:v>961</c:v>
                </c:pt>
                <c:pt idx="245">
                  <c:v>921</c:v>
                </c:pt>
                <c:pt idx="246">
                  <c:v>918</c:v>
                </c:pt>
                <c:pt idx="247">
                  <c:v>899</c:v>
                </c:pt>
                <c:pt idx="248">
                  <c:v>911</c:v>
                </c:pt>
                <c:pt idx="249">
                  <c:v>717</c:v>
                </c:pt>
                <c:pt idx="250">
                  <c:v>917</c:v>
                </c:pt>
                <c:pt idx="251">
                  <c:v>869</c:v>
                </c:pt>
                <c:pt idx="252">
                  <c:v>911</c:v>
                </c:pt>
                <c:pt idx="253">
                  <c:v>918</c:v>
                </c:pt>
                <c:pt idx="254">
                  <c:v>937</c:v>
                </c:pt>
                <c:pt idx="255">
                  <c:v>907</c:v>
                </c:pt>
                <c:pt idx="256">
                  <c:v>914</c:v>
                </c:pt>
                <c:pt idx="257">
                  <c:v>936</c:v>
                </c:pt>
                <c:pt idx="258">
                  <c:v>855</c:v>
                </c:pt>
                <c:pt idx="259">
                  <c:v>732</c:v>
                </c:pt>
                <c:pt idx="260">
                  <c:v>819</c:v>
                </c:pt>
                <c:pt idx="261">
                  <c:v>841</c:v>
                </c:pt>
                <c:pt idx="262">
                  <c:v>727</c:v>
                </c:pt>
                <c:pt idx="263">
                  <c:v>817</c:v>
                </c:pt>
                <c:pt idx="264">
                  <c:v>821</c:v>
                </c:pt>
                <c:pt idx="265">
                  <c:v>816</c:v>
                </c:pt>
                <c:pt idx="266">
                  <c:v>798</c:v>
                </c:pt>
                <c:pt idx="267">
                  <c:v>842</c:v>
                </c:pt>
                <c:pt idx="268">
                  <c:v>812</c:v>
                </c:pt>
                <c:pt idx="269">
                  <c:v>822</c:v>
                </c:pt>
                <c:pt idx="270">
                  <c:v>870</c:v>
                </c:pt>
                <c:pt idx="271">
                  <c:v>864</c:v>
                </c:pt>
                <c:pt idx="272">
                  <c:v>821</c:v>
                </c:pt>
                <c:pt idx="273">
                  <c:v>818</c:v>
                </c:pt>
                <c:pt idx="274">
                  <c:v>807</c:v>
                </c:pt>
                <c:pt idx="275">
                  <c:v>829</c:v>
                </c:pt>
                <c:pt idx="276">
                  <c:v>839</c:v>
                </c:pt>
                <c:pt idx="277">
                  <c:v>363</c:v>
                </c:pt>
                <c:pt idx="278">
                  <c:v>698</c:v>
                </c:pt>
                <c:pt idx="279">
                  <c:v>674</c:v>
                </c:pt>
                <c:pt idx="280">
                  <c:v>913</c:v>
                </c:pt>
                <c:pt idx="281">
                  <c:v>921</c:v>
                </c:pt>
                <c:pt idx="282">
                  <c:v>1023</c:v>
                </c:pt>
                <c:pt idx="283">
                  <c:v>1029</c:v>
                </c:pt>
                <c:pt idx="284">
                  <c:v>1015</c:v>
                </c:pt>
                <c:pt idx="285">
                  <c:v>912</c:v>
                </c:pt>
                <c:pt idx="286">
                  <c:v>919</c:v>
                </c:pt>
                <c:pt idx="287">
                  <c:v>923</c:v>
                </c:pt>
                <c:pt idx="288">
                  <c:v>921</c:v>
                </c:pt>
                <c:pt idx="289">
                  <c:v>920</c:v>
                </c:pt>
                <c:pt idx="290">
                  <c:v>922</c:v>
                </c:pt>
                <c:pt idx="291">
                  <c:v>639</c:v>
                </c:pt>
                <c:pt idx="292">
                  <c:v>982</c:v>
                </c:pt>
                <c:pt idx="293">
                  <c:v>695</c:v>
                </c:pt>
                <c:pt idx="294">
                  <c:v>719</c:v>
                </c:pt>
                <c:pt idx="295">
                  <c:v>711</c:v>
                </c:pt>
                <c:pt idx="296">
                  <c:v>717</c:v>
                </c:pt>
                <c:pt idx="297">
                  <c:v>819</c:v>
                </c:pt>
                <c:pt idx="298">
                  <c:v>715</c:v>
                </c:pt>
                <c:pt idx="299">
                  <c:v>717</c:v>
                </c:pt>
                <c:pt idx="300">
                  <c:v>675</c:v>
                </c:pt>
                <c:pt idx="301">
                  <c:v>686</c:v>
                </c:pt>
                <c:pt idx="302">
                  <c:v>718</c:v>
                </c:pt>
                <c:pt idx="303">
                  <c:v>512</c:v>
                </c:pt>
                <c:pt idx="304">
                  <c:v>716</c:v>
                </c:pt>
                <c:pt idx="305">
                  <c:v>720</c:v>
                </c:pt>
                <c:pt idx="306">
                  <c:v>714</c:v>
                </c:pt>
                <c:pt idx="307">
                  <c:v>688</c:v>
                </c:pt>
                <c:pt idx="308">
                  <c:v>875</c:v>
                </c:pt>
                <c:pt idx="309">
                  <c:v>992</c:v>
                </c:pt>
                <c:pt idx="310">
                  <c:v>1030</c:v>
                </c:pt>
                <c:pt idx="311">
                  <c:v>1033</c:v>
                </c:pt>
                <c:pt idx="312">
                  <c:v>803</c:v>
                </c:pt>
                <c:pt idx="313">
                  <c:v>1027</c:v>
                </c:pt>
                <c:pt idx="314">
                  <c:v>1032</c:v>
                </c:pt>
                <c:pt idx="315">
                  <c:v>1012</c:v>
                </c:pt>
                <c:pt idx="316">
                  <c:v>1030</c:v>
                </c:pt>
                <c:pt idx="317">
                  <c:v>1027</c:v>
                </c:pt>
                <c:pt idx="318">
                  <c:v>987</c:v>
                </c:pt>
                <c:pt idx="319">
                  <c:v>1046</c:v>
                </c:pt>
                <c:pt idx="320">
                  <c:v>1135</c:v>
                </c:pt>
                <c:pt idx="321">
                  <c:v>1027</c:v>
                </c:pt>
                <c:pt idx="322">
                  <c:v>1007</c:v>
                </c:pt>
                <c:pt idx="323">
                  <c:v>920</c:v>
                </c:pt>
                <c:pt idx="324">
                  <c:v>470</c:v>
                </c:pt>
                <c:pt idx="325">
                  <c:v>967</c:v>
                </c:pt>
                <c:pt idx="326">
                  <c:v>716</c:v>
                </c:pt>
                <c:pt idx="327">
                  <c:v>714</c:v>
                </c:pt>
                <c:pt idx="328">
                  <c:v>816</c:v>
                </c:pt>
                <c:pt idx="329">
                  <c:v>712</c:v>
                </c:pt>
                <c:pt idx="330">
                  <c:v>823</c:v>
                </c:pt>
                <c:pt idx="331">
                  <c:v>821</c:v>
                </c:pt>
                <c:pt idx="332">
                  <c:v>792</c:v>
                </c:pt>
                <c:pt idx="333">
                  <c:v>741</c:v>
                </c:pt>
                <c:pt idx="334">
                  <c:v>810</c:v>
                </c:pt>
                <c:pt idx="335">
                  <c:v>822</c:v>
                </c:pt>
                <c:pt idx="336">
                  <c:v>820</c:v>
                </c:pt>
                <c:pt idx="337">
                  <c:v>685</c:v>
                </c:pt>
                <c:pt idx="338">
                  <c:v>716</c:v>
                </c:pt>
                <c:pt idx="339">
                  <c:v>709</c:v>
                </c:pt>
                <c:pt idx="340">
                  <c:v>672</c:v>
                </c:pt>
                <c:pt idx="341">
                  <c:v>758</c:v>
                </c:pt>
                <c:pt idx="342">
                  <c:v>721</c:v>
                </c:pt>
                <c:pt idx="343">
                  <c:v>715</c:v>
                </c:pt>
                <c:pt idx="344">
                  <c:v>816</c:v>
                </c:pt>
                <c:pt idx="345">
                  <c:v>819</c:v>
                </c:pt>
                <c:pt idx="346">
                  <c:v>716</c:v>
                </c:pt>
                <c:pt idx="347">
                  <c:v>1079</c:v>
                </c:pt>
                <c:pt idx="348">
                  <c:v>1013</c:v>
                </c:pt>
                <c:pt idx="349">
                  <c:v>807</c:v>
                </c:pt>
                <c:pt idx="350">
                  <c:v>839</c:v>
                </c:pt>
                <c:pt idx="351">
                  <c:v>969</c:v>
                </c:pt>
                <c:pt idx="352">
                  <c:v>786</c:v>
                </c:pt>
                <c:pt idx="353">
                  <c:v>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73-48F5-A3B1-47CA7A151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0041007"/>
        <c:axId val="962398095"/>
      </c:lineChart>
      <c:catAx>
        <c:axId val="10100410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398095"/>
        <c:crosses val="autoZero"/>
        <c:auto val="1"/>
        <c:lblAlgn val="ctr"/>
        <c:lblOffset val="100"/>
        <c:noMultiLvlLbl val="0"/>
      </c:catAx>
      <c:valAx>
        <c:axId val="96239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04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"/>
              <a:t>2021-05-06 22:</a:t>
            </a:r>
            <a:r>
              <a:rPr lang="en-US"/>
              <a:t>37</a:t>
            </a:r>
            <a:br>
              <a:rPr lang="en-US"/>
            </a:br>
            <a:r>
              <a:rPr lang="en-US"/>
              <a:t>E1065</a:t>
            </a:r>
            <a:endParaRPr lang="el"/>
          </a:p>
          <a:p>
            <a:pPr>
              <a:defRPr/>
            </a:pPr>
            <a:r>
              <a:rPr lang="el"/>
              <a:t>9477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'[G1_2021-05-06-22-37-29-5.xlsx]in'!$A$1:$A$403</c:f>
              <c:numCache>
                <c:formatCode>General</c:formatCode>
                <c:ptCount val="403"/>
                <c:pt idx="0">
                  <c:v>685</c:v>
                </c:pt>
                <c:pt idx="1">
                  <c:v>682</c:v>
                </c:pt>
                <c:pt idx="2">
                  <c:v>672</c:v>
                </c:pt>
                <c:pt idx="3">
                  <c:v>710</c:v>
                </c:pt>
                <c:pt idx="4">
                  <c:v>787</c:v>
                </c:pt>
                <c:pt idx="5">
                  <c:v>706</c:v>
                </c:pt>
                <c:pt idx="6">
                  <c:v>707</c:v>
                </c:pt>
                <c:pt idx="7">
                  <c:v>823</c:v>
                </c:pt>
                <c:pt idx="8">
                  <c:v>661</c:v>
                </c:pt>
                <c:pt idx="9">
                  <c:v>772</c:v>
                </c:pt>
                <c:pt idx="10">
                  <c:v>674</c:v>
                </c:pt>
                <c:pt idx="11">
                  <c:v>689</c:v>
                </c:pt>
                <c:pt idx="12">
                  <c:v>779</c:v>
                </c:pt>
                <c:pt idx="13">
                  <c:v>714</c:v>
                </c:pt>
                <c:pt idx="14">
                  <c:v>724</c:v>
                </c:pt>
                <c:pt idx="15">
                  <c:v>811</c:v>
                </c:pt>
                <c:pt idx="16">
                  <c:v>771</c:v>
                </c:pt>
                <c:pt idx="17">
                  <c:v>820</c:v>
                </c:pt>
                <c:pt idx="18">
                  <c:v>709</c:v>
                </c:pt>
                <c:pt idx="19">
                  <c:v>210</c:v>
                </c:pt>
                <c:pt idx="20">
                  <c:v>212</c:v>
                </c:pt>
                <c:pt idx="21">
                  <c:v>207</c:v>
                </c:pt>
                <c:pt idx="22">
                  <c:v>591</c:v>
                </c:pt>
                <c:pt idx="23">
                  <c:v>626</c:v>
                </c:pt>
                <c:pt idx="24">
                  <c:v>541</c:v>
                </c:pt>
                <c:pt idx="25">
                  <c:v>502</c:v>
                </c:pt>
                <c:pt idx="26">
                  <c:v>509</c:v>
                </c:pt>
                <c:pt idx="27">
                  <c:v>514</c:v>
                </c:pt>
                <c:pt idx="28">
                  <c:v>444</c:v>
                </c:pt>
                <c:pt idx="29">
                  <c:v>536</c:v>
                </c:pt>
                <c:pt idx="30">
                  <c:v>517</c:v>
                </c:pt>
                <c:pt idx="31">
                  <c:v>506</c:v>
                </c:pt>
                <c:pt idx="32">
                  <c:v>509</c:v>
                </c:pt>
                <c:pt idx="33">
                  <c:v>512</c:v>
                </c:pt>
                <c:pt idx="34">
                  <c:v>516</c:v>
                </c:pt>
                <c:pt idx="35">
                  <c:v>502</c:v>
                </c:pt>
                <c:pt idx="36">
                  <c:v>414</c:v>
                </c:pt>
                <c:pt idx="37">
                  <c:v>263</c:v>
                </c:pt>
                <c:pt idx="38">
                  <c:v>550</c:v>
                </c:pt>
                <c:pt idx="39">
                  <c:v>617</c:v>
                </c:pt>
                <c:pt idx="40">
                  <c:v>553</c:v>
                </c:pt>
                <c:pt idx="41">
                  <c:v>614</c:v>
                </c:pt>
                <c:pt idx="42">
                  <c:v>644</c:v>
                </c:pt>
                <c:pt idx="43">
                  <c:v>616</c:v>
                </c:pt>
                <c:pt idx="44">
                  <c:v>669</c:v>
                </c:pt>
                <c:pt idx="45">
                  <c:v>631</c:v>
                </c:pt>
                <c:pt idx="46">
                  <c:v>614</c:v>
                </c:pt>
                <c:pt idx="47">
                  <c:v>567</c:v>
                </c:pt>
                <c:pt idx="48">
                  <c:v>283</c:v>
                </c:pt>
                <c:pt idx="49">
                  <c:v>732</c:v>
                </c:pt>
                <c:pt idx="50">
                  <c:v>727</c:v>
                </c:pt>
                <c:pt idx="51">
                  <c:v>710</c:v>
                </c:pt>
                <c:pt idx="52">
                  <c:v>589</c:v>
                </c:pt>
                <c:pt idx="53">
                  <c:v>616</c:v>
                </c:pt>
                <c:pt idx="54">
                  <c:v>611</c:v>
                </c:pt>
                <c:pt idx="55">
                  <c:v>615</c:v>
                </c:pt>
                <c:pt idx="56">
                  <c:v>606</c:v>
                </c:pt>
                <c:pt idx="57">
                  <c:v>616</c:v>
                </c:pt>
                <c:pt idx="58">
                  <c:v>609</c:v>
                </c:pt>
                <c:pt idx="59">
                  <c:v>612</c:v>
                </c:pt>
                <c:pt idx="60">
                  <c:v>615</c:v>
                </c:pt>
                <c:pt idx="61">
                  <c:v>236</c:v>
                </c:pt>
                <c:pt idx="62">
                  <c:v>370</c:v>
                </c:pt>
                <c:pt idx="63">
                  <c:v>620</c:v>
                </c:pt>
                <c:pt idx="64">
                  <c:v>570</c:v>
                </c:pt>
                <c:pt idx="65">
                  <c:v>680</c:v>
                </c:pt>
                <c:pt idx="66">
                  <c:v>600</c:v>
                </c:pt>
                <c:pt idx="67">
                  <c:v>493</c:v>
                </c:pt>
                <c:pt idx="68">
                  <c:v>516</c:v>
                </c:pt>
                <c:pt idx="69">
                  <c:v>507</c:v>
                </c:pt>
                <c:pt idx="70">
                  <c:v>417</c:v>
                </c:pt>
                <c:pt idx="71">
                  <c:v>434</c:v>
                </c:pt>
                <c:pt idx="72">
                  <c:v>434</c:v>
                </c:pt>
                <c:pt idx="73">
                  <c:v>448</c:v>
                </c:pt>
                <c:pt idx="74">
                  <c:v>511</c:v>
                </c:pt>
                <c:pt idx="75">
                  <c:v>508</c:v>
                </c:pt>
                <c:pt idx="76">
                  <c:v>531</c:v>
                </c:pt>
                <c:pt idx="77">
                  <c:v>473</c:v>
                </c:pt>
                <c:pt idx="78">
                  <c:v>548</c:v>
                </c:pt>
                <c:pt idx="79">
                  <c:v>609</c:v>
                </c:pt>
                <c:pt idx="80">
                  <c:v>499</c:v>
                </c:pt>
                <c:pt idx="81">
                  <c:v>526</c:v>
                </c:pt>
                <c:pt idx="82">
                  <c:v>607</c:v>
                </c:pt>
                <c:pt idx="83">
                  <c:v>621</c:v>
                </c:pt>
                <c:pt idx="84">
                  <c:v>609</c:v>
                </c:pt>
                <c:pt idx="85">
                  <c:v>526</c:v>
                </c:pt>
                <c:pt idx="86">
                  <c:v>597</c:v>
                </c:pt>
                <c:pt idx="87">
                  <c:v>677</c:v>
                </c:pt>
                <c:pt idx="88">
                  <c:v>646</c:v>
                </c:pt>
                <c:pt idx="89">
                  <c:v>674</c:v>
                </c:pt>
                <c:pt idx="90">
                  <c:v>704</c:v>
                </c:pt>
                <c:pt idx="91">
                  <c:v>598</c:v>
                </c:pt>
                <c:pt idx="92">
                  <c:v>621</c:v>
                </c:pt>
                <c:pt idx="93">
                  <c:v>615</c:v>
                </c:pt>
                <c:pt idx="94">
                  <c:v>612</c:v>
                </c:pt>
                <c:pt idx="95">
                  <c:v>660</c:v>
                </c:pt>
                <c:pt idx="96">
                  <c:v>575</c:v>
                </c:pt>
                <c:pt idx="97">
                  <c:v>650</c:v>
                </c:pt>
                <c:pt idx="98">
                  <c:v>582</c:v>
                </c:pt>
                <c:pt idx="99">
                  <c:v>643</c:v>
                </c:pt>
                <c:pt idx="100">
                  <c:v>590</c:v>
                </c:pt>
                <c:pt idx="101">
                  <c:v>640</c:v>
                </c:pt>
                <c:pt idx="102">
                  <c:v>555</c:v>
                </c:pt>
                <c:pt idx="103">
                  <c:v>719</c:v>
                </c:pt>
                <c:pt idx="104">
                  <c:v>509</c:v>
                </c:pt>
                <c:pt idx="105">
                  <c:v>382</c:v>
                </c:pt>
                <c:pt idx="106">
                  <c:v>401</c:v>
                </c:pt>
                <c:pt idx="107">
                  <c:v>413</c:v>
                </c:pt>
                <c:pt idx="108">
                  <c:v>485</c:v>
                </c:pt>
                <c:pt idx="109">
                  <c:v>512</c:v>
                </c:pt>
                <c:pt idx="110">
                  <c:v>513</c:v>
                </c:pt>
                <c:pt idx="111">
                  <c:v>222</c:v>
                </c:pt>
                <c:pt idx="112">
                  <c:v>387</c:v>
                </c:pt>
                <c:pt idx="113">
                  <c:v>509</c:v>
                </c:pt>
                <c:pt idx="114">
                  <c:v>511</c:v>
                </c:pt>
                <c:pt idx="115">
                  <c:v>511</c:v>
                </c:pt>
                <c:pt idx="116">
                  <c:v>512</c:v>
                </c:pt>
                <c:pt idx="117">
                  <c:v>625</c:v>
                </c:pt>
                <c:pt idx="118">
                  <c:v>618</c:v>
                </c:pt>
                <c:pt idx="119">
                  <c:v>615</c:v>
                </c:pt>
                <c:pt idx="120">
                  <c:v>657</c:v>
                </c:pt>
                <c:pt idx="121">
                  <c:v>543</c:v>
                </c:pt>
                <c:pt idx="122">
                  <c:v>512</c:v>
                </c:pt>
                <c:pt idx="123">
                  <c:v>613</c:v>
                </c:pt>
                <c:pt idx="124">
                  <c:v>611</c:v>
                </c:pt>
                <c:pt idx="125">
                  <c:v>717</c:v>
                </c:pt>
                <c:pt idx="126">
                  <c:v>814</c:v>
                </c:pt>
                <c:pt idx="127">
                  <c:v>913</c:v>
                </c:pt>
                <c:pt idx="128">
                  <c:v>795</c:v>
                </c:pt>
                <c:pt idx="129">
                  <c:v>607</c:v>
                </c:pt>
                <c:pt idx="130">
                  <c:v>717</c:v>
                </c:pt>
                <c:pt idx="131">
                  <c:v>717</c:v>
                </c:pt>
                <c:pt idx="132">
                  <c:v>715</c:v>
                </c:pt>
                <c:pt idx="133">
                  <c:v>628</c:v>
                </c:pt>
                <c:pt idx="134">
                  <c:v>584</c:v>
                </c:pt>
                <c:pt idx="135">
                  <c:v>677</c:v>
                </c:pt>
                <c:pt idx="136">
                  <c:v>611</c:v>
                </c:pt>
                <c:pt idx="137">
                  <c:v>713</c:v>
                </c:pt>
                <c:pt idx="138">
                  <c:v>619</c:v>
                </c:pt>
                <c:pt idx="139">
                  <c:v>745</c:v>
                </c:pt>
                <c:pt idx="140">
                  <c:v>715</c:v>
                </c:pt>
                <c:pt idx="141">
                  <c:v>267</c:v>
                </c:pt>
                <c:pt idx="142">
                  <c:v>458</c:v>
                </c:pt>
                <c:pt idx="143">
                  <c:v>698</c:v>
                </c:pt>
                <c:pt idx="144">
                  <c:v>611</c:v>
                </c:pt>
                <c:pt idx="145">
                  <c:v>612</c:v>
                </c:pt>
                <c:pt idx="146">
                  <c:v>620</c:v>
                </c:pt>
                <c:pt idx="147">
                  <c:v>612</c:v>
                </c:pt>
                <c:pt idx="148">
                  <c:v>608</c:v>
                </c:pt>
                <c:pt idx="149">
                  <c:v>593</c:v>
                </c:pt>
                <c:pt idx="150">
                  <c:v>605</c:v>
                </c:pt>
                <c:pt idx="151">
                  <c:v>645</c:v>
                </c:pt>
                <c:pt idx="152">
                  <c:v>721</c:v>
                </c:pt>
                <c:pt idx="153">
                  <c:v>623</c:v>
                </c:pt>
                <c:pt idx="154">
                  <c:v>698</c:v>
                </c:pt>
                <c:pt idx="155">
                  <c:v>717</c:v>
                </c:pt>
                <c:pt idx="156">
                  <c:v>715</c:v>
                </c:pt>
                <c:pt idx="157">
                  <c:v>716</c:v>
                </c:pt>
                <c:pt idx="158">
                  <c:v>716</c:v>
                </c:pt>
                <c:pt idx="159">
                  <c:v>666</c:v>
                </c:pt>
                <c:pt idx="160">
                  <c:v>711</c:v>
                </c:pt>
                <c:pt idx="161">
                  <c:v>714</c:v>
                </c:pt>
                <c:pt idx="162">
                  <c:v>614</c:v>
                </c:pt>
                <c:pt idx="163">
                  <c:v>714</c:v>
                </c:pt>
                <c:pt idx="164">
                  <c:v>281</c:v>
                </c:pt>
                <c:pt idx="165">
                  <c:v>1362</c:v>
                </c:pt>
                <c:pt idx="166">
                  <c:v>506</c:v>
                </c:pt>
                <c:pt idx="167">
                  <c:v>512</c:v>
                </c:pt>
                <c:pt idx="168">
                  <c:v>509</c:v>
                </c:pt>
                <c:pt idx="169">
                  <c:v>527</c:v>
                </c:pt>
                <c:pt idx="170">
                  <c:v>510</c:v>
                </c:pt>
                <c:pt idx="171">
                  <c:v>509</c:v>
                </c:pt>
                <c:pt idx="172">
                  <c:v>522</c:v>
                </c:pt>
                <c:pt idx="173">
                  <c:v>502</c:v>
                </c:pt>
                <c:pt idx="174">
                  <c:v>513</c:v>
                </c:pt>
                <c:pt idx="175">
                  <c:v>416</c:v>
                </c:pt>
                <c:pt idx="176">
                  <c:v>504</c:v>
                </c:pt>
                <c:pt idx="177">
                  <c:v>358</c:v>
                </c:pt>
                <c:pt idx="178">
                  <c:v>461</c:v>
                </c:pt>
                <c:pt idx="179">
                  <c:v>509</c:v>
                </c:pt>
                <c:pt idx="180">
                  <c:v>512</c:v>
                </c:pt>
                <c:pt idx="181">
                  <c:v>514</c:v>
                </c:pt>
                <c:pt idx="182">
                  <c:v>510</c:v>
                </c:pt>
                <c:pt idx="183">
                  <c:v>492</c:v>
                </c:pt>
                <c:pt idx="184">
                  <c:v>511</c:v>
                </c:pt>
                <c:pt idx="185">
                  <c:v>512</c:v>
                </c:pt>
                <c:pt idx="186">
                  <c:v>508</c:v>
                </c:pt>
                <c:pt idx="187">
                  <c:v>515</c:v>
                </c:pt>
                <c:pt idx="188">
                  <c:v>510</c:v>
                </c:pt>
                <c:pt idx="189">
                  <c:v>198</c:v>
                </c:pt>
                <c:pt idx="190">
                  <c:v>520</c:v>
                </c:pt>
                <c:pt idx="191">
                  <c:v>613</c:v>
                </c:pt>
                <c:pt idx="192">
                  <c:v>561</c:v>
                </c:pt>
                <c:pt idx="193">
                  <c:v>613</c:v>
                </c:pt>
                <c:pt idx="194">
                  <c:v>531</c:v>
                </c:pt>
                <c:pt idx="195">
                  <c:v>594</c:v>
                </c:pt>
                <c:pt idx="196">
                  <c:v>554</c:v>
                </c:pt>
                <c:pt idx="197">
                  <c:v>569</c:v>
                </c:pt>
                <c:pt idx="198">
                  <c:v>558</c:v>
                </c:pt>
                <c:pt idx="199">
                  <c:v>606</c:v>
                </c:pt>
                <c:pt idx="200">
                  <c:v>677</c:v>
                </c:pt>
                <c:pt idx="201">
                  <c:v>614</c:v>
                </c:pt>
                <c:pt idx="202">
                  <c:v>508</c:v>
                </c:pt>
                <c:pt idx="203">
                  <c:v>582</c:v>
                </c:pt>
                <c:pt idx="204">
                  <c:v>612</c:v>
                </c:pt>
                <c:pt idx="205">
                  <c:v>616</c:v>
                </c:pt>
                <c:pt idx="206">
                  <c:v>612</c:v>
                </c:pt>
                <c:pt idx="207">
                  <c:v>616</c:v>
                </c:pt>
                <c:pt idx="208">
                  <c:v>615</c:v>
                </c:pt>
                <c:pt idx="209">
                  <c:v>610</c:v>
                </c:pt>
                <c:pt idx="210">
                  <c:v>494</c:v>
                </c:pt>
                <c:pt idx="211">
                  <c:v>512</c:v>
                </c:pt>
                <c:pt idx="212">
                  <c:v>508</c:v>
                </c:pt>
                <c:pt idx="213">
                  <c:v>612</c:v>
                </c:pt>
                <c:pt idx="214">
                  <c:v>613</c:v>
                </c:pt>
                <c:pt idx="215">
                  <c:v>616</c:v>
                </c:pt>
                <c:pt idx="216">
                  <c:v>501</c:v>
                </c:pt>
                <c:pt idx="217">
                  <c:v>522</c:v>
                </c:pt>
                <c:pt idx="218">
                  <c:v>739</c:v>
                </c:pt>
                <c:pt idx="219">
                  <c:v>715</c:v>
                </c:pt>
                <c:pt idx="220">
                  <c:v>669</c:v>
                </c:pt>
                <c:pt idx="221">
                  <c:v>759</c:v>
                </c:pt>
                <c:pt idx="222">
                  <c:v>644</c:v>
                </c:pt>
                <c:pt idx="223">
                  <c:v>614</c:v>
                </c:pt>
                <c:pt idx="224">
                  <c:v>262</c:v>
                </c:pt>
                <c:pt idx="225">
                  <c:v>455</c:v>
                </c:pt>
                <c:pt idx="226">
                  <c:v>715</c:v>
                </c:pt>
                <c:pt idx="227">
                  <c:v>612</c:v>
                </c:pt>
                <c:pt idx="228">
                  <c:v>611</c:v>
                </c:pt>
                <c:pt idx="229">
                  <c:v>637</c:v>
                </c:pt>
                <c:pt idx="230">
                  <c:v>607</c:v>
                </c:pt>
                <c:pt idx="231">
                  <c:v>613</c:v>
                </c:pt>
                <c:pt idx="232">
                  <c:v>614</c:v>
                </c:pt>
                <c:pt idx="233">
                  <c:v>714</c:v>
                </c:pt>
                <c:pt idx="234">
                  <c:v>614</c:v>
                </c:pt>
                <c:pt idx="235">
                  <c:v>721</c:v>
                </c:pt>
                <c:pt idx="236">
                  <c:v>711</c:v>
                </c:pt>
                <c:pt idx="237">
                  <c:v>674</c:v>
                </c:pt>
                <c:pt idx="238">
                  <c:v>588</c:v>
                </c:pt>
                <c:pt idx="239">
                  <c:v>513</c:v>
                </c:pt>
                <c:pt idx="240">
                  <c:v>613</c:v>
                </c:pt>
                <c:pt idx="241">
                  <c:v>549</c:v>
                </c:pt>
                <c:pt idx="242">
                  <c:v>540</c:v>
                </c:pt>
                <c:pt idx="243">
                  <c:v>515</c:v>
                </c:pt>
                <c:pt idx="244">
                  <c:v>614</c:v>
                </c:pt>
                <c:pt idx="245">
                  <c:v>611</c:v>
                </c:pt>
                <c:pt idx="246">
                  <c:v>618</c:v>
                </c:pt>
                <c:pt idx="247">
                  <c:v>613</c:v>
                </c:pt>
                <c:pt idx="248">
                  <c:v>617</c:v>
                </c:pt>
                <c:pt idx="249">
                  <c:v>605</c:v>
                </c:pt>
                <c:pt idx="250">
                  <c:v>408</c:v>
                </c:pt>
                <c:pt idx="251">
                  <c:v>553</c:v>
                </c:pt>
                <c:pt idx="252">
                  <c:v>505</c:v>
                </c:pt>
                <c:pt idx="253">
                  <c:v>512</c:v>
                </c:pt>
                <c:pt idx="254">
                  <c:v>611</c:v>
                </c:pt>
                <c:pt idx="255">
                  <c:v>513</c:v>
                </c:pt>
                <c:pt idx="256">
                  <c:v>510</c:v>
                </c:pt>
                <c:pt idx="257">
                  <c:v>514</c:v>
                </c:pt>
                <c:pt idx="258">
                  <c:v>509</c:v>
                </c:pt>
                <c:pt idx="259">
                  <c:v>510</c:v>
                </c:pt>
                <c:pt idx="260">
                  <c:v>512</c:v>
                </c:pt>
                <c:pt idx="261">
                  <c:v>510</c:v>
                </c:pt>
                <c:pt idx="262">
                  <c:v>511</c:v>
                </c:pt>
                <c:pt idx="263">
                  <c:v>510</c:v>
                </c:pt>
                <c:pt idx="264">
                  <c:v>565</c:v>
                </c:pt>
                <c:pt idx="265">
                  <c:v>607</c:v>
                </c:pt>
                <c:pt idx="266">
                  <c:v>421</c:v>
                </c:pt>
                <c:pt idx="267">
                  <c:v>401</c:v>
                </c:pt>
                <c:pt idx="268">
                  <c:v>614</c:v>
                </c:pt>
                <c:pt idx="269">
                  <c:v>628</c:v>
                </c:pt>
                <c:pt idx="270">
                  <c:v>617</c:v>
                </c:pt>
                <c:pt idx="271">
                  <c:v>610</c:v>
                </c:pt>
                <c:pt idx="272">
                  <c:v>617</c:v>
                </c:pt>
                <c:pt idx="273">
                  <c:v>612</c:v>
                </c:pt>
                <c:pt idx="274">
                  <c:v>610</c:v>
                </c:pt>
                <c:pt idx="275">
                  <c:v>613</c:v>
                </c:pt>
                <c:pt idx="276">
                  <c:v>615</c:v>
                </c:pt>
                <c:pt idx="277">
                  <c:v>542</c:v>
                </c:pt>
                <c:pt idx="278">
                  <c:v>617</c:v>
                </c:pt>
                <c:pt idx="279">
                  <c:v>614</c:v>
                </c:pt>
                <c:pt idx="280">
                  <c:v>612</c:v>
                </c:pt>
                <c:pt idx="281">
                  <c:v>620</c:v>
                </c:pt>
                <c:pt idx="282">
                  <c:v>605</c:v>
                </c:pt>
                <c:pt idx="283">
                  <c:v>632</c:v>
                </c:pt>
                <c:pt idx="284">
                  <c:v>610</c:v>
                </c:pt>
                <c:pt idx="285">
                  <c:v>618</c:v>
                </c:pt>
                <c:pt idx="286">
                  <c:v>507</c:v>
                </c:pt>
                <c:pt idx="287">
                  <c:v>331</c:v>
                </c:pt>
                <c:pt idx="288">
                  <c:v>388</c:v>
                </c:pt>
                <c:pt idx="289">
                  <c:v>613</c:v>
                </c:pt>
                <c:pt idx="290">
                  <c:v>514</c:v>
                </c:pt>
                <c:pt idx="291">
                  <c:v>608</c:v>
                </c:pt>
                <c:pt idx="292">
                  <c:v>614</c:v>
                </c:pt>
                <c:pt idx="293">
                  <c:v>681</c:v>
                </c:pt>
                <c:pt idx="294">
                  <c:v>646</c:v>
                </c:pt>
                <c:pt idx="295">
                  <c:v>732</c:v>
                </c:pt>
                <c:pt idx="296">
                  <c:v>761</c:v>
                </c:pt>
                <c:pt idx="297">
                  <c:v>764</c:v>
                </c:pt>
                <c:pt idx="298">
                  <c:v>717</c:v>
                </c:pt>
                <c:pt idx="299">
                  <c:v>712</c:v>
                </c:pt>
                <c:pt idx="300">
                  <c:v>713</c:v>
                </c:pt>
                <c:pt idx="301">
                  <c:v>728</c:v>
                </c:pt>
                <c:pt idx="302">
                  <c:v>696</c:v>
                </c:pt>
                <c:pt idx="303">
                  <c:v>702</c:v>
                </c:pt>
                <c:pt idx="304">
                  <c:v>716</c:v>
                </c:pt>
                <c:pt idx="305">
                  <c:v>415</c:v>
                </c:pt>
                <c:pt idx="306">
                  <c:v>1125</c:v>
                </c:pt>
                <c:pt idx="307">
                  <c:v>850</c:v>
                </c:pt>
                <c:pt idx="308">
                  <c:v>580</c:v>
                </c:pt>
                <c:pt idx="309">
                  <c:v>621</c:v>
                </c:pt>
                <c:pt idx="310">
                  <c:v>609</c:v>
                </c:pt>
                <c:pt idx="311">
                  <c:v>618</c:v>
                </c:pt>
                <c:pt idx="312">
                  <c:v>569</c:v>
                </c:pt>
                <c:pt idx="313">
                  <c:v>660</c:v>
                </c:pt>
                <c:pt idx="314">
                  <c:v>717</c:v>
                </c:pt>
                <c:pt idx="315">
                  <c:v>617</c:v>
                </c:pt>
                <c:pt idx="316">
                  <c:v>597</c:v>
                </c:pt>
                <c:pt idx="317">
                  <c:v>737</c:v>
                </c:pt>
                <c:pt idx="318">
                  <c:v>728</c:v>
                </c:pt>
                <c:pt idx="319">
                  <c:v>821</c:v>
                </c:pt>
                <c:pt idx="320">
                  <c:v>698</c:v>
                </c:pt>
                <c:pt idx="321">
                  <c:v>840</c:v>
                </c:pt>
                <c:pt idx="322">
                  <c:v>821</c:v>
                </c:pt>
                <c:pt idx="323">
                  <c:v>760</c:v>
                </c:pt>
                <c:pt idx="324">
                  <c:v>851</c:v>
                </c:pt>
                <c:pt idx="325">
                  <c:v>728</c:v>
                </c:pt>
                <c:pt idx="326">
                  <c:v>719</c:v>
                </c:pt>
                <c:pt idx="327">
                  <c:v>711</c:v>
                </c:pt>
                <c:pt idx="328">
                  <c:v>714</c:v>
                </c:pt>
                <c:pt idx="329">
                  <c:v>724</c:v>
                </c:pt>
                <c:pt idx="330">
                  <c:v>712</c:v>
                </c:pt>
                <c:pt idx="331">
                  <c:v>715</c:v>
                </c:pt>
                <c:pt idx="332">
                  <c:v>509</c:v>
                </c:pt>
                <c:pt idx="333">
                  <c:v>209</c:v>
                </c:pt>
                <c:pt idx="334">
                  <c:v>744</c:v>
                </c:pt>
                <c:pt idx="335">
                  <c:v>612</c:v>
                </c:pt>
                <c:pt idx="336">
                  <c:v>517</c:v>
                </c:pt>
                <c:pt idx="337">
                  <c:v>510</c:v>
                </c:pt>
                <c:pt idx="338">
                  <c:v>510</c:v>
                </c:pt>
                <c:pt idx="339">
                  <c:v>609</c:v>
                </c:pt>
                <c:pt idx="340">
                  <c:v>521</c:v>
                </c:pt>
                <c:pt idx="341">
                  <c:v>369</c:v>
                </c:pt>
                <c:pt idx="342">
                  <c:v>540</c:v>
                </c:pt>
                <c:pt idx="343">
                  <c:v>615</c:v>
                </c:pt>
                <c:pt idx="344">
                  <c:v>615</c:v>
                </c:pt>
                <c:pt idx="345">
                  <c:v>610</c:v>
                </c:pt>
                <c:pt idx="346">
                  <c:v>615</c:v>
                </c:pt>
                <c:pt idx="347">
                  <c:v>609</c:v>
                </c:pt>
                <c:pt idx="348">
                  <c:v>616</c:v>
                </c:pt>
                <c:pt idx="349">
                  <c:v>564</c:v>
                </c:pt>
                <c:pt idx="350">
                  <c:v>512</c:v>
                </c:pt>
                <c:pt idx="351">
                  <c:v>331</c:v>
                </c:pt>
                <c:pt idx="352">
                  <c:v>493</c:v>
                </c:pt>
                <c:pt idx="353">
                  <c:v>569</c:v>
                </c:pt>
                <c:pt idx="354">
                  <c:v>483</c:v>
                </c:pt>
                <c:pt idx="355">
                  <c:v>538</c:v>
                </c:pt>
                <c:pt idx="356">
                  <c:v>615</c:v>
                </c:pt>
                <c:pt idx="357">
                  <c:v>615</c:v>
                </c:pt>
                <c:pt idx="358">
                  <c:v>613</c:v>
                </c:pt>
                <c:pt idx="359">
                  <c:v>612</c:v>
                </c:pt>
                <c:pt idx="360">
                  <c:v>613</c:v>
                </c:pt>
                <c:pt idx="361">
                  <c:v>614</c:v>
                </c:pt>
                <c:pt idx="362">
                  <c:v>611</c:v>
                </c:pt>
                <c:pt idx="363">
                  <c:v>611</c:v>
                </c:pt>
                <c:pt idx="364">
                  <c:v>617</c:v>
                </c:pt>
                <c:pt idx="365">
                  <c:v>611</c:v>
                </c:pt>
                <c:pt idx="366">
                  <c:v>555</c:v>
                </c:pt>
                <c:pt idx="367">
                  <c:v>467</c:v>
                </c:pt>
                <c:pt idx="368">
                  <c:v>614</c:v>
                </c:pt>
                <c:pt idx="369">
                  <c:v>613</c:v>
                </c:pt>
                <c:pt idx="370">
                  <c:v>609</c:v>
                </c:pt>
                <c:pt idx="371">
                  <c:v>598</c:v>
                </c:pt>
                <c:pt idx="372">
                  <c:v>513</c:v>
                </c:pt>
                <c:pt idx="373">
                  <c:v>611</c:v>
                </c:pt>
                <c:pt idx="374">
                  <c:v>617</c:v>
                </c:pt>
                <c:pt idx="375">
                  <c:v>616</c:v>
                </c:pt>
                <c:pt idx="376">
                  <c:v>609</c:v>
                </c:pt>
                <c:pt idx="377">
                  <c:v>611</c:v>
                </c:pt>
                <c:pt idx="378">
                  <c:v>614</c:v>
                </c:pt>
                <c:pt idx="379">
                  <c:v>616</c:v>
                </c:pt>
                <c:pt idx="380">
                  <c:v>614</c:v>
                </c:pt>
                <c:pt idx="381">
                  <c:v>335</c:v>
                </c:pt>
                <c:pt idx="382">
                  <c:v>684</c:v>
                </c:pt>
                <c:pt idx="383">
                  <c:v>615</c:v>
                </c:pt>
                <c:pt idx="384">
                  <c:v>616</c:v>
                </c:pt>
                <c:pt idx="385">
                  <c:v>728</c:v>
                </c:pt>
                <c:pt idx="386">
                  <c:v>682</c:v>
                </c:pt>
                <c:pt idx="387">
                  <c:v>718</c:v>
                </c:pt>
                <c:pt idx="388">
                  <c:v>677</c:v>
                </c:pt>
                <c:pt idx="389">
                  <c:v>748</c:v>
                </c:pt>
                <c:pt idx="390">
                  <c:v>718</c:v>
                </c:pt>
                <c:pt idx="391">
                  <c:v>668</c:v>
                </c:pt>
                <c:pt idx="392">
                  <c:v>628</c:v>
                </c:pt>
                <c:pt idx="393">
                  <c:v>574</c:v>
                </c:pt>
                <c:pt idx="394">
                  <c:v>659</c:v>
                </c:pt>
                <c:pt idx="395">
                  <c:v>591</c:v>
                </c:pt>
                <c:pt idx="396">
                  <c:v>592</c:v>
                </c:pt>
                <c:pt idx="397">
                  <c:v>506</c:v>
                </c:pt>
                <c:pt idx="398">
                  <c:v>662</c:v>
                </c:pt>
                <c:pt idx="399">
                  <c:v>548</c:v>
                </c:pt>
                <c:pt idx="400">
                  <c:v>579</c:v>
                </c:pt>
                <c:pt idx="401">
                  <c:v>642</c:v>
                </c:pt>
                <c:pt idx="402">
                  <c:v>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C7-413A-BBF6-6F8DC8EF3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894351"/>
        <c:axId val="703057631"/>
      </c:lineChart>
      <c:catAx>
        <c:axId val="7038943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057631"/>
        <c:crosses val="autoZero"/>
        <c:auto val="1"/>
        <c:lblAlgn val="ctr"/>
        <c:lblOffset val="100"/>
        <c:noMultiLvlLbl val="0"/>
      </c:catAx>
      <c:valAx>
        <c:axId val="70305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894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2021-05-06 22:52</a:t>
            </a:r>
            <a:br>
              <a:rPr lang="en-US"/>
            </a:br>
            <a:r>
              <a:rPr lang="en-US"/>
              <a:t>Q0185</a:t>
            </a:r>
          </a:p>
          <a:p>
            <a:pPr>
              <a:defRPr/>
            </a:pPr>
            <a:r>
              <a:rPr lang="en-US"/>
              <a:t>R5258</a:t>
            </a:r>
          </a:p>
          <a:p>
            <a:pPr>
              <a:defRPr/>
            </a:pPr>
            <a:r>
              <a:rPr lang="en-US"/>
              <a:t>9477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'[G2_2021-05-06-22-52-10-7.xlsx]in'!$A$1:$A$356</c:f>
              <c:numCache>
                <c:formatCode>General</c:formatCode>
                <c:ptCount val="356"/>
                <c:pt idx="0">
                  <c:v>617</c:v>
                </c:pt>
                <c:pt idx="1">
                  <c:v>566</c:v>
                </c:pt>
                <c:pt idx="2">
                  <c:v>589</c:v>
                </c:pt>
                <c:pt idx="3">
                  <c:v>558</c:v>
                </c:pt>
                <c:pt idx="4">
                  <c:v>516</c:v>
                </c:pt>
                <c:pt idx="5">
                  <c:v>1108</c:v>
                </c:pt>
                <c:pt idx="6">
                  <c:v>513</c:v>
                </c:pt>
                <c:pt idx="7">
                  <c:v>531</c:v>
                </c:pt>
                <c:pt idx="8">
                  <c:v>509</c:v>
                </c:pt>
                <c:pt idx="9">
                  <c:v>1032</c:v>
                </c:pt>
                <c:pt idx="10">
                  <c:v>1021</c:v>
                </c:pt>
                <c:pt idx="11">
                  <c:v>511</c:v>
                </c:pt>
                <c:pt idx="12">
                  <c:v>519</c:v>
                </c:pt>
                <c:pt idx="13">
                  <c:v>514</c:v>
                </c:pt>
                <c:pt idx="14">
                  <c:v>513</c:v>
                </c:pt>
                <c:pt idx="15">
                  <c:v>513</c:v>
                </c:pt>
                <c:pt idx="16">
                  <c:v>1046</c:v>
                </c:pt>
                <c:pt idx="17">
                  <c:v>568</c:v>
                </c:pt>
                <c:pt idx="18">
                  <c:v>566</c:v>
                </c:pt>
                <c:pt idx="19">
                  <c:v>563</c:v>
                </c:pt>
                <c:pt idx="20">
                  <c:v>1138</c:v>
                </c:pt>
                <c:pt idx="21">
                  <c:v>682</c:v>
                </c:pt>
                <c:pt idx="22">
                  <c:v>1206</c:v>
                </c:pt>
                <c:pt idx="23">
                  <c:v>1488</c:v>
                </c:pt>
                <c:pt idx="24">
                  <c:v>641</c:v>
                </c:pt>
                <c:pt idx="25">
                  <c:v>802</c:v>
                </c:pt>
                <c:pt idx="26">
                  <c:v>1674</c:v>
                </c:pt>
                <c:pt idx="27">
                  <c:v>1182</c:v>
                </c:pt>
                <c:pt idx="28">
                  <c:v>1880</c:v>
                </c:pt>
                <c:pt idx="29">
                  <c:v>1480</c:v>
                </c:pt>
                <c:pt idx="30">
                  <c:v>740</c:v>
                </c:pt>
                <c:pt idx="31">
                  <c:v>736</c:v>
                </c:pt>
                <c:pt idx="32">
                  <c:v>627</c:v>
                </c:pt>
                <c:pt idx="33">
                  <c:v>1135</c:v>
                </c:pt>
                <c:pt idx="34">
                  <c:v>572</c:v>
                </c:pt>
                <c:pt idx="35">
                  <c:v>570</c:v>
                </c:pt>
                <c:pt idx="36">
                  <c:v>572</c:v>
                </c:pt>
                <c:pt idx="37">
                  <c:v>571</c:v>
                </c:pt>
                <c:pt idx="38">
                  <c:v>528</c:v>
                </c:pt>
                <c:pt idx="39">
                  <c:v>523</c:v>
                </c:pt>
                <c:pt idx="40">
                  <c:v>510</c:v>
                </c:pt>
                <c:pt idx="41">
                  <c:v>1028</c:v>
                </c:pt>
                <c:pt idx="42">
                  <c:v>514</c:v>
                </c:pt>
                <c:pt idx="43">
                  <c:v>637</c:v>
                </c:pt>
                <c:pt idx="44">
                  <c:v>742</c:v>
                </c:pt>
                <c:pt idx="45">
                  <c:v>736</c:v>
                </c:pt>
                <c:pt idx="46">
                  <c:v>1176</c:v>
                </c:pt>
                <c:pt idx="47">
                  <c:v>564</c:v>
                </c:pt>
                <c:pt idx="48">
                  <c:v>565</c:v>
                </c:pt>
                <c:pt idx="49">
                  <c:v>567</c:v>
                </c:pt>
                <c:pt idx="50">
                  <c:v>567</c:v>
                </c:pt>
                <c:pt idx="51">
                  <c:v>568</c:v>
                </c:pt>
                <c:pt idx="52">
                  <c:v>616</c:v>
                </c:pt>
                <c:pt idx="53">
                  <c:v>924</c:v>
                </c:pt>
                <c:pt idx="54">
                  <c:v>883</c:v>
                </c:pt>
                <c:pt idx="55">
                  <c:v>683</c:v>
                </c:pt>
                <c:pt idx="56">
                  <c:v>679</c:v>
                </c:pt>
                <c:pt idx="57">
                  <c:v>695</c:v>
                </c:pt>
                <c:pt idx="58">
                  <c:v>681</c:v>
                </c:pt>
                <c:pt idx="59">
                  <c:v>684</c:v>
                </c:pt>
                <c:pt idx="60">
                  <c:v>1366</c:v>
                </c:pt>
                <c:pt idx="61">
                  <c:v>1454</c:v>
                </c:pt>
                <c:pt idx="62">
                  <c:v>916</c:v>
                </c:pt>
                <c:pt idx="63">
                  <c:v>2737</c:v>
                </c:pt>
                <c:pt idx="64">
                  <c:v>2554</c:v>
                </c:pt>
                <c:pt idx="65">
                  <c:v>571</c:v>
                </c:pt>
                <c:pt idx="66">
                  <c:v>575</c:v>
                </c:pt>
                <c:pt idx="67">
                  <c:v>567</c:v>
                </c:pt>
                <c:pt idx="68">
                  <c:v>567</c:v>
                </c:pt>
                <c:pt idx="69">
                  <c:v>1140</c:v>
                </c:pt>
                <c:pt idx="70">
                  <c:v>566</c:v>
                </c:pt>
                <c:pt idx="71">
                  <c:v>572</c:v>
                </c:pt>
                <c:pt idx="72">
                  <c:v>569</c:v>
                </c:pt>
                <c:pt idx="73">
                  <c:v>1139</c:v>
                </c:pt>
                <c:pt idx="74">
                  <c:v>582</c:v>
                </c:pt>
                <c:pt idx="75">
                  <c:v>566</c:v>
                </c:pt>
                <c:pt idx="76">
                  <c:v>579</c:v>
                </c:pt>
                <c:pt idx="77">
                  <c:v>649</c:v>
                </c:pt>
                <c:pt idx="78">
                  <c:v>679</c:v>
                </c:pt>
                <c:pt idx="79">
                  <c:v>682</c:v>
                </c:pt>
                <c:pt idx="80">
                  <c:v>678</c:v>
                </c:pt>
                <c:pt idx="81">
                  <c:v>1357</c:v>
                </c:pt>
                <c:pt idx="82">
                  <c:v>1366</c:v>
                </c:pt>
                <c:pt idx="83">
                  <c:v>584</c:v>
                </c:pt>
                <c:pt idx="84">
                  <c:v>513</c:v>
                </c:pt>
                <c:pt idx="85">
                  <c:v>518</c:v>
                </c:pt>
                <c:pt idx="86">
                  <c:v>508</c:v>
                </c:pt>
                <c:pt idx="87">
                  <c:v>520</c:v>
                </c:pt>
                <c:pt idx="88">
                  <c:v>511</c:v>
                </c:pt>
                <c:pt idx="89">
                  <c:v>514</c:v>
                </c:pt>
                <c:pt idx="90">
                  <c:v>517</c:v>
                </c:pt>
                <c:pt idx="91">
                  <c:v>507</c:v>
                </c:pt>
                <c:pt idx="92">
                  <c:v>513</c:v>
                </c:pt>
                <c:pt idx="93">
                  <c:v>1135</c:v>
                </c:pt>
                <c:pt idx="94">
                  <c:v>736</c:v>
                </c:pt>
                <c:pt idx="95">
                  <c:v>735</c:v>
                </c:pt>
                <c:pt idx="96">
                  <c:v>735</c:v>
                </c:pt>
                <c:pt idx="97">
                  <c:v>1475</c:v>
                </c:pt>
                <c:pt idx="98">
                  <c:v>1472</c:v>
                </c:pt>
                <c:pt idx="99">
                  <c:v>733</c:v>
                </c:pt>
                <c:pt idx="100">
                  <c:v>1702</c:v>
                </c:pt>
                <c:pt idx="101">
                  <c:v>914</c:v>
                </c:pt>
                <c:pt idx="102">
                  <c:v>2639</c:v>
                </c:pt>
                <c:pt idx="103">
                  <c:v>680</c:v>
                </c:pt>
                <c:pt idx="104">
                  <c:v>681</c:v>
                </c:pt>
                <c:pt idx="105">
                  <c:v>1365</c:v>
                </c:pt>
                <c:pt idx="106">
                  <c:v>1359</c:v>
                </c:pt>
                <c:pt idx="107">
                  <c:v>912</c:v>
                </c:pt>
                <c:pt idx="108">
                  <c:v>913</c:v>
                </c:pt>
                <c:pt idx="109">
                  <c:v>1833</c:v>
                </c:pt>
                <c:pt idx="110">
                  <c:v>889</c:v>
                </c:pt>
                <c:pt idx="111">
                  <c:v>2718</c:v>
                </c:pt>
                <c:pt idx="112">
                  <c:v>679</c:v>
                </c:pt>
                <c:pt idx="113">
                  <c:v>637</c:v>
                </c:pt>
                <c:pt idx="114">
                  <c:v>1134</c:v>
                </c:pt>
                <c:pt idx="115">
                  <c:v>562</c:v>
                </c:pt>
                <c:pt idx="116">
                  <c:v>570</c:v>
                </c:pt>
                <c:pt idx="117">
                  <c:v>1136</c:v>
                </c:pt>
                <c:pt idx="118">
                  <c:v>1133</c:v>
                </c:pt>
                <c:pt idx="119">
                  <c:v>565</c:v>
                </c:pt>
                <c:pt idx="120">
                  <c:v>567</c:v>
                </c:pt>
                <c:pt idx="121">
                  <c:v>572</c:v>
                </c:pt>
                <c:pt idx="122">
                  <c:v>527</c:v>
                </c:pt>
                <c:pt idx="123">
                  <c:v>512</c:v>
                </c:pt>
                <c:pt idx="124">
                  <c:v>514</c:v>
                </c:pt>
                <c:pt idx="125">
                  <c:v>1028</c:v>
                </c:pt>
                <c:pt idx="126">
                  <c:v>512</c:v>
                </c:pt>
                <c:pt idx="127">
                  <c:v>509</c:v>
                </c:pt>
                <c:pt idx="128">
                  <c:v>510</c:v>
                </c:pt>
                <c:pt idx="129">
                  <c:v>514</c:v>
                </c:pt>
                <c:pt idx="130">
                  <c:v>1016</c:v>
                </c:pt>
                <c:pt idx="131">
                  <c:v>513</c:v>
                </c:pt>
                <c:pt idx="132">
                  <c:v>509</c:v>
                </c:pt>
                <c:pt idx="133">
                  <c:v>633</c:v>
                </c:pt>
                <c:pt idx="134">
                  <c:v>733</c:v>
                </c:pt>
                <c:pt idx="135">
                  <c:v>1471</c:v>
                </c:pt>
                <c:pt idx="136">
                  <c:v>737</c:v>
                </c:pt>
                <c:pt idx="137">
                  <c:v>1467</c:v>
                </c:pt>
                <c:pt idx="138">
                  <c:v>730</c:v>
                </c:pt>
                <c:pt idx="139">
                  <c:v>736</c:v>
                </c:pt>
                <c:pt idx="140">
                  <c:v>850</c:v>
                </c:pt>
                <c:pt idx="141">
                  <c:v>913</c:v>
                </c:pt>
                <c:pt idx="142">
                  <c:v>925</c:v>
                </c:pt>
                <c:pt idx="143">
                  <c:v>930</c:v>
                </c:pt>
                <c:pt idx="144">
                  <c:v>912</c:v>
                </c:pt>
                <c:pt idx="145">
                  <c:v>914</c:v>
                </c:pt>
                <c:pt idx="146">
                  <c:v>1409</c:v>
                </c:pt>
                <c:pt idx="147">
                  <c:v>568</c:v>
                </c:pt>
                <c:pt idx="148">
                  <c:v>1142</c:v>
                </c:pt>
                <c:pt idx="149">
                  <c:v>573</c:v>
                </c:pt>
                <c:pt idx="150">
                  <c:v>2434</c:v>
                </c:pt>
                <c:pt idx="151">
                  <c:v>911</c:v>
                </c:pt>
                <c:pt idx="152">
                  <c:v>2889</c:v>
                </c:pt>
                <c:pt idx="153">
                  <c:v>1349</c:v>
                </c:pt>
                <c:pt idx="154">
                  <c:v>2059</c:v>
                </c:pt>
                <c:pt idx="155">
                  <c:v>677</c:v>
                </c:pt>
                <c:pt idx="156">
                  <c:v>674</c:v>
                </c:pt>
                <c:pt idx="157">
                  <c:v>568</c:v>
                </c:pt>
                <c:pt idx="158">
                  <c:v>564</c:v>
                </c:pt>
                <c:pt idx="159">
                  <c:v>771</c:v>
                </c:pt>
                <c:pt idx="160">
                  <c:v>927</c:v>
                </c:pt>
                <c:pt idx="161">
                  <c:v>918</c:v>
                </c:pt>
                <c:pt idx="162">
                  <c:v>914</c:v>
                </c:pt>
                <c:pt idx="163">
                  <c:v>916</c:v>
                </c:pt>
                <c:pt idx="164">
                  <c:v>918</c:v>
                </c:pt>
                <c:pt idx="165">
                  <c:v>915</c:v>
                </c:pt>
                <c:pt idx="166">
                  <c:v>915</c:v>
                </c:pt>
                <c:pt idx="167">
                  <c:v>918</c:v>
                </c:pt>
                <c:pt idx="168">
                  <c:v>912</c:v>
                </c:pt>
                <c:pt idx="169">
                  <c:v>806</c:v>
                </c:pt>
                <c:pt idx="170">
                  <c:v>741</c:v>
                </c:pt>
                <c:pt idx="171">
                  <c:v>734</c:v>
                </c:pt>
                <c:pt idx="172">
                  <c:v>740</c:v>
                </c:pt>
                <c:pt idx="173">
                  <c:v>653</c:v>
                </c:pt>
                <c:pt idx="174">
                  <c:v>513</c:v>
                </c:pt>
                <c:pt idx="175">
                  <c:v>510</c:v>
                </c:pt>
                <c:pt idx="176">
                  <c:v>516</c:v>
                </c:pt>
                <c:pt idx="177">
                  <c:v>513</c:v>
                </c:pt>
                <c:pt idx="178">
                  <c:v>513</c:v>
                </c:pt>
                <c:pt idx="179">
                  <c:v>1028</c:v>
                </c:pt>
                <c:pt idx="180">
                  <c:v>507</c:v>
                </c:pt>
                <c:pt idx="181">
                  <c:v>511</c:v>
                </c:pt>
                <c:pt idx="182">
                  <c:v>1499</c:v>
                </c:pt>
                <c:pt idx="183">
                  <c:v>4325</c:v>
                </c:pt>
                <c:pt idx="184">
                  <c:v>2040</c:v>
                </c:pt>
                <c:pt idx="185">
                  <c:v>548</c:v>
                </c:pt>
                <c:pt idx="186">
                  <c:v>514</c:v>
                </c:pt>
                <c:pt idx="187">
                  <c:v>513</c:v>
                </c:pt>
                <c:pt idx="188">
                  <c:v>512</c:v>
                </c:pt>
                <c:pt idx="189">
                  <c:v>513</c:v>
                </c:pt>
                <c:pt idx="190">
                  <c:v>595</c:v>
                </c:pt>
                <c:pt idx="191">
                  <c:v>915</c:v>
                </c:pt>
                <c:pt idx="192">
                  <c:v>936</c:v>
                </c:pt>
                <c:pt idx="193">
                  <c:v>927</c:v>
                </c:pt>
                <c:pt idx="194">
                  <c:v>912</c:v>
                </c:pt>
                <c:pt idx="195">
                  <c:v>1831</c:v>
                </c:pt>
                <c:pt idx="196">
                  <c:v>816</c:v>
                </c:pt>
                <c:pt idx="197">
                  <c:v>732</c:v>
                </c:pt>
                <c:pt idx="198">
                  <c:v>742</c:v>
                </c:pt>
                <c:pt idx="199">
                  <c:v>733</c:v>
                </c:pt>
                <c:pt idx="200">
                  <c:v>787</c:v>
                </c:pt>
                <c:pt idx="201">
                  <c:v>734</c:v>
                </c:pt>
                <c:pt idx="202">
                  <c:v>844</c:v>
                </c:pt>
                <c:pt idx="203">
                  <c:v>912</c:v>
                </c:pt>
                <c:pt idx="204">
                  <c:v>922</c:v>
                </c:pt>
                <c:pt idx="205">
                  <c:v>917</c:v>
                </c:pt>
                <c:pt idx="206">
                  <c:v>901</c:v>
                </c:pt>
                <c:pt idx="207">
                  <c:v>736</c:v>
                </c:pt>
                <c:pt idx="208">
                  <c:v>738</c:v>
                </c:pt>
                <c:pt idx="209">
                  <c:v>736</c:v>
                </c:pt>
                <c:pt idx="210">
                  <c:v>739</c:v>
                </c:pt>
                <c:pt idx="211">
                  <c:v>733</c:v>
                </c:pt>
                <c:pt idx="212">
                  <c:v>1366</c:v>
                </c:pt>
                <c:pt idx="213">
                  <c:v>682</c:v>
                </c:pt>
                <c:pt idx="214">
                  <c:v>685</c:v>
                </c:pt>
                <c:pt idx="215">
                  <c:v>677</c:v>
                </c:pt>
                <c:pt idx="216">
                  <c:v>680</c:v>
                </c:pt>
                <c:pt idx="217">
                  <c:v>678</c:v>
                </c:pt>
                <c:pt idx="218">
                  <c:v>689</c:v>
                </c:pt>
                <c:pt idx="219">
                  <c:v>734</c:v>
                </c:pt>
                <c:pt idx="220">
                  <c:v>739</c:v>
                </c:pt>
                <c:pt idx="221">
                  <c:v>764</c:v>
                </c:pt>
                <c:pt idx="222">
                  <c:v>915</c:v>
                </c:pt>
                <c:pt idx="223">
                  <c:v>914</c:v>
                </c:pt>
                <c:pt idx="224">
                  <c:v>892</c:v>
                </c:pt>
                <c:pt idx="225">
                  <c:v>736</c:v>
                </c:pt>
                <c:pt idx="226">
                  <c:v>2220</c:v>
                </c:pt>
                <c:pt idx="227">
                  <c:v>1358</c:v>
                </c:pt>
                <c:pt idx="228">
                  <c:v>566</c:v>
                </c:pt>
                <c:pt idx="229">
                  <c:v>569</c:v>
                </c:pt>
                <c:pt idx="230">
                  <c:v>566</c:v>
                </c:pt>
                <c:pt idx="231">
                  <c:v>566</c:v>
                </c:pt>
                <c:pt idx="232">
                  <c:v>572</c:v>
                </c:pt>
                <c:pt idx="233">
                  <c:v>565</c:v>
                </c:pt>
                <c:pt idx="234">
                  <c:v>564</c:v>
                </c:pt>
                <c:pt idx="235">
                  <c:v>566</c:v>
                </c:pt>
                <c:pt idx="236">
                  <c:v>567</c:v>
                </c:pt>
                <c:pt idx="237">
                  <c:v>2284</c:v>
                </c:pt>
                <c:pt idx="238">
                  <c:v>568</c:v>
                </c:pt>
                <c:pt idx="239">
                  <c:v>567</c:v>
                </c:pt>
                <c:pt idx="240">
                  <c:v>585</c:v>
                </c:pt>
                <c:pt idx="241">
                  <c:v>675</c:v>
                </c:pt>
                <c:pt idx="242">
                  <c:v>675</c:v>
                </c:pt>
                <c:pt idx="243">
                  <c:v>683</c:v>
                </c:pt>
                <c:pt idx="244">
                  <c:v>674</c:v>
                </c:pt>
                <c:pt idx="245">
                  <c:v>684</c:v>
                </c:pt>
                <c:pt idx="246">
                  <c:v>681</c:v>
                </c:pt>
                <c:pt idx="247">
                  <c:v>681</c:v>
                </c:pt>
                <c:pt idx="248">
                  <c:v>678</c:v>
                </c:pt>
                <c:pt idx="249">
                  <c:v>679</c:v>
                </c:pt>
                <c:pt idx="250">
                  <c:v>705</c:v>
                </c:pt>
                <c:pt idx="251">
                  <c:v>733</c:v>
                </c:pt>
                <c:pt idx="252">
                  <c:v>736</c:v>
                </c:pt>
                <c:pt idx="253">
                  <c:v>736</c:v>
                </c:pt>
                <c:pt idx="254">
                  <c:v>766</c:v>
                </c:pt>
                <c:pt idx="255">
                  <c:v>913</c:v>
                </c:pt>
                <c:pt idx="256">
                  <c:v>927</c:v>
                </c:pt>
                <c:pt idx="257">
                  <c:v>916</c:v>
                </c:pt>
                <c:pt idx="258">
                  <c:v>735</c:v>
                </c:pt>
                <c:pt idx="259">
                  <c:v>568</c:v>
                </c:pt>
                <c:pt idx="260">
                  <c:v>570</c:v>
                </c:pt>
                <c:pt idx="261">
                  <c:v>566</c:v>
                </c:pt>
                <c:pt idx="262">
                  <c:v>569</c:v>
                </c:pt>
                <c:pt idx="263">
                  <c:v>569</c:v>
                </c:pt>
                <c:pt idx="264">
                  <c:v>570</c:v>
                </c:pt>
                <c:pt idx="265">
                  <c:v>569</c:v>
                </c:pt>
                <c:pt idx="266">
                  <c:v>565</c:v>
                </c:pt>
                <c:pt idx="267">
                  <c:v>569</c:v>
                </c:pt>
                <c:pt idx="268">
                  <c:v>565</c:v>
                </c:pt>
                <c:pt idx="269">
                  <c:v>577</c:v>
                </c:pt>
                <c:pt idx="270">
                  <c:v>569</c:v>
                </c:pt>
                <c:pt idx="271">
                  <c:v>568</c:v>
                </c:pt>
                <c:pt idx="272">
                  <c:v>1139</c:v>
                </c:pt>
                <c:pt idx="273">
                  <c:v>579</c:v>
                </c:pt>
                <c:pt idx="274">
                  <c:v>568</c:v>
                </c:pt>
                <c:pt idx="275">
                  <c:v>573</c:v>
                </c:pt>
                <c:pt idx="276">
                  <c:v>572</c:v>
                </c:pt>
                <c:pt idx="277">
                  <c:v>572</c:v>
                </c:pt>
                <c:pt idx="278">
                  <c:v>1705</c:v>
                </c:pt>
                <c:pt idx="279">
                  <c:v>573</c:v>
                </c:pt>
                <c:pt idx="280">
                  <c:v>563</c:v>
                </c:pt>
                <c:pt idx="281">
                  <c:v>574</c:v>
                </c:pt>
                <c:pt idx="282">
                  <c:v>1020</c:v>
                </c:pt>
                <c:pt idx="283">
                  <c:v>514</c:v>
                </c:pt>
                <c:pt idx="284">
                  <c:v>537</c:v>
                </c:pt>
                <c:pt idx="285">
                  <c:v>513</c:v>
                </c:pt>
                <c:pt idx="286">
                  <c:v>517</c:v>
                </c:pt>
                <c:pt idx="287">
                  <c:v>509</c:v>
                </c:pt>
                <c:pt idx="288">
                  <c:v>514</c:v>
                </c:pt>
                <c:pt idx="289">
                  <c:v>510</c:v>
                </c:pt>
                <c:pt idx="290">
                  <c:v>1029</c:v>
                </c:pt>
                <c:pt idx="291">
                  <c:v>627</c:v>
                </c:pt>
                <c:pt idx="292">
                  <c:v>1835</c:v>
                </c:pt>
                <c:pt idx="293">
                  <c:v>909</c:v>
                </c:pt>
                <c:pt idx="294">
                  <c:v>2059</c:v>
                </c:pt>
                <c:pt idx="295">
                  <c:v>1862</c:v>
                </c:pt>
                <c:pt idx="296">
                  <c:v>612</c:v>
                </c:pt>
                <c:pt idx="297">
                  <c:v>569</c:v>
                </c:pt>
                <c:pt idx="298">
                  <c:v>1137</c:v>
                </c:pt>
                <c:pt idx="299">
                  <c:v>875</c:v>
                </c:pt>
                <c:pt idx="300">
                  <c:v>923</c:v>
                </c:pt>
                <c:pt idx="301">
                  <c:v>889</c:v>
                </c:pt>
                <c:pt idx="302">
                  <c:v>1749</c:v>
                </c:pt>
                <c:pt idx="303">
                  <c:v>1427</c:v>
                </c:pt>
                <c:pt idx="304">
                  <c:v>680</c:v>
                </c:pt>
                <c:pt idx="305">
                  <c:v>685</c:v>
                </c:pt>
                <c:pt idx="306">
                  <c:v>682</c:v>
                </c:pt>
                <c:pt idx="307">
                  <c:v>685</c:v>
                </c:pt>
                <c:pt idx="308">
                  <c:v>1378</c:v>
                </c:pt>
                <c:pt idx="309">
                  <c:v>678</c:v>
                </c:pt>
                <c:pt idx="310">
                  <c:v>678</c:v>
                </c:pt>
                <c:pt idx="311">
                  <c:v>683</c:v>
                </c:pt>
                <c:pt idx="312">
                  <c:v>638</c:v>
                </c:pt>
                <c:pt idx="313">
                  <c:v>565</c:v>
                </c:pt>
                <c:pt idx="314">
                  <c:v>577</c:v>
                </c:pt>
                <c:pt idx="315">
                  <c:v>569</c:v>
                </c:pt>
                <c:pt idx="316">
                  <c:v>568</c:v>
                </c:pt>
                <c:pt idx="317">
                  <c:v>570</c:v>
                </c:pt>
                <c:pt idx="318">
                  <c:v>567</c:v>
                </c:pt>
                <c:pt idx="319">
                  <c:v>580</c:v>
                </c:pt>
                <c:pt idx="320">
                  <c:v>580</c:v>
                </c:pt>
                <c:pt idx="321">
                  <c:v>571</c:v>
                </c:pt>
                <c:pt idx="322">
                  <c:v>1136</c:v>
                </c:pt>
                <c:pt idx="323">
                  <c:v>569</c:v>
                </c:pt>
                <c:pt idx="324">
                  <c:v>568</c:v>
                </c:pt>
                <c:pt idx="325">
                  <c:v>567</c:v>
                </c:pt>
                <c:pt idx="326">
                  <c:v>598</c:v>
                </c:pt>
                <c:pt idx="327">
                  <c:v>681</c:v>
                </c:pt>
                <c:pt idx="328">
                  <c:v>677</c:v>
                </c:pt>
                <c:pt idx="329">
                  <c:v>1359</c:v>
                </c:pt>
                <c:pt idx="330">
                  <c:v>682</c:v>
                </c:pt>
                <c:pt idx="331">
                  <c:v>1362</c:v>
                </c:pt>
                <c:pt idx="332">
                  <c:v>684</c:v>
                </c:pt>
                <c:pt idx="333">
                  <c:v>2046</c:v>
                </c:pt>
                <c:pt idx="334">
                  <c:v>1359</c:v>
                </c:pt>
                <c:pt idx="335">
                  <c:v>646</c:v>
                </c:pt>
                <c:pt idx="336">
                  <c:v>512</c:v>
                </c:pt>
                <c:pt idx="337">
                  <c:v>514</c:v>
                </c:pt>
                <c:pt idx="338">
                  <c:v>1019</c:v>
                </c:pt>
                <c:pt idx="339">
                  <c:v>534</c:v>
                </c:pt>
                <c:pt idx="340">
                  <c:v>568</c:v>
                </c:pt>
                <c:pt idx="341">
                  <c:v>571</c:v>
                </c:pt>
                <c:pt idx="342">
                  <c:v>565</c:v>
                </c:pt>
                <c:pt idx="343">
                  <c:v>1173</c:v>
                </c:pt>
                <c:pt idx="344">
                  <c:v>567</c:v>
                </c:pt>
                <c:pt idx="345">
                  <c:v>570</c:v>
                </c:pt>
                <c:pt idx="346">
                  <c:v>566</c:v>
                </c:pt>
                <c:pt idx="347">
                  <c:v>567</c:v>
                </c:pt>
                <c:pt idx="348">
                  <c:v>679</c:v>
                </c:pt>
                <c:pt idx="349">
                  <c:v>746</c:v>
                </c:pt>
                <c:pt idx="350">
                  <c:v>1481</c:v>
                </c:pt>
                <c:pt idx="351">
                  <c:v>829</c:v>
                </c:pt>
                <c:pt idx="352">
                  <c:v>914</c:v>
                </c:pt>
                <c:pt idx="353">
                  <c:v>1829</c:v>
                </c:pt>
                <c:pt idx="354">
                  <c:v>917</c:v>
                </c:pt>
                <c:pt idx="355">
                  <c:v>923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12-4BF1-AA24-3AA0ABD5C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9669135"/>
        <c:axId val="1455843023"/>
      </c:lineChart>
      <c:catAx>
        <c:axId val="1499669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5843023"/>
        <c:crosses val="autoZero"/>
        <c:auto val="1"/>
        <c:lblAlgn val="ctr"/>
        <c:lblOffset val="100"/>
        <c:noMultiLvlLbl val="0"/>
      </c:catAx>
      <c:valAx>
        <c:axId val="145584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66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2021-05-06 22:58</a:t>
            </a:r>
            <a:br>
              <a:rPr lang="en-US"/>
            </a:br>
            <a:r>
              <a:rPr lang="en-US"/>
              <a:t>Q0185</a:t>
            </a:r>
          </a:p>
          <a:p>
            <a:pPr>
              <a:defRPr/>
            </a:pPr>
            <a:r>
              <a:rPr lang="en-US"/>
              <a:t>R5258</a:t>
            </a:r>
          </a:p>
          <a:p>
            <a:pPr>
              <a:defRPr/>
            </a:pPr>
            <a:r>
              <a:rPr lang="en-US"/>
              <a:t>9477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'[G2_2021-05-06-22-58-16-1.xlsx]in'!$A$1:$A$665</c:f>
              <c:numCache>
                <c:formatCode>General</c:formatCode>
                <c:ptCount val="665"/>
                <c:pt idx="0">
                  <c:v>1052</c:v>
                </c:pt>
                <c:pt idx="1">
                  <c:v>332</c:v>
                </c:pt>
                <c:pt idx="2">
                  <c:v>291</c:v>
                </c:pt>
                <c:pt idx="3">
                  <c:v>576</c:v>
                </c:pt>
                <c:pt idx="4">
                  <c:v>288</c:v>
                </c:pt>
                <c:pt idx="5">
                  <c:v>291</c:v>
                </c:pt>
                <c:pt idx="6">
                  <c:v>288</c:v>
                </c:pt>
                <c:pt idx="7">
                  <c:v>346</c:v>
                </c:pt>
                <c:pt idx="8">
                  <c:v>294</c:v>
                </c:pt>
                <c:pt idx="9">
                  <c:v>288</c:v>
                </c:pt>
                <c:pt idx="10">
                  <c:v>288</c:v>
                </c:pt>
                <c:pt idx="11">
                  <c:v>291</c:v>
                </c:pt>
                <c:pt idx="12">
                  <c:v>288</c:v>
                </c:pt>
                <c:pt idx="13">
                  <c:v>587</c:v>
                </c:pt>
                <c:pt idx="14">
                  <c:v>285</c:v>
                </c:pt>
                <c:pt idx="15">
                  <c:v>284</c:v>
                </c:pt>
                <c:pt idx="16">
                  <c:v>286</c:v>
                </c:pt>
                <c:pt idx="17">
                  <c:v>285</c:v>
                </c:pt>
                <c:pt idx="18">
                  <c:v>284</c:v>
                </c:pt>
                <c:pt idx="19">
                  <c:v>353</c:v>
                </c:pt>
                <c:pt idx="20">
                  <c:v>744</c:v>
                </c:pt>
                <c:pt idx="21">
                  <c:v>375</c:v>
                </c:pt>
                <c:pt idx="22">
                  <c:v>376</c:v>
                </c:pt>
                <c:pt idx="23">
                  <c:v>376</c:v>
                </c:pt>
                <c:pt idx="24">
                  <c:v>372</c:v>
                </c:pt>
                <c:pt idx="25">
                  <c:v>754</c:v>
                </c:pt>
                <c:pt idx="26">
                  <c:v>373</c:v>
                </c:pt>
                <c:pt idx="27">
                  <c:v>374</c:v>
                </c:pt>
                <c:pt idx="28">
                  <c:v>372</c:v>
                </c:pt>
                <c:pt idx="29">
                  <c:v>377</c:v>
                </c:pt>
                <c:pt idx="30">
                  <c:v>375</c:v>
                </c:pt>
                <c:pt idx="31">
                  <c:v>375</c:v>
                </c:pt>
                <c:pt idx="32">
                  <c:v>354</c:v>
                </c:pt>
                <c:pt idx="33">
                  <c:v>317</c:v>
                </c:pt>
                <c:pt idx="34">
                  <c:v>315</c:v>
                </c:pt>
                <c:pt idx="35">
                  <c:v>318</c:v>
                </c:pt>
                <c:pt idx="36">
                  <c:v>318</c:v>
                </c:pt>
                <c:pt idx="37">
                  <c:v>326</c:v>
                </c:pt>
                <c:pt idx="38">
                  <c:v>312</c:v>
                </c:pt>
                <c:pt idx="39">
                  <c:v>317</c:v>
                </c:pt>
                <c:pt idx="40">
                  <c:v>315</c:v>
                </c:pt>
                <c:pt idx="41">
                  <c:v>313</c:v>
                </c:pt>
                <c:pt idx="42">
                  <c:v>391</c:v>
                </c:pt>
                <c:pt idx="43">
                  <c:v>310</c:v>
                </c:pt>
                <c:pt idx="44">
                  <c:v>944</c:v>
                </c:pt>
                <c:pt idx="45">
                  <c:v>311</c:v>
                </c:pt>
                <c:pt idx="46">
                  <c:v>317</c:v>
                </c:pt>
                <c:pt idx="47">
                  <c:v>319</c:v>
                </c:pt>
                <c:pt idx="48">
                  <c:v>316</c:v>
                </c:pt>
                <c:pt idx="49">
                  <c:v>343</c:v>
                </c:pt>
                <c:pt idx="50">
                  <c:v>382</c:v>
                </c:pt>
                <c:pt idx="51">
                  <c:v>740</c:v>
                </c:pt>
                <c:pt idx="52">
                  <c:v>748</c:v>
                </c:pt>
                <c:pt idx="53">
                  <c:v>374</c:v>
                </c:pt>
                <c:pt idx="54">
                  <c:v>376</c:v>
                </c:pt>
                <c:pt idx="55">
                  <c:v>373</c:v>
                </c:pt>
                <c:pt idx="56">
                  <c:v>801</c:v>
                </c:pt>
                <c:pt idx="57">
                  <c:v>395</c:v>
                </c:pt>
                <c:pt idx="58">
                  <c:v>398</c:v>
                </c:pt>
                <c:pt idx="59">
                  <c:v>1510</c:v>
                </c:pt>
                <c:pt idx="60">
                  <c:v>381</c:v>
                </c:pt>
                <c:pt idx="61">
                  <c:v>749</c:v>
                </c:pt>
                <c:pt idx="62">
                  <c:v>322</c:v>
                </c:pt>
                <c:pt idx="63">
                  <c:v>296</c:v>
                </c:pt>
                <c:pt idx="64">
                  <c:v>286</c:v>
                </c:pt>
                <c:pt idx="65">
                  <c:v>287</c:v>
                </c:pt>
                <c:pt idx="66">
                  <c:v>459</c:v>
                </c:pt>
                <c:pt idx="67">
                  <c:v>484</c:v>
                </c:pt>
                <c:pt idx="68">
                  <c:v>485</c:v>
                </c:pt>
                <c:pt idx="69">
                  <c:v>476</c:v>
                </c:pt>
                <c:pt idx="70">
                  <c:v>470</c:v>
                </c:pt>
                <c:pt idx="71">
                  <c:v>484</c:v>
                </c:pt>
                <c:pt idx="72">
                  <c:v>399</c:v>
                </c:pt>
                <c:pt idx="73">
                  <c:v>326</c:v>
                </c:pt>
                <c:pt idx="74">
                  <c:v>312</c:v>
                </c:pt>
                <c:pt idx="75">
                  <c:v>316</c:v>
                </c:pt>
                <c:pt idx="76">
                  <c:v>315</c:v>
                </c:pt>
                <c:pt idx="77">
                  <c:v>321</c:v>
                </c:pt>
                <c:pt idx="78">
                  <c:v>326</c:v>
                </c:pt>
                <c:pt idx="79">
                  <c:v>317</c:v>
                </c:pt>
                <c:pt idx="80">
                  <c:v>319</c:v>
                </c:pt>
                <c:pt idx="81">
                  <c:v>333</c:v>
                </c:pt>
                <c:pt idx="82">
                  <c:v>727</c:v>
                </c:pt>
                <c:pt idx="83">
                  <c:v>404</c:v>
                </c:pt>
                <c:pt idx="84">
                  <c:v>398</c:v>
                </c:pt>
                <c:pt idx="85">
                  <c:v>402</c:v>
                </c:pt>
                <c:pt idx="86">
                  <c:v>399</c:v>
                </c:pt>
                <c:pt idx="87">
                  <c:v>398</c:v>
                </c:pt>
                <c:pt idx="88">
                  <c:v>403</c:v>
                </c:pt>
                <c:pt idx="89">
                  <c:v>400</c:v>
                </c:pt>
                <c:pt idx="90">
                  <c:v>1250</c:v>
                </c:pt>
                <c:pt idx="91">
                  <c:v>825</c:v>
                </c:pt>
                <c:pt idx="92">
                  <c:v>423</c:v>
                </c:pt>
                <c:pt idx="93">
                  <c:v>413</c:v>
                </c:pt>
                <c:pt idx="94">
                  <c:v>574</c:v>
                </c:pt>
                <c:pt idx="95">
                  <c:v>397</c:v>
                </c:pt>
                <c:pt idx="96">
                  <c:v>402</c:v>
                </c:pt>
                <c:pt idx="97">
                  <c:v>399</c:v>
                </c:pt>
                <c:pt idx="98">
                  <c:v>406</c:v>
                </c:pt>
                <c:pt idx="99">
                  <c:v>318</c:v>
                </c:pt>
                <c:pt idx="100">
                  <c:v>325</c:v>
                </c:pt>
                <c:pt idx="101">
                  <c:v>316</c:v>
                </c:pt>
                <c:pt idx="102">
                  <c:v>321</c:v>
                </c:pt>
                <c:pt idx="103">
                  <c:v>314</c:v>
                </c:pt>
                <c:pt idx="104">
                  <c:v>315</c:v>
                </c:pt>
                <c:pt idx="105">
                  <c:v>313</c:v>
                </c:pt>
                <c:pt idx="106">
                  <c:v>955</c:v>
                </c:pt>
                <c:pt idx="107">
                  <c:v>518</c:v>
                </c:pt>
                <c:pt idx="108">
                  <c:v>1010</c:v>
                </c:pt>
                <c:pt idx="109">
                  <c:v>834</c:v>
                </c:pt>
                <c:pt idx="110">
                  <c:v>1158</c:v>
                </c:pt>
                <c:pt idx="111">
                  <c:v>289</c:v>
                </c:pt>
                <c:pt idx="112">
                  <c:v>293</c:v>
                </c:pt>
                <c:pt idx="113">
                  <c:v>634</c:v>
                </c:pt>
                <c:pt idx="114">
                  <c:v>294</c:v>
                </c:pt>
                <c:pt idx="115">
                  <c:v>294</c:v>
                </c:pt>
                <c:pt idx="116">
                  <c:v>292</c:v>
                </c:pt>
                <c:pt idx="117">
                  <c:v>287</c:v>
                </c:pt>
                <c:pt idx="118">
                  <c:v>283</c:v>
                </c:pt>
                <c:pt idx="119">
                  <c:v>289</c:v>
                </c:pt>
                <c:pt idx="120">
                  <c:v>403</c:v>
                </c:pt>
                <c:pt idx="121">
                  <c:v>401</c:v>
                </c:pt>
                <c:pt idx="122">
                  <c:v>403</c:v>
                </c:pt>
                <c:pt idx="123">
                  <c:v>409</c:v>
                </c:pt>
                <c:pt idx="124">
                  <c:v>407</c:v>
                </c:pt>
                <c:pt idx="125">
                  <c:v>402</c:v>
                </c:pt>
                <c:pt idx="126">
                  <c:v>405</c:v>
                </c:pt>
                <c:pt idx="127">
                  <c:v>401</c:v>
                </c:pt>
                <c:pt idx="128">
                  <c:v>401</c:v>
                </c:pt>
                <c:pt idx="129">
                  <c:v>402</c:v>
                </c:pt>
                <c:pt idx="130">
                  <c:v>402</c:v>
                </c:pt>
                <c:pt idx="131">
                  <c:v>798</c:v>
                </c:pt>
                <c:pt idx="132">
                  <c:v>406</c:v>
                </c:pt>
                <c:pt idx="133">
                  <c:v>812</c:v>
                </c:pt>
                <c:pt idx="134">
                  <c:v>401</c:v>
                </c:pt>
                <c:pt idx="135">
                  <c:v>406</c:v>
                </c:pt>
                <c:pt idx="136">
                  <c:v>762</c:v>
                </c:pt>
                <c:pt idx="137">
                  <c:v>317</c:v>
                </c:pt>
                <c:pt idx="138">
                  <c:v>320</c:v>
                </c:pt>
                <c:pt idx="139">
                  <c:v>634</c:v>
                </c:pt>
                <c:pt idx="140">
                  <c:v>953</c:v>
                </c:pt>
                <c:pt idx="141">
                  <c:v>318</c:v>
                </c:pt>
                <c:pt idx="142">
                  <c:v>666</c:v>
                </c:pt>
                <c:pt idx="143">
                  <c:v>403</c:v>
                </c:pt>
                <c:pt idx="144">
                  <c:v>404</c:v>
                </c:pt>
                <c:pt idx="145">
                  <c:v>402</c:v>
                </c:pt>
                <c:pt idx="146">
                  <c:v>803</c:v>
                </c:pt>
                <c:pt idx="147">
                  <c:v>801</c:v>
                </c:pt>
                <c:pt idx="148">
                  <c:v>399</c:v>
                </c:pt>
                <c:pt idx="149">
                  <c:v>803</c:v>
                </c:pt>
                <c:pt idx="150">
                  <c:v>337</c:v>
                </c:pt>
                <c:pt idx="151">
                  <c:v>288</c:v>
                </c:pt>
                <c:pt idx="152">
                  <c:v>290</c:v>
                </c:pt>
                <c:pt idx="153">
                  <c:v>570</c:v>
                </c:pt>
                <c:pt idx="154">
                  <c:v>291</c:v>
                </c:pt>
                <c:pt idx="155">
                  <c:v>288</c:v>
                </c:pt>
                <c:pt idx="156">
                  <c:v>291</c:v>
                </c:pt>
                <c:pt idx="157">
                  <c:v>288</c:v>
                </c:pt>
                <c:pt idx="158">
                  <c:v>288</c:v>
                </c:pt>
                <c:pt idx="159">
                  <c:v>290</c:v>
                </c:pt>
                <c:pt idx="160">
                  <c:v>296</c:v>
                </c:pt>
                <c:pt idx="161">
                  <c:v>287</c:v>
                </c:pt>
                <c:pt idx="162">
                  <c:v>291</c:v>
                </c:pt>
                <c:pt idx="163">
                  <c:v>286</c:v>
                </c:pt>
                <c:pt idx="164">
                  <c:v>285</c:v>
                </c:pt>
                <c:pt idx="165">
                  <c:v>288</c:v>
                </c:pt>
                <c:pt idx="166">
                  <c:v>854</c:v>
                </c:pt>
                <c:pt idx="167">
                  <c:v>284</c:v>
                </c:pt>
                <c:pt idx="168">
                  <c:v>285</c:v>
                </c:pt>
                <c:pt idx="169">
                  <c:v>859</c:v>
                </c:pt>
                <c:pt idx="170">
                  <c:v>292</c:v>
                </c:pt>
                <c:pt idx="171">
                  <c:v>290</c:v>
                </c:pt>
                <c:pt idx="172">
                  <c:v>302</c:v>
                </c:pt>
                <c:pt idx="173">
                  <c:v>805</c:v>
                </c:pt>
                <c:pt idx="174">
                  <c:v>414</c:v>
                </c:pt>
                <c:pt idx="175">
                  <c:v>848</c:v>
                </c:pt>
                <c:pt idx="176">
                  <c:v>1202</c:v>
                </c:pt>
                <c:pt idx="177">
                  <c:v>398</c:v>
                </c:pt>
                <c:pt idx="178">
                  <c:v>397</c:v>
                </c:pt>
                <c:pt idx="179">
                  <c:v>398</c:v>
                </c:pt>
                <c:pt idx="180">
                  <c:v>421</c:v>
                </c:pt>
                <c:pt idx="181">
                  <c:v>507</c:v>
                </c:pt>
                <c:pt idx="182">
                  <c:v>982</c:v>
                </c:pt>
                <c:pt idx="183">
                  <c:v>500</c:v>
                </c:pt>
                <c:pt idx="184">
                  <c:v>640</c:v>
                </c:pt>
                <c:pt idx="185">
                  <c:v>317</c:v>
                </c:pt>
                <c:pt idx="186">
                  <c:v>947</c:v>
                </c:pt>
                <c:pt idx="187">
                  <c:v>295</c:v>
                </c:pt>
                <c:pt idx="188">
                  <c:v>859</c:v>
                </c:pt>
                <c:pt idx="189">
                  <c:v>288</c:v>
                </c:pt>
                <c:pt idx="190">
                  <c:v>294</c:v>
                </c:pt>
                <c:pt idx="191">
                  <c:v>291</c:v>
                </c:pt>
                <c:pt idx="192">
                  <c:v>585</c:v>
                </c:pt>
                <c:pt idx="193">
                  <c:v>572</c:v>
                </c:pt>
                <c:pt idx="194">
                  <c:v>284</c:v>
                </c:pt>
                <c:pt idx="195">
                  <c:v>286</c:v>
                </c:pt>
                <c:pt idx="196">
                  <c:v>289</c:v>
                </c:pt>
                <c:pt idx="197">
                  <c:v>399</c:v>
                </c:pt>
                <c:pt idx="198">
                  <c:v>401</c:v>
                </c:pt>
                <c:pt idx="199">
                  <c:v>794</c:v>
                </c:pt>
                <c:pt idx="200">
                  <c:v>399</c:v>
                </c:pt>
                <c:pt idx="201">
                  <c:v>402</c:v>
                </c:pt>
                <c:pt idx="202">
                  <c:v>408</c:v>
                </c:pt>
                <c:pt idx="203">
                  <c:v>1204</c:v>
                </c:pt>
                <c:pt idx="204">
                  <c:v>780</c:v>
                </c:pt>
                <c:pt idx="205">
                  <c:v>581</c:v>
                </c:pt>
                <c:pt idx="206">
                  <c:v>284</c:v>
                </c:pt>
                <c:pt idx="207">
                  <c:v>859</c:v>
                </c:pt>
                <c:pt idx="208">
                  <c:v>291</c:v>
                </c:pt>
                <c:pt idx="209">
                  <c:v>287</c:v>
                </c:pt>
                <c:pt idx="210">
                  <c:v>282</c:v>
                </c:pt>
                <c:pt idx="211">
                  <c:v>287</c:v>
                </c:pt>
                <c:pt idx="212">
                  <c:v>291</c:v>
                </c:pt>
                <c:pt idx="213">
                  <c:v>287</c:v>
                </c:pt>
                <c:pt idx="214">
                  <c:v>1257</c:v>
                </c:pt>
                <c:pt idx="215">
                  <c:v>916</c:v>
                </c:pt>
                <c:pt idx="216">
                  <c:v>289</c:v>
                </c:pt>
                <c:pt idx="217">
                  <c:v>286</c:v>
                </c:pt>
                <c:pt idx="218">
                  <c:v>290</c:v>
                </c:pt>
                <c:pt idx="219">
                  <c:v>285</c:v>
                </c:pt>
                <c:pt idx="220">
                  <c:v>285</c:v>
                </c:pt>
                <c:pt idx="221">
                  <c:v>285</c:v>
                </c:pt>
                <c:pt idx="222">
                  <c:v>291</c:v>
                </c:pt>
                <c:pt idx="223">
                  <c:v>285</c:v>
                </c:pt>
                <c:pt idx="224">
                  <c:v>289</c:v>
                </c:pt>
                <c:pt idx="225">
                  <c:v>572</c:v>
                </c:pt>
                <c:pt idx="226">
                  <c:v>285</c:v>
                </c:pt>
                <c:pt idx="227">
                  <c:v>295</c:v>
                </c:pt>
                <c:pt idx="228">
                  <c:v>291</c:v>
                </c:pt>
                <c:pt idx="229">
                  <c:v>288</c:v>
                </c:pt>
                <c:pt idx="230">
                  <c:v>292</c:v>
                </c:pt>
                <c:pt idx="231">
                  <c:v>571</c:v>
                </c:pt>
                <c:pt idx="232">
                  <c:v>573</c:v>
                </c:pt>
                <c:pt idx="233">
                  <c:v>286</c:v>
                </c:pt>
                <c:pt idx="234">
                  <c:v>286</c:v>
                </c:pt>
                <c:pt idx="235">
                  <c:v>297</c:v>
                </c:pt>
                <c:pt idx="236">
                  <c:v>317</c:v>
                </c:pt>
                <c:pt idx="237">
                  <c:v>318</c:v>
                </c:pt>
                <c:pt idx="238">
                  <c:v>318</c:v>
                </c:pt>
                <c:pt idx="239">
                  <c:v>325</c:v>
                </c:pt>
                <c:pt idx="240">
                  <c:v>320</c:v>
                </c:pt>
                <c:pt idx="241">
                  <c:v>323</c:v>
                </c:pt>
                <c:pt idx="242">
                  <c:v>314</c:v>
                </c:pt>
                <c:pt idx="243">
                  <c:v>633</c:v>
                </c:pt>
                <c:pt idx="244">
                  <c:v>633</c:v>
                </c:pt>
                <c:pt idx="245">
                  <c:v>311</c:v>
                </c:pt>
                <c:pt idx="246">
                  <c:v>312</c:v>
                </c:pt>
                <c:pt idx="247">
                  <c:v>629</c:v>
                </c:pt>
                <c:pt idx="248">
                  <c:v>314</c:v>
                </c:pt>
                <c:pt idx="249">
                  <c:v>1030</c:v>
                </c:pt>
                <c:pt idx="250">
                  <c:v>806</c:v>
                </c:pt>
                <c:pt idx="251">
                  <c:v>399</c:v>
                </c:pt>
                <c:pt idx="252">
                  <c:v>401</c:v>
                </c:pt>
                <c:pt idx="253">
                  <c:v>403</c:v>
                </c:pt>
                <c:pt idx="254">
                  <c:v>400</c:v>
                </c:pt>
                <c:pt idx="255">
                  <c:v>396</c:v>
                </c:pt>
                <c:pt idx="256">
                  <c:v>400</c:v>
                </c:pt>
                <c:pt idx="257">
                  <c:v>1206</c:v>
                </c:pt>
                <c:pt idx="258">
                  <c:v>403</c:v>
                </c:pt>
                <c:pt idx="259">
                  <c:v>494</c:v>
                </c:pt>
                <c:pt idx="260">
                  <c:v>496</c:v>
                </c:pt>
                <c:pt idx="261">
                  <c:v>480</c:v>
                </c:pt>
                <c:pt idx="262">
                  <c:v>492</c:v>
                </c:pt>
                <c:pt idx="263">
                  <c:v>979</c:v>
                </c:pt>
                <c:pt idx="264">
                  <c:v>989</c:v>
                </c:pt>
                <c:pt idx="265">
                  <c:v>491</c:v>
                </c:pt>
                <c:pt idx="266">
                  <c:v>494</c:v>
                </c:pt>
                <c:pt idx="267">
                  <c:v>455</c:v>
                </c:pt>
                <c:pt idx="268">
                  <c:v>370</c:v>
                </c:pt>
                <c:pt idx="269">
                  <c:v>374</c:v>
                </c:pt>
                <c:pt idx="270">
                  <c:v>369</c:v>
                </c:pt>
                <c:pt idx="271">
                  <c:v>747</c:v>
                </c:pt>
                <c:pt idx="272">
                  <c:v>747</c:v>
                </c:pt>
                <c:pt idx="273">
                  <c:v>369</c:v>
                </c:pt>
                <c:pt idx="274">
                  <c:v>373</c:v>
                </c:pt>
                <c:pt idx="275">
                  <c:v>374</c:v>
                </c:pt>
                <c:pt idx="276">
                  <c:v>374</c:v>
                </c:pt>
                <c:pt idx="277">
                  <c:v>827</c:v>
                </c:pt>
                <c:pt idx="278">
                  <c:v>370</c:v>
                </c:pt>
                <c:pt idx="279">
                  <c:v>746</c:v>
                </c:pt>
                <c:pt idx="280">
                  <c:v>377</c:v>
                </c:pt>
                <c:pt idx="281">
                  <c:v>383</c:v>
                </c:pt>
                <c:pt idx="282">
                  <c:v>406</c:v>
                </c:pt>
                <c:pt idx="283">
                  <c:v>492</c:v>
                </c:pt>
                <c:pt idx="284">
                  <c:v>495</c:v>
                </c:pt>
                <c:pt idx="285">
                  <c:v>488</c:v>
                </c:pt>
                <c:pt idx="286">
                  <c:v>479</c:v>
                </c:pt>
                <c:pt idx="287">
                  <c:v>494</c:v>
                </c:pt>
                <c:pt idx="288">
                  <c:v>481</c:v>
                </c:pt>
                <c:pt idx="289">
                  <c:v>479</c:v>
                </c:pt>
                <c:pt idx="290">
                  <c:v>798</c:v>
                </c:pt>
                <c:pt idx="291">
                  <c:v>435</c:v>
                </c:pt>
                <c:pt idx="292">
                  <c:v>395</c:v>
                </c:pt>
                <c:pt idx="293">
                  <c:v>401</c:v>
                </c:pt>
                <c:pt idx="294">
                  <c:v>398</c:v>
                </c:pt>
                <c:pt idx="295">
                  <c:v>1122</c:v>
                </c:pt>
                <c:pt idx="296">
                  <c:v>318</c:v>
                </c:pt>
                <c:pt idx="297">
                  <c:v>316</c:v>
                </c:pt>
                <c:pt idx="298">
                  <c:v>312</c:v>
                </c:pt>
                <c:pt idx="299">
                  <c:v>311</c:v>
                </c:pt>
                <c:pt idx="300">
                  <c:v>314</c:v>
                </c:pt>
                <c:pt idx="301">
                  <c:v>315</c:v>
                </c:pt>
                <c:pt idx="302">
                  <c:v>945</c:v>
                </c:pt>
                <c:pt idx="303">
                  <c:v>312</c:v>
                </c:pt>
                <c:pt idx="304">
                  <c:v>316</c:v>
                </c:pt>
                <c:pt idx="305">
                  <c:v>316</c:v>
                </c:pt>
                <c:pt idx="306">
                  <c:v>636</c:v>
                </c:pt>
                <c:pt idx="307">
                  <c:v>635</c:v>
                </c:pt>
                <c:pt idx="308">
                  <c:v>315</c:v>
                </c:pt>
                <c:pt idx="309">
                  <c:v>312</c:v>
                </c:pt>
                <c:pt idx="310">
                  <c:v>321</c:v>
                </c:pt>
                <c:pt idx="311">
                  <c:v>313</c:v>
                </c:pt>
                <c:pt idx="312">
                  <c:v>315</c:v>
                </c:pt>
                <c:pt idx="313">
                  <c:v>316</c:v>
                </c:pt>
                <c:pt idx="314">
                  <c:v>328</c:v>
                </c:pt>
                <c:pt idx="315">
                  <c:v>321</c:v>
                </c:pt>
                <c:pt idx="316">
                  <c:v>629</c:v>
                </c:pt>
                <c:pt idx="317">
                  <c:v>317</c:v>
                </c:pt>
                <c:pt idx="318">
                  <c:v>318</c:v>
                </c:pt>
                <c:pt idx="319">
                  <c:v>639</c:v>
                </c:pt>
                <c:pt idx="320">
                  <c:v>317</c:v>
                </c:pt>
                <c:pt idx="321">
                  <c:v>644</c:v>
                </c:pt>
                <c:pt idx="322">
                  <c:v>377</c:v>
                </c:pt>
                <c:pt idx="323">
                  <c:v>395</c:v>
                </c:pt>
                <c:pt idx="324">
                  <c:v>397</c:v>
                </c:pt>
                <c:pt idx="325">
                  <c:v>1213</c:v>
                </c:pt>
                <c:pt idx="326">
                  <c:v>802</c:v>
                </c:pt>
                <c:pt idx="327">
                  <c:v>401</c:v>
                </c:pt>
                <c:pt idx="328">
                  <c:v>396</c:v>
                </c:pt>
                <c:pt idx="329">
                  <c:v>1206</c:v>
                </c:pt>
                <c:pt idx="330">
                  <c:v>1182</c:v>
                </c:pt>
                <c:pt idx="331">
                  <c:v>366</c:v>
                </c:pt>
                <c:pt idx="332">
                  <c:v>372</c:v>
                </c:pt>
                <c:pt idx="333">
                  <c:v>373</c:v>
                </c:pt>
                <c:pt idx="334">
                  <c:v>370</c:v>
                </c:pt>
                <c:pt idx="335">
                  <c:v>369</c:v>
                </c:pt>
                <c:pt idx="336">
                  <c:v>358</c:v>
                </c:pt>
                <c:pt idx="337">
                  <c:v>316</c:v>
                </c:pt>
                <c:pt idx="338">
                  <c:v>317</c:v>
                </c:pt>
                <c:pt idx="339">
                  <c:v>321</c:v>
                </c:pt>
                <c:pt idx="340">
                  <c:v>317</c:v>
                </c:pt>
                <c:pt idx="341">
                  <c:v>314</c:v>
                </c:pt>
                <c:pt idx="342">
                  <c:v>319</c:v>
                </c:pt>
                <c:pt idx="343">
                  <c:v>321</c:v>
                </c:pt>
                <c:pt idx="344">
                  <c:v>315</c:v>
                </c:pt>
                <c:pt idx="345">
                  <c:v>630</c:v>
                </c:pt>
                <c:pt idx="346">
                  <c:v>326</c:v>
                </c:pt>
                <c:pt idx="347">
                  <c:v>754</c:v>
                </c:pt>
                <c:pt idx="348">
                  <c:v>375</c:v>
                </c:pt>
                <c:pt idx="349">
                  <c:v>393</c:v>
                </c:pt>
                <c:pt idx="350">
                  <c:v>404</c:v>
                </c:pt>
                <c:pt idx="351">
                  <c:v>401</c:v>
                </c:pt>
                <c:pt idx="352">
                  <c:v>400</c:v>
                </c:pt>
                <c:pt idx="353">
                  <c:v>717</c:v>
                </c:pt>
                <c:pt idx="354">
                  <c:v>314</c:v>
                </c:pt>
                <c:pt idx="355">
                  <c:v>315</c:v>
                </c:pt>
                <c:pt idx="356">
                  <c:v>320</c:v>
                </c:pt>
                <c:pt idx="357">
                  <c:v>324</c:v>
                </c:pt>
                <c:pt idx="358">
                  <c:v>313</c:v>
                </c:pt>
                <c:pt idx="359">
                  <c:v>317</c:v>
                </c:pt>
                <c:pt idx="360">
                  <c:v>317</c:v>
                </c:pt>
                <c:pt idx="361">
                  <c:v>318</c:v>
                </c:pt>
                <c:pt idx="362">
                  <c:v>313</c:v>
                </c:pt>
                <c:pt idx="363">
                  <c:v>317</c:v>
                </c:pt>
                <c:pt idx="364">
                  <c:v>317</c:v>
                </c:pt>
                <c:pt idx="365">
                  <c:v>315</c:v>
                </c:pt>
                <c:pt idx="366">
                  <c:v>315</c:v>
                </c:pt>
                <c:pt idx="367">
                  <c:v>635</c:v>
                </c:pt>
                <c:pt idx="368">
                  <c:v>362</c:v>
                </c:pt>
                <c:pt idx="369">
                  <c:v>373</c:v>
                </c:pt>
                <c:pt idx="370">
                  <c:v>372</c:v>
                </c:pt>
                <c:pt idx="371">
                  <c:v>1429</c:v>
                </c:pt>
                <c:pt idx="372">
                  <c:v>284</c:v>
                </c:pt>
                <c:pt idx="373">
                  <c:v>283</c:v>
                </c:pt>
                <c:pt idx="374">
                  <c:v>291</c:v>
                </c:pt>
                <c:pt idx="375">
                  <c:v>285</c:v>
                </c:pt>
                <c:pt idx="376">
                  <c:v>291</c:v>
                </c:pt>
                <c:pt idx="377">
                  <c:v>285</c:v>
                </c:pt>
                <c:pt idx="378">
                  <c:v>290</c:v>
                </c:pt>
                <c:pt idx="379">
                  <c:v>571</c:v>
                </c:pt>
                <c:pt idx="380">
                  <c:v>289</c:v>
                </c:pt>
                <c:pt idx="381">
                  <c:v>287</c:v>
                </c:pt>
                <c:pt idx="382">
                  <c:v>910</c:v>
                </c:pt>
                <c:pt idx="383">
                  <c:v>311</c:v>
                </c:pt>
                <c:pt idx="384">
                  <c:v>320</c:v>
                </c:pt>
                <c:pt idx="385">
                  <c:v>945</c:v>
                </c:pt>
                <c:pt idx="386">
                  <c:v>313</c:v>
                </c:pt>
                <c:pt idx="387">
                  <c:v>954</c:v>
                </c:pt>
                <c:pt idx="388">
                  <c:v>313</c:v>
                </c:pt>
                <c:pt idx="389">
                  <c:v>313</c:v>
                </c:pt>
                <c:pt idx="390">
                  <c:v>292</c:v>
                </c:pt>
                <c:pt idx="391">
                  <c:v>576</c:v>
                </c:pt>
                <c:pt idx="392">
                  <c:v>287</c:v>
                </c:pt>
                <c:pt idx="393">
                  <c:v>568</c:v>
                </c:pt>
                <c:pt idx="394">
                  <c:v>290</c:v>
                </c:pt>
                <c:pt idx="395">
                  <c:v>483</c:v>
                </c:pt>
                <c:pt idx="396">
                  <c:v>373</c:v>
                </c:pt>
                <c:pt idx="397">
                  <c:v>373</c:v>
                </c:pt>
                <c:pt idx="398">
                  <c:v>375</c:v>
                </c:pt>
                <c:pt idx="399">
                  <c:v>373</c:v>
                </c:pt>
                <c:pt idx="400">
                  <c:v>1090</c:v>
                </c:pt>
                <c:pt idx="401">
                  <c:v>1271</c:v>
                </c:pt>
                <c:pt idx="402">
                  <c:v>320</c:v>
                </c:pt>
                <c:pt idx="403">
                  <c:v>638</c:v>
                </c:pt>
                <c:pt idx="404">
                  <c:v>316</c:v>
                </c:pt>
                <c:pt idx="405">
                  <c:v>634</c:v>
                </c:pt>
                <c:pt idx="406">
                  <c:v>319</c:v>
                </c:pt>
                <c:pt idx="407">
                  <c:v>313</c:v>
                </c:pt>
                <c:pt idx="408">
                  <c:v>318</c:v>
                </c:pt>
                <c:pt idx="409">
                  <c:v>317</c:v>
                </c:pt>
                <c:pt idx="410">
                  <c:v>318</c:v>
                </c:pt>
                <c:pt idx="411">
                  <c:v>323</c:v>
                </c:pt>
                <c:pt idx="412">
                  <c:v>294</c:v>
                </c:pt>
                <c:pt idx="413">
                  <c:v>284</c:v>
                </c:pt>
                <c:pt idx="414">
                  <c:v>286</c:v>
                </c:pt>
                <c:pt idx="415">
                  <c:v>286</c:v>
                </c:pt>
                <c:pt idx="416">
                  <c:v>283</c:v>
                </c:pt>
                <c:pt idx="417">
                  <c:v>287</c:v>
                </c:pt>
                <c:pt idx="418">
                  <c:v>286</c:v>
                </c:pt>
                <c:pt idx="419">
                  <c:v>284</c:v>
                </c:pt>
                <c:pt idx="420">
                  <c:v>286</c:v>
                </c:pt>
                <c:pt idx="421">
                  <c:v>287</c:v>
                </c:pt>
                <c:pt idx="422">
                  <c:v>285</c:v>
                </c:pt>
                <c:pt idx="423">
                  <c:v>285</c:v>
                </c:pt>
                <c:pt idx="424">
                  <c:v>855</c:v>
                </c:pt>
                <c:pt idx="425">
                  <c:v>284</c:v>
                </c:pt>
                <c:pt idx="426">
                  <c:v>288</c:v>
                </c:pt>
                <c:pt idx="427">
                  <c:v>290</c:v>
                </c:pt>
                <c:pt idx="428">
                  <c:v>569</c:v>
                </c:pt>
                <c:pt idx="429">
                  <c:v>283</c:v>
                </c:pt>
                <c:pt idx="430">
                  <c:v>320</c:v>
                </c:pt>
                <c:pt idx="431">
                  <c:v>312</c:v>
                </c:pt>
                <c:pt idx="432">
                  <c:v>315</c:v>
                </c:pt>
                <c:pt idx="433">
                  <c:v>1277</c:v>
                </c:pt>
                <c:pt idx="434">
                  <c:v>320</c:v>
                </c:pt>
                <c:pt idx="435">
                  <c:v>635</c:v>
                </c:pt>
                <c:pt idx="436">
                  <c:v>314</c:v>
                </c:pt>
                <c:pt idx="437">
                  <c:v>316</c:v>
                </c:pt>
                <c:pt idx="438">
                  <c:v>316</c:v>
                </c:pt>
                <c:pt idx="439">
                  <c:v>314</c:v>
                </c:pt>
                <c:pt idx="440">
                  <c:v>325</c:v>
                </c:pt>
                <c:pt idx="441">
                  <c:v>315</c:v>
                </c:pt>
                <c:pt idx="442">
                  <c:v>316</c:v>
                </c:pt>
                <c:pt idx="443">
                  <c:v>318</c:v>
                </c:pt>
                <c:pt idx="444">
                  <c:v>316</c:v>
                </c:pt>
                <c:pt idx="445">
                  <c:v>317</c:v>
                </c:pt>
                <c:pt idx="446">
                  <c:v>314</c:v>
                </c:pt>
                <c:pt idx="447">
                  <c:v>399</c:v>
                </c:pt>
                <c:pt idx="448">
                  <c:v>804</c:v>
                </c:pt>
                <c:pt idx="449">
                  <c:v>404</c:v>
                </c:pt>
                <c:pt idx="450">
                  <c:v>800</c:v>
                </c:pt>
                <c:pt idx="451">
                  <c:v>407</c:v>
                </c:pt>
                <c:pt idx="452">
                  <c:v>423</c:v>
                </c:pt>
                <c:pt idx="453">
                  <c:v>396</c:v>
                </c:pt>
                <c:pt idx="454">
                  <c:v>396</c:v>
                </c:pt>
                <c:pt idx="455">
                  <c:v>398</c:v>
                </c:pt>
                <c:pt idx="456">
                  <c:v>958</c:v>
                </c:pt>
                <c:pt idx="457">
                  <c:v>798</c:v>
                </c:pt>
                <c:pt idx="458">
                  <c:v>404</c:v>
                </c:pt>
                <c:pt idx="459">
                  <c:v>954</c:v>
                </c:pt>
                <c:pt idx="460">
                  <c:v>496</c:v>
                </c:pt>
                <c:pt idx="461">
                  <c:v>479</c:v>
                </c:pt>
                <c:pt idx="462">
                  <c:v>485</c:v>
                </c:pt>
                <c:pt idx="463">
                  <c:v>1458</c:v>
                </c:pt>
                <c:pt idx="464">
                  <c:v>989</c:v>
                </c:pt>
                <c:pt idx="465">
                  <c:v>499</c:v>
                </c:pt>
                <c:pt idx="466">
                  <c:v>482</c:v>
                </c:pt>
                <c:pt idx="467">
                  <c:v>1249</c:v>
                </c:pt>
                <c:pt idx="468">
                  <c:v>375</c:v>
                </c:pt>
                <c:pt idx="469">
                  <c:v>380</c:v>
                </c:pt>
                <c:pt idx="470">
                  <c:v>372</c:v>
                </c:pt>
                <c:pt idx="471">
                  <c:v>372</c:v>
                </c:pt>
                <c:pt idx="472">
                  <c:v>371</c:v>
                </c:pt>
                <c:pt idx="473">
                  <c:v>370</c:v>
                </c:pt>
                <c:pt idx="474">
                  <c:v>371</c:v>
                </c:pt>
                <c:pt idx="475">
                  <c:v>380</c:v>
                </c:pt>
                <c:pt idx="476">
                  <c:v>371</c:v>
                </c:pt>
                <c:pt idx="477">
                  <c:v>375</c:v>
                </c:pt>
                <c:pt idx="478">
                  <c:v>376</c:v>
                </c:pt>
                <c:pt idx="479">
                  <c:v>371</c:v>
                </c:pt>
                <c:pt idx="480">
                  <c:v>369</c:v>
                </c:pt>
                <c:pt idx="481">
                  <c:v>373</c:v>
                </c:pt>
                <c:pt idx="482">
                  <c:v>378</c:v>
                </c:pt>
                <c:pt idx="483">
                  <c:v>371</c:v>
                </c:pt>
                <c:pt idx="484">
                  <c:v>786</c:v>
                </c:pt>
                <c:pt idx="485">
                  <c:v>496</c:v>
                </c:pt>
                <c:pt idx="486">
                  <c:v>483</c:v>
                </c:pt>
                <c:pt idx="487">
                  <c:v>492</c:v>
                </c:pt>
                <c:pt idx="488">
                  <c:v>1932</c:v>
                </c:pt>
                <c:pt idx="489">
                  <c:v>498</c:v>
                </c:pt>
                <c:pt idx="490">
                  <c:v>430</c:v>
                </c:pt>
                <c:pt idx="491">
                  <c:v>404</c:v>
                </c:pt>
                <c:pt idx="492">
                  <c:v>402</c:v>
                </c:pt>
                <c:pt idx="493">
                  <c:v>402</c:v>
                </c:pt>
                <c:pt idx="494">
                  <c:v>796</c:v>
                </c:pt>
                <c:pt idx="495">
                  <c:v>398</c:v>
                </c:pt>
                <c:pt idx="496">
                  <c:v>416</c:v>
                </c:pt>
                <c:pt idx="497">
                  <c:v>799</c:v>
                </c:pt>
                <c:pt idx="498">
                  <c:v>331</c:v>
                </c:pt>
                <c:pt idx="499">
                  <c:v>284</c:v>
                </c:pt>
                <c:pt idx="500">
                  <c:v>575</c:v>
                </c:pt>
                <c:pt idx="501">
                  <c:v>285</c:v>
                </c:pt>
                <c:pt idx="502">
                  <c:v>290</c:v>
                </c:pt>
                <c:pt idx="503">
                  <c:v>284</c:v>
                </c:pt>
                <c:pt idx="504">
                  <c:v>357</c:v>
                </c:pt>
                <c:pt idx="505">
                  <c:v>290</c:v>
                </c:pt>
                <c:pt idx="506">
                  <c:v>282</c:v>
                </c:pt>
                <c:pt idx="507">
                  <c:v>288</c:v>
                </c:pt>
                <c:pt idx="508">
                  <c:v>284</c:v>
                </c:pt>
                <c:pt idx="509">
                  <c:v>286</c:v>
                </c:pt>
                <c:pt idx="510">
                  <c:v>572</c:v>
                </c:pt>
                <c:pt idx="511">
                  <c:v>289</c:v>
                </c:pt>
                <c:pt idx="512">
                  <c:v>285</c:v>
                </c:pt>
                <c:pt idx="513">
                  <c:v>287</c:v>
                </c:pt>
                <c:pt idx="514">
                  <c:v>287</c:v>
                </c:pt>
                <c:pt idx="515">
                  <c:v>287</c:v>
                </c:pt>
                <c:pt idx="516">
                  <c:v>282</c:v>
                </c:pt>
                <c:pt idx="517">
                  <c:v>288</c:v>
                </c:pt>
                <c:pt idx="518">
                  <c:v>285</c:v>
                </c:pt>
                <c:pt idx="519">
                  <c:v>485</c:v>
                </c:pt>
                <c:pt idx="520">
                  <c:v>991</c:v>
                </c:pt>
                <c:pt idx="521">
                  <c:v>487</c:v>
                </c:pt>
                <c:pt idx="522">
                  <c:v>498</c:v>
                </c:pt>
                <c:pt idx="523">
                  <c:v>481</c:v>
                </c:pt>
                <c:pt idx="524">
                  <c:v>501</c:v>
                </c:pt>
                <c:pt idx="525">
                  <c:v>1276</c:v>
                </c:pt>
                <c:pt idx="526">
                  <c:v>637</c:v>
                </c:pt>
                <c:pt idx="527">
                  <c:v>637</c:v>
                </c:pt>
                <c:pt idx="528">
                  <c:v>639</c:v>
                </c:pt>
                <c:pt idx="529">
                  <c:v>631</c:v>
                </c:pt>
                <c:pt idx="530">
                  <c:v>638</c:v>
                </c:pt>
                <c:pt idx="531">
                  <c:v>319</c:v>
                </c:pt>
                <c:pt idx="532">
                  <c:v>310</c:v>
                </c:pt>
                <c:pt idx="533">
                  <c:v>320</c:v>
                </c:pt>
                <c:pt idx="534">
                  <c:v>313</c:v>
                </c:pt>
                <c:pt idx="535">
                  <c:v>315</c:v>
                </c:pt>
                <c:pt idx="536">
                  <c:v>313</c:v>
                </c:pt>
                <c:pt idx="537">
                  <c:v>631</c:v>
                </c:pt>
                <c:pt idx="538">
                  <c:v>632</c:v>
                </c:pt>
                <c:pt idx="539">
                  <c:v>315</c:v>
                </c:pt>
                <c:pt idx="540">
                  <c:v>318</c:v>
                </c:pt>
                <c:pt idx="541">
                  <c:v>316</c:v>
                </c:pt>
                <c:pt idx="542">
                  <c:v>320</c:v>
                </c:pt>
                <c:pt idx="543">
                  <c:v>313</c:v>
                </c:pt>
                <c:pt idx="544">
                  <c:v>313</c:v>
                </c:pt>
                <c:pt idx="545">
                  <c:v>315</c:v>
                </c:pt>
                <c:pt idx="546">
                  <c:v>317</c:v>
                </c:pt>
                <c:pt idx="547">
                  <c:v>314</c:v>
                </c:pt>
                <c:pt idx="548">
                  <c:v>321</c:v>
                </c:pt>
                <c:pt idx="549">
                  <c:v>320</c:v>
                </c:pt>
                <c:pt idx="550">
                  <c:v>316</c:v>
                </c:pt>
                <c:pt idx="551">
                  <c:v>364</c:v>
                </c:pt>
                <c:pt idx="552">
                  <c:v>372</c:v>
                </c:pt>
                <c:pt idx="553">
                  <c:v>748</c:v>
                </c:pt>
                <c:pt idx="554">
                  <c:v>373</c:v>
                </c:pt>
                <c:pt idx="555">
                  <c:v>1127</c:v>
                </c:pt>
                <c:pt idx="556">
                  <c:v>376</c:v>
                </c:pt>
                <c:pt idx="557">
                  <c:v>320</c:v>
                </c:pt>
                <c:pt idx="558">
                  <c:v>313</c:v>
                </c:pt>
                <c:pt idx="559">
                  <c:v>313</c:v>
                </c:pt>
                <c:pt idx="560">
                  <c:v>315</c:v>
                </c:pt>
                <c:pt idx="561">
                  <c:v>314</c:v>
                </c:pt>
                <c:pt idx="562">
                  <c:v>320</c:v>
                </c:pt>
                <c:pt idx="563">
                  <c:v>318</c:v>
                </c:pt>
                <c:pt idx="564">
                  <c:v>1268</c:v>
                </c:pt>
                <c:pt idx="565">
                  <c:v>320</c:v>
                </c:pt>
                <c:pt idx="566">
                  <c:v>628</c:v>
                </c:pt>
                <c:pt idx="567">
                  <c:v>314</c:v>
                </c:pt>
                <c:pt idx="568">
                  <c:v>315</c:v>
                </c:pt>
                <c:pt idx="569">
                  <c:v>633</c:v>
                </c:pt>
                <c:pt idx="570">
                  <c:v>311</c:v>
                </c:pt>
                <c:pt idx="571">
                  <c:v>319</c:v>
                </c:pt>
                <c:pt idx="572">
                  <c:v>630</c:v>
                </c:pt>
                <c:pt idx="573">
                  <c:v>318</c:v>
                </c:pt>
                <c:pt idx="574">
                  <c:v>315</c:v>
                </c:pt>
                <c:pt idx="575">
                  <c:v>631</c:v>
                </c:pt>
                <c:pt idx="576">
                  <c:v>314</c:v>
                </c:pt>
                <c:pt idx="577">
                  <c:v>367</c:v>
                </c:pt>
                <c:pt idx="578">
                  <c:v>375</c:v>
                </c:pt>
                <c:pt idx="579">
                  <c:v>374</c:v>
                </c:pt>
                <c:pt idx="580">
                  <c:v>740</c:v>
                </c:pt>
                <c:pt idx="581">
                  <c:v>666</c:v>
                </c:pt>
                <c:pt idx="582">
                  <c:v>563</c:v>
                </c:pt>
                <c:pt idx="583">
                  <c:v>571</c:v>
                </c:pt>
                <c:pt idx="584">
                  <c:v>282</c:v>
                </c:pt>
                <c:pt idx="585">
                  <c:v>287</c:v>
                </c:pt>
                <c:pt idx="586">
                  <c:v>282</c:v>
                </c:pt>
                <c:pt idx="587">
                  <c:v>856</c:v>
                </c:pt>
                <c:pt idx="588">
                  <c:v>289</c:v>
                </c:pt>
                <c:pt idx="589">
                  <c:v>294</c:v>
                </c:pt>
                <c:pt idx="590">
                  <c:v>288</c:v>
                </c:pt>
                <c:pt idx="591">
                  <c:v>284</c:v>
                </c:pt>
                <c:pt idx="592">
                  <c:v>288</c:v>
                </c:pt>
                <c:pt idx="593">
                  <c:v>291</c:v>
                </c:pt>
                <c:pt idx="594">
                  <c:v>577</c:v>
                </c:pt>
                <c:pt idx="595">
                  <c:v>305</c:v>
                </c:pt>
                <c:pt idx="596">
                  <c:v>287</c:v>
                </c:pt>
                <c:pt idx="597">
                  <c:v>338</c:v>
                </c:pt>
                <c:pt idx="598">
                  <c:v>745</c:v>
                </c:pt>
                <c:pt idx="599">
                  <c:v>368</c:v>
                </c:pt>
                <c:pt idx="600">
                  <c:v>373</c:v>
                </c:pt>
                <c:pt idx="601">
                  <c:v>745</c:v>
                </c:pt>
                <c:pt idx="602">
                  <c:v>374</c:v>
                </c:pt>
                <c:pt idx="603">
                  <c:v>748</c:v>
                </c:pt>
                <c:pt idx="604">
                  <c:v>375</c:v>
                </c:pt>
                <c:pt idx="605">
                  <c:v>378</c:v>
                </c:pt>
                <c:pt idx="606">
                  <c:v>372</c:v>
                </c:pt>
                <c:pt idx="607">
                  <c:v>373</c:v>
                </c:pt>
                <c:pt idx="608">
                  <c:v>374</c:v>
                </c:pt>
                <c:pt idx="609">
                  <c:v>372</c:v>
                </c:pt>
                <c:pt idx="610">
                  <c:v>371</c:v>
                </c:pt>
                <c:pt idx="611">
                  <c:v>746</c:v>
                </c:pt>
                <c:pt idx="612">
                  <c:v>748</c:v>
                </c:pt>
                <c:pt idx="613">
                  <c:v>375</c:v>
                </c:pt>
                <c:pt idx="614">
                  <c:v>1123</c:v>
                </c:pt>
                <c:pt idx="615">
                  <c:v>369</c:v>
                </c:pt>
                <c:pt idx="616">
                  <c:v>372</c:v>
                </c:pt>
                <c:pt idx="617">
                  <c:v>355</c:v>
                </c:pt>
                <c:pt idx="618">
                  <c:v>288</c:v>
                </c:pt>
                <c:pt idx="619">
                  <c:v>290</c:v>
                </c:pt>
                <c:pt idx="620">
                  <c:v>570</c:v>
                </c:pt>
                <c:pt idx="621">
                  <c:v>285</c:v>
                </c:pt>
                <c:pt idx="622">
                  <c:v>286</c:v>
                </c:pt>
                <c:pt idx="623">
                  <c:v>286</c:v>
                </c:pt>
                <c:pt idx="624">
                  <c:v>286</c:v>
                </c:pt>
                <c:pt idx="625">
                  <c:v>288</c:v>
                </c:pt>
                <c:pt idx="626">
                  <c:v>286</c:v>
                </c:pt>
                <c:pt idx="627">
                  <c:v>285</c:v>
                </c:pt>
                <c:pt idx="628">
                  <c:v>872</c:v>
                </c:pt>
                <c:pt idx="629">
                  <c:v>288</c:v>
                </c:pt>
                <c:pt idx="630">
                  <c:v>285</c:v>
                </c:pt>
                <c:pt idx="631">
                  <c:v>287</c:v>
                </c:pt>
                <c:pt idx="632">
                  <c:v>283</c:v>
                </c:pt>
                <c:pt idx="633">
                  <c:v>286</c:v>
                </c:pt>
                <c:pt idx="634">
                  <c:v>488</c:v>
                </c:pt>
                <c:pt idx="635">
                  <c:v>1445</c:v>
                </c:pt>
                <c:pt idx="636">
                  <c:v>487</c:v>
                </c:pt>
                <c:pt idx="637">
                  <c:v>500</c:v>
                </c:pt>
                <c:pt idx="638">
                  <c:v>495</c:v>
                </c:pt>
                <c:pt idx="639">
                  <c:v>958</c:v>
                </c:pt>
                <c:pt idx="640">
                  <c:v>371</c:v>
                </c:pt>
                <c:pt idx="641">
                  <c:v>373</c:v>
                </c:pt>
                <c:pt idx="642">
                  <c:v>761</c:v>
                </c:pt>
                <c:pt idx="643">
                  <c:v>372</c:v>
                </c:pt>
                <c:pt idx="644">
                  <c:v>751</c:v>
                </c:pt>
                <c:pt idx="645">
                  <c:v>744</c:v>
                </c:pt>
                <c:pt idx="646">
                  <c:v>371</c:v>
                </c:pt>
                <c:pt idx="647">
                  <c:v>753</c:v>
                </c:pt>
                <c:pt idx="648">
                  <c:v>461</c:v>
                </c:pt>
                <c:pt idx="649">
                  <c:v>377</c:v>
                </c:pt>
                <c:pt idx="650">
                  <c:v>371</c:v>
                </c:pt>
                <c:pt idx="651">
                  <c:v>370</c:v>
                </c:pt>
                <c:pt idx="652">
                  <c:v>375</c:v>
                </c:pt>
                <c:pt idx="653">
                  <c:v>305</c:v>
                </c:pt>
                <c:pt idx="654">
                  <c:v>288</c:v>
                </c:pt>
                <c:pt idx="655">
                  <c:v>289</c:v>
                </c:pt>
                <c:pt idx="656">
                  <c:v>286</c:v>
                </c:pt>
                <c:pt idx="657">
                  <c:v>284</c:v>
                </c:pt>
                <c:pt idx="658">
                  <c:v>290</c:v>
                </c:pt>
                <c:pt idx="659">
                  <c:v>284</c:v>
                </c:pt>
                <c:pt idx="660">
                  <c:v>293</c:v>
                </c:pt>
                <c:pt idx="661">
                  <c:v>287</c:v>
                </c:pt>
                <c:pt idx="662">
                  <c:v>282</c:v>
                </c:pt>
                <c:pt idx="663">
                  <c:v>282</c:v>
                </c:pt>
                <c:pt idx="664">
                  <c:v>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EE-4F91-99E9-1CBE498AC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1753504"/>
        <c:axId val="1899180512"/>
      </c:lineChart>
      <c:catAx>
        <c:axId val="1941753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180512"/>
        <c:crosses val="autoZero"/>
        <c:auto val="1"/>
        <c:lblAlgn val="ctr"/>
        <c:lblOffset val="100"/>
        <c:noMultiLvlLbl val="0"/>
      </c:catAx>
      <c:valAx>
        <c:axId val="189918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75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{599D066F-C842-468A-97C0-C2B977DF9F47}tf10002040.dotx</Template>
  <TotalTime>135</TotalTime>
  <Pages>11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Ektoras-Thomas Rontos</dc:creator>
  <cp:keywords/>
  <dc:description/>
  <cp:lastModifiedBy>Ektoras-Thomas Rontos</cp:lastModifiedBy>
  <cp:revision>99</cp:revision>
  <dcterms:created xsi:type="dcterms:W3CDTF">2021-05-10T21:08:00Z</dcterms:created>
  <dcterms:modified xsi:type="dcterms:W3CDTF">2021-05-10T23:23:00Z</dcterms:modified>
</cp:coreProperties>
</file>